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A10E" w14:textId="64B46706" w:rsidR="00990EAC" w:rsidRDefault="00990EAC" w:rsidP="00277614">
      <w:pPr>
        <w:ind w:left="2126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bookmarkStart w:id="0" w:name="_Hlk161917395"/>
            <w:bookmarkStart w:id="1" w:name="_Hlk161917372"/>
            <w:r>
              <w:t>Преподаватель по анализу и разработке ТЗ</w:t>
            </w:r>
          </w:p>
          <w:bookmarkEnd w:id="0"/>
          <w:p w14:paraId="06C1ECB5" w14:textId="08BF0552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bookmarkStart w:id="2" w:name="_Hlk161917409"/>
            <w:r w:rsidR="00C03990">
              <w:t>Ржаникова</w:t>
            </w:r>
            <w:r w:rsidR="003915BE">
              <w:t xml:space="preserve"> </w:t>
            </w:r>
            <w:proofErr w:type="gramStart"/>
            <w:r w:rsidR="00C03990">
              <w:t>Е</w:t>
            </w:r>
            <w:r w:rsidR="003915BE">
              <w:t>.</w:t>
            </w:r>
            <w:r w:rsidR="00C03990">
              <w:t>Д</w:t>
            </w:r>
            <w:r w:rsidR="003915BE">
              <w:t>.</w:t>
            </w:r>
            <w:bookmarkEnd w:id="2"/>
            <w:proofErr w:type="gramEnd"/>
          </w:p>
          <w:bookmarkEnd w:id="1"/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</w:t>
            </w:r>
            <w:proofErr w:type="gramStart"/>
            <w:r w:rsidR="00FD0C4A">
              <w:t>Г.А.</w:t>
            </w:r>
            <w:proofErr w:type="gramEnd"/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646136" w:rsidRDefault="00A6518F" w:rsidP="00A6518F">
      <w:pPr>
        <w:pStyle w:val="vguxTitleDocName"/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42838998" w:rsidR="00990EAC" w:rsidRPr="00646136" w:rsidRDefault="003D3E93" w:rsidP="0013162A">
      <w:pPr>
        <w:ind w:firstLine="0"/>
        <w:jc w:val="center"/>
      </w:pPr>
      <w:r>
        <w:t>__________________</w:t>
      </w:r>
      <w:r w:rsidR="00BF454C" w:rsidRPr="00BF454C">
        <w:rPr>
          <w:u w:val="single"/>
        </w:rPr>
        <w:t>игры «</w:t>
      </w:r>
      <w:proofErr w:type="gramStart"/>
      <w:r w:rsidR="00BF454C" w:rsidRPr="00BF454C">
        <w:rPr>
          <w:u w:val="single"/>
        </w:rPr>
        <w:t>Рассада»</w:t>
      </w:r>
      <w:r>
        <w:t>_</w:t>
      </w:r>
      <w:proofErr w:type="gramEnd"/>
      <w:r>
        <w:t>_________________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75B31D57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C03990">
              <w:t>Утёмова</w:t>
            </w:r>
            <w:proofErr w:type="spellEnd"/>
            <w:r w:rsidR="00FD0C4A">
              <w:t xml:space="preserve"> </w:t>
            </w:r>
            <w:proofErr w:type="gramStart"/>
            <w:r w:rsidR="00C03990">
              <w:t>К</w:t>
            </w:r>
            <w:r w:rsidR="00FD0C4A">
              <w:t>.</w:t>
            </w:r>
            <w:r w:rsidR="00C03990">
              <w:t>А</w:t>
            </w:r>
            <w:r w:rsidR="00FD0C4A">
              <w:t>.</w:t>
            </w:r>
            <w:proofErr w:type="gramEnd"/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5739B07A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C03990">
              <w:t>Коржавина</w:t>
            </w:r>
            <w:r w:rsidR="00FD0C4A">
              <w:t xml:space="preserve"> </w:t>
            </w:r>
            <w:proofErr w:type="gramStart"/>
            <w:r w:rsidR="00C03990">
              <w:t>А</w:t>
            </w:r>
            <w:r w:rsidR="00FD0C4A">
              <w:t>.</w:t>
            </w:r>
            <w:r w:rsidR="00C03990">
              <w:t>С</w:t>
            </w:r>
            <w:r w:rsidR="00FD0C4A">
              <w:t>.</w:t>
            </w:r>
            <w:proofErr w:type="gramEnd"/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56C8B35B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C03990">
              <w:t xml:space="preserve"> Самоделкин</w:t>
            </w:r>
            <w:r w:rsidR="00FD0C4A">
              <w:t xml:space="preserve"> </w:t>
            </w:r>
            <w:r w:rsidR="00C03990">
              <w:t>П</w:t>
            </w:r>
            <w:r w:rsidR="00FD0C4A">
              <w:t>.</w:t>
            </w:r>
            <w:r w:rsidR="00C03990">
              <w:t>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2DD731FE" w14:textId="77777777" w:rsidR="00F113BF" w:rsidRDefault="00F113BF" w:rsidP="00303DC8"/>
    <w:p w14:paraId="3334347A" w14:textId="3FE0757E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C03990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 w:rsidSect="00D8269A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61B95003" w14:textId="3719201B" w:rsidR="00EE53A8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47840" w:history="1">
            <w:r w:rsidR="00EE53A8" w:rsidRPr="00D578B4">
              <w:rPr>
                <w:rStyle w:val="a6"/>
              </w:rPr>
              <w:t>Введение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_Toc165547840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2</w:t>
            </w:r>
            <w:r w:rsidR="00EE53A8">
              <w:rPr>
                <w:webHidden/>
              </w:rPr>
              <w:fldChar w:fldCharType="end"/>
            </w:r>
          </w:hyperlink>
        </w:p>
        <w:p w14:paraId="1D3F633A" w14:textId="633B7EC0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1" w:history="1">
            <w:r w:rsidR="00EE53A8" w:rsidRPr="00D578B4">
              <w:rPr>
                <w:rStyle w:val="a6"/>
              </w:rPr>
              <w:t>1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Термины и определения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_Toc165547841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3</w:t>
            </w:r>
            <w:r w:rsidR="00EE53A8">
              <w:rPr>
                <w:webHidden/>
              </w:rPr>
              <w:fldChar w:fldCharType="end"/>
            </w:r>
          </w:hyperlink>
        </w:p>
        <w:p w14:paraId="23CE5D45" w14:textId="014A047E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2" w:history="1">
            <w:r w:rsidR="00EE53A8" w:rsidRPr="00D578B4">
              <w:rPr>
                <w:rStyle w:val="a6"/>
              </w:rPr>
              <w:t>2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Перечень сокращений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_Toc165547842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4</w:t>
            </w:r>
            <w:r w:rsidR="00EE53A8">
              <w:rPr>
                <w:webHidden/>
              </w:rPr>
              <w:fldChar w:fldCharType="end"/>
            </w:r>
          </w:hyperlink>
        </w:p>
        <w:p w14:paraId="3EDCF88F" w14:textId="4AF51FF5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3" w:history="1">
            <w:r w:rsidR="00EE53A8" w:rsidRPr="00D578B4">
              <w:rPr>
                <w:rStyle w:val="a6"/>
              </w:rPr>
              <w:t>3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Основные сведения о разработке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_Toc165547843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5</w:t>
            </w:r>
            <w:r w:rsidR="00EE53A8">
              <w:rPr>
                <w:webHidden/>
              </w:rPr>
              <w:fldChar w:fldCharType="end"/>
            </w:r>
          </w:hyperlink>
        </w:p>
        <w:p w14:paraId="3E384D48" w14:textId="49197BEF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4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Наименование разработки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_Toc165547844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5</w:t>
            </w:r>
            <w:r w:rsidR="00EE53A8">
              <w:rPr>
                <w:webHidden/>
              </w:rPr>
              <w:fldChar w:fldCharType="end"/>
            </w:r>
          </w:hyperlink>
        </w:p>
        <w:p w14:paraId="10F99A00" w14:textId="30B80B39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5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Цель и задачи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_Toc165547845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5</w:t>
            </w:r>
            <w:r w:rsidR="00EE53A8">
              <w:rPr>
                <w:webHidden/>
              </w:rPr>
              <w:fldChar w:fldCharType="end"/>
            </w:r>
          </w:hyperlink>
        </w:p>
        <w:p w14:paraId="5295B97B" w14:textId="70C6ECEA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6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Сведения об участниках разработки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_Toc165547846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5</w:t>
            </w:r>
            <w:r w:rsidR="00EE53A8">
              <w:rPr>
                <w:webHidden/>
              </w:rPr>
              <w:fldChar w:fldCharType="end"/>
            </w:r>
          </w:hyperlink>
        </w:p>
        <w:p w14:paraId="54F98876" w14:textId="16D34C87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7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Сроки разработки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_Toc165547847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5</w:t>
            </w:r>
            <w:r w:rsidR="00EE53A8">
              <w:rPr>
                <w:webHidden/>
              </w:rPr>
              <w:fldChar w:fldCharType="end"/>
            </w:r>
          </w:hyperlink>
        </w:p>
        <w:p w14:paraId="03F4FC79" w14:textId="7984B571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8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Назначение разработки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_Toc165547848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6</w:t>
            </w:r>
            <w:r w:rsidR="00EE53A8">
              <w:rPr>
                <w:webHidden/>
              </w:rPr>
              <w:fldChar w:fldCharType="end"/>
            </w:r>
          </w:hyperlink>
        </w:p>
        <w:p w14:paraId="68866D1F" w14:textId="51C83C04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49" w:history="1">
            <w:r w:rsidR="00EE53A8" w:rsidRPr="00D578B4">
              <w:rPr>
                <w:rStyle w:val="a6"/>
              </w:rPr>
              <w:t>4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Описание предметной области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_Toc165547849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7</w:t>
            </w:r>
            <w:r w:rsidR="00EE53A8">
              <w:rPr>
                <w:webHidden/>
              </w:rPr>
              <w:fldChar w:fldCharType="end"/>
            </w:r>
          </w:hyperlink>
        </w:p>
        <w:p w14:paraId="08151CD3" w14:textId="3D19EBB6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0" w:history="1">
            <w:r w:rsidR="00EE53A8" w:rsidRPr="00D578B4">
              <w:rPr>
                <w:rStyle w:val="a6"/>
              </w:rPr>
              <w:t>5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результатам разработки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_Toc165547850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10</w:t>
            </w:r>
            <w:r w:rsidR="00EE53A8">
              <w:rPr>
                <w:webHidden/>
              </w:rPr>
              <w:fldChar w:fldCharType="end"/>
            </w:r>
          </w:hyperlink>
        </w:p>
        <w:p w14:paraId="2CFF86F9" w14:textId="5D4019CC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1" w:history="1">
            <w:r w:rsidR="00EE53A8" w:rsidRPr="00D578B4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Правила игры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_Toc165547851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10</w:t>
            </w:r>
            <w:r w:rsidR="00EE53A8">
              <w:rPr>
                <w:webHidden/>
              </w:rPr>
              <w:fldChar w:fldCharType="end"/>
            </w:r>
          </w:hyperlink>
        </w:p>
        <w:p w14:paraId="61E9BA66" w14:textId="1DEF2CF3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2" w:history="1">
            <w:r w:rsidR="00EE53A8" w:rsidRPr="00D578B4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Возможности пользователя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_Toc165547852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10</w:t>
            </w:r>
            <w:r w:rsidR="00EE53A8">
              <w:rPr>
                <w:webHidden/>
              </w:rPr>
              <w:fldChar w:fldCharType="end"/>
            </w:r>
          </w:hyperlink>
        </w:p>
        <w:p w14:paraId="5EA0C0E1" w14:textId="31A2AF9C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3" w:history="1">
            <w:r w:rsidR="00EE53A8" w:rsidRPr="00D578B4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показателям назначения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_Toc165547853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10</w:t>
            </w:r>
            <w:r w:rsidR="00EE53A8">
              <w:rPr>
                <w:webHidden/>
              </w:rPr>
              <w:fldChar w:fldCharType="end"/>
            </w:r>
          </w:hyperlink>
        </w:p>
        <w:p w14:paraId="5814722C" w14:textId="7B867B43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4" w:history="1">
            <w:r w:rsidR="00EE53A8" w:rsidRPr="00D578B4">
              <w:rPr>
                <w:rStyle w:val="a6"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пользовательскому интерфейсу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_Toc165547854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11</w:t>
            </w:r>
            <w:r w:rsidR="00EE53A8">
              <w:rPr>
                <w:webHidden/>
              </w:rPr>
              <w:fldChar w:fldCharType="end"/>
            </w:r>
          </w:hyperlink>
        </w:p>
        <w:p w14:paraId="236CD42F" w14:textId="65373FB6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5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видам обеспечения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_Toc165547855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17</w:t>
            </w:r>
            <w:r w:rsidR="00EE53A8">
              <w:rPr>
                <w:webHidden/>
              </w:rPr>
              <w:fldChar w:fldCharType="end"/>
            </w:r>
          </w:hyperlink>
        </w:p>
        <w:p w14:paraId="2114CC85" w14:textId="32EE63E6" w:rsidR="00EE53A8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6" w:history="1">
            <w:r w:rsidR="00EE53A8" w:rsidRPr="00D578B4">
              <w:rPr>
                <w:rStyle w:val="a6"/>
                <w:lang w:val="en-US"/>
              </w:rPr>
              <w:t>5.5.1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математическому обеспечению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_Toc165547856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17</w:t>
            </w:r>
            <w:r w:rsidR="00EE53A8">
              <w:rPr>
                <w:webHidden/>
              </w:rPr>
              <w:fldChar w:fldCharType="end"/>
            </w:r>
          </w:hyperlink>
        </w:p>
        <w:p w14:paraId="35F6BBB2" w14:textId="574242A5" w:rsidR="00EE53A8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7" w:history="1">
            <w:r w:rsidR="00EE53A8" w:rsidRPr="00D578B4">
              <w:rPr>
                <w:rStyle w:val="a6"/>
              </w:rPr>
              <w:t>5.5.2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информационному обеспечению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_Toc165547857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18</w:t>
            </w:r>
            <w:r w:rsidR="00EE53A8">
              <w:rPr>
                <w:webHidden/>
              </w:rPr>
              <w:fldChar w:fldCharType="end"/>
            </w:r>
          </w:hyperlink>
        </w:p>
        <w:p w14:paraId="558B6A0A" w14:textId="362C914C" w:rsidR="00EE53A8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8" w:history="1">
            <w:r w:rsidR="00EE53A8" w:rsidRPr="00D578B4">
              <w:rPr>
                <w:rStyle w:val="a6"/>
                <w:lang w:val="en-US"/>
              </w:rPr>
              <w:t>5.5.3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метрологическому обеспечению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_Toc165547858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18</w:t>
            </w:r>
            <w:r w:rsidR="00EE53A8">
              <w:rPr>
                <w:webHidden/>
              </w:rPr>
              <w:fldChar w:fldCharType="end"/>
            </w:r>
          </w:hyperlink>
        </w:p>
        <w:p w14:paraId="606FDB52" w14:textId="28A96A9C" w:rsidR="00EE53A8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59" w:history="1">
            <w:r w:rsidR="00EE53A8" w:rsidRPr="00D578B4">
              <w:rPr>
                <w:rStyle w:val="a6"/>
                <w:lang w:val="en-US"/>
              </w:rPr>
              <w:t>5.5.4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техническому обеспечению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_Toc165547859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18</w:t>
            </w:r>
            <w:r w:rsidR="00EE53A8">
              <w:rPr>
                <w:webHidden/>
              </w:rPr>
              <w:fldChar w:fldCharType="end"/>
            </w:r>
          </w:hyperlink>
        </w:p>
        <w:p w14:paraId="3E3DC2E3" w14:textId="6B90DD43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60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надежности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_Toc165547860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18</w:t>
            </w:r>
            <w:r w:rsidR="00EE53A8">
              <w:rPr>
                <w:webHidden/>
              </w:rPr>
              <w:fldChar w:fldCharType="end"/>
            </w:r>
          </w:hyperlink>
        </w:p>
        <w:p w14:paraId="626A6018" w14:textId="285E9332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61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безопасности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_Toc165547861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19</w:t>
            </w:r>
            <w:r w:rsidR="00EE53A8">
              <w:rPr>
                <w:webHidden/>
              </w:rPr>
              <w:fldChar w:fldCharType="end"/>
            </w:r>
          </w:hyperlink>
        </w:p>
        <w:p w14:paraId="25F56C8F" w14:textId="232D75E1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62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патентной чистоте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_Toc165547862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19</w:t>
            </w:r>
            <w:r w:rsidR="00EE53A8">
              <w:rPr>
                <w:webHidden/>
              </w:rPr>
              <w:fldChar w:fldCharType="end"/>
            </w:r>
          </w:hyperlink>
        </w:p>
        <w:p w14:paraId="53527CBE" w14:textId="5CDF325C" w:rsidR="00EE53A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63" w:history="1">
            <w:r w:rsidR="00EE53A8" w:rsidRPr="00D578B4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перспективам развития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_Toc165547863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19</w:t>
            </w:r>
            <w:r w:rsidR="00EE53A8">
              <w:rPr>
                <w:webHidden/>
              </w:rPr>
              <w:fldChar w:fldCharType="end"/>
            </w:r>
          </w:hyperlink>
        </w:p>
        <w:p w14:paraId="1E887A37" w14:textId="6B6B9A7F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64" w:history="1">
            <w:r w:rsidR="00EE53A8" w:rsidRPr="00D578B4">
              <w:rPr>
                <w:rStyle w:val="a6"/>
              </w:rPr>
              <w:t>6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Состав и содержание работ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_Toc165547864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20</w:t>
            </w:r>
            <w:r w:rsidR="00EE53A8">
              <w:rPr>
                <w:webHidden/>
              </w:rPr>
              <w:fldChar w:fldCharType="end"/>
            </w:r>
          </w:hyperlink>
        </w:p>
        <w:p w14:paraId="74C546C0" w14:textId="64ECAF6B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65" w:history="1">
            <w:r w:rsidR="00EE53A8" w:rsidRPr="00D578B4">
              <w:rPr>
                <w:rStyle w:val="a6"/>
              </w:rPr>
              <w:t>7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Порядок разработки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_Toc165547865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21</w:t>
            </w:r>
            <w:r w:rsidR="00EE53A8">
              <w:rPr>
                <w:webHidden/>
              </w:rPr>
              <w:fldChar w:fldCharType="end"/>
            </w:r>
          </w:hyperlink>
        </w:p>
        <w:p w14:paraId="4F382B7C" w14:textId="4F567DF2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66" w:history="1">
            <w:r w:rsidR="00EE53A8" w:rsidRPr="00D578B4">
              <w:rPr>
                <w:rStyle w:val="a6"/>
              </w:rPr>
              <w:t>8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документированию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_Toc165547866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22</w:t>
            </w:r>
            <w:r w:rsidR="00EE53A8">
              <w:rPr>
                <w:webHidden/>
              </w:rPr>
              <w:fldChar w:fldCharType="end"/>
            </w:r>
          </w:hyperlink>
        </w:p>
        <w:p w14:paraId="38E91814" w14:textId="2F24446A" w:rsidR="00EE53A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547867" w:history="1">
            <w:r w:rsidR="00EE53A8" w:rsidRPr="00D578B4">
              <w:rPr>
                <w:rStyle w:val="a6"/>
              </w:rPr>
              <w:t>9</w:t>
            </w:r>
            <w:r w:rsidR="00EE53A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EE53A8" w:rsidRPr="00D578B4">
              <w:rPr>
                <w:rStyle w:val="a6"/>
              </w:rPr>
              <w:t>Требования к приемно-сдаточным процедурам</w:t>
            </w:r>
            <w:r w:rsidR="00EE53A8">
              <w:rPr>
                <w:webHidden/>
              </w:rPr>
              <w:tab/>
            </w:r>
            <w:r w:rsidR="00EE53A8">
              <w:rPr>
                <w:webHidden/>
              </w:rPr>
              <w:fldChar w:fldCharType="begin"/>
            </w:r>
            <w:r w:rsidR="00EE53A8">
              <w:rPr>
                <w:webHidden/>
              </w:rPr>
              <w:instrText xml:space="preserve"> PAGEREF _Toc165547867 \h </w:instrText>
            </w:r>
            <w:r w:rsidR="00EE53A8">
              <w:rPr>
                <w:webHidden/>
              </w:rPr>
            </w:r>
            <w:r w:rsidR="00EE53A8">
              <w:rPr>
                <w:webHidden/>
              </w:rPr>
              <w:fldChar w:fldCharType="separate"/>
            </w:r>
            <w:r w:rsidR="00014554">
              <w:rPr>
                <w:webHidden/>
              </w:rPr>
              <w:t>23</w:t>
            </w:r>
            <w:r w:rsidR="00EE53A8">
              <w:rPr>
                <w:webHidden/>
              </w:rPr>
              <w:fldChar w:fldCharType="end"/>
            </w:r>
          </w:hyperlink>
        </w:p>
        <w:p w14:paraId="3CF0F4E1" w14:textId="614D7D8C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A71EFB">
      <w:pPr>
        <w:pStyle w:val="1"/>
        <w:numPr>
          <w:ilvl w:val="0"/>
          <w:numId w:val="0"/>
        </w:numPr>
        <w:spacing w:after="240"/>
        <w:ind w:left="851"/>
      </w:pPr>
      <w:bookmarkStart w:id="3" w:name="_Toc165547840"/>
      <w:r>
        <w:lastRenderedPageBreak/>
        <w:t>Вв</w:t>
      </w:r>
      <w:r w:rsidR="005A4E60" w:rsidRPr="00F62DCD">
        <w:t>едение</w:t>
      </w:r>
      <w:bookmarkEnd w:id="3"/>
    </w:p>
    <w:p w14:paraId="7570BC91" w14:textId="77777777" w:rsidR="00BF454C" w:rsidRPr="002B0E88" w:rsidRDefault="00BF454C" w:rsidP="00A71EFB">
      <w:pPr>
        <w:rPr>
          <w:szCs w:val="24"/>
        </w:rPr>
      </w:pPr>
      <w:r w:rsidRPr="002B0E88">
        <w:rPr>
          <w:szCs w:val="24"/>
        </w:rPr>
        <w:t>Данный документ является техническим заданием для игры «Рассада», в котором описаны:</w:t>
      </w:r>
    </w:p>
    <w:p w14:paraId="00FEFFC4" w14:textId="77777777" w:rsidR="00BF454C" w:rsidRPr="002B0E88" w:rsidRDefault="00BF454C" w:rsidP="00A71EFB">
      <w:pPr>
        <w:pStyle w:val="a0"/>
        <w:keepLines w:val="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основные сведения о разработке;</w:t>
      </w:r>
    </w:p>
    <w:p w14:paraId="51A6A3B2" w14:textId="77777777" w:rsidR="00BF454C" w:rsidRPr="002B0E88" w:rsidRDefault="00BF454C" w:rsidP="00A71EFB">
      <w:pPr>
        <w:pStyle w:val="a0"/>
        <w:keepLines w:val="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описание предметной области;</w:t>
      </w:r>
    </w:p>
    <w:p w14:paraId="00E2C4ED" w14:textId="77777777" w:rsidR="00BF454C" w:rsidRPr="002B0E88" w:rsidRDefault="00BF454C" w:rsidP="00A71EFB">
      <w:pPr>
        <w:pStyle w:val="a0"/>
        <w:keepLines w:val="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требования к результатам разработки;</w:t>
      </w:r>
    </w:p>
    <w:p w14:paraId="16A96E33" w14:textId="77777777" w:rsidR="00BF454C" w:rsidRPr="002B0E88" w:rsidRDefault="00BF454C" w:rsidP="00A71EFB">
      <w:pPr>
        <w:pStyle w:val="a0"/>
        <w:keepLines w:val="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состав и содержание работ;</w:t>
      </w:r>
    </w:p>
    <w:p w14:paraId="7CF5538C" w14:textId="77777777" w:rsidR="00BF454C" w:rsidRPr="002B0E88" w:rsidRDefault="00BF454C" w:rsidP="00A71EFB">
      <w:pPr>
        <w:pStyle w:val="a0"/>
        <w:keepLines w:val="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порядок разработки;</w:t>
      </w:r>
    </w:p>
    <w:p w14:paraId="330CB638" w14:textId="314BCC42" w:rsidR="004A3CE9" w:rsidRPr="002B0E88" w:rsidRDefault="00BF454C" w:rsidP="00A71EFB">
      <w:pPr>
        <w:pStyle w:val="a0"/>
        <w:keepLines w:val="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требования к документации.</w:t>
      </w:r>
    </w:p>
    <w:p w14:paraId="25F34FD1" w14:textId="187EF962" w:rsidR="003648D3" w:rsidRPr="002B0E88" w:rsidRDefault="003648D3" w:rsidP="00A71EFB">
      <w:pPr>
        <w:rPr>
          <w:szCs w:val="24"/>
        </w:rPr>
      </w:pPr>
      <w:r w:rsidRPr="002B0E88">
        <w:rPr>
          <w:szCs w:val="24"/>
        </w:rPr>
        <w:t>Данный документ предназначен для исполнителя, который займется разработкой игры «Рассада» для лучшего понимания требований текущего проекта.</w:t>
      </w:r>
    </w:p>
    <w:p w14:paraId="0249D627" w14:textId="16426832" w:rsidR="003648D3" w:rsidRPr="002B0E88" w:rsidRDefault="002D4350" w:rsidP="00A71EFB">
      <w:pPr>
        <w:rPr>
          <w:szCs w:val="24"/>
        </w:rPr>
      </w:pPr>
      <w:r w:rsidRPr="002B0E88">
        <w:rPr>
          <w:szCs w:val="24"/>
        </w:rPr>
        <w:t>Т</w:t>
      </w:r>
      <w:r w:rsidR="003648D3" w:rsidRPr="002B0E88">
        <w:rPr>
          <w:szCs w:val="24"/>
        </w:rPr>
        <w:t>ехническое задание также предназначено для заказчика и его представителей с целью согласования результата данного проекта на соответствие с ожиданиями заказчика.</w:t>
      </w:r>
    </w:p>
    <w:p w14:paraId="5360D052" w14:textId="77777777" w:rsidR="003648D3" w:rsidRPr="004A3CE9" w:rsidRDefault="003648D3" w:rsidP="00A71EFB">
      <w:pPr>
        <w:rPr>
          <w:sz w:val="28"/>
          <w:szCs w:val="28"/>
        </w:rPr>
      </w:pPr>
    </w:p>
    <w:p w14:paraId="794047BB" w14:textId="4613A314" w:rsidR="00A63893" w:rsidRDefault="00EB6A0B" w:rsidP="00A71EFB">
      <w:pPr>
        <w:pStyle w:val="1"/>
      </w:pPr>
      <w:bookmarkStart w:id="4" w:name="_Toc165547841"/>
      <w:bookmarkStart w:id="5" w:name="_Toc74526610"/>
      <w:bookmarkStart w:id="6" w:name="_Toc128474254"/>
      <w:r w:rsidRPr="00EB6A0B">
        <w:lastRenderedPageBreak/>
        <w:t>Термины и определения</w:t>
      </w:r>
      <w:bookmarkEnd w:id="4"/>
    </w:p>
    <w:p w14:paraId="74F8B413" w14:textId="02FFFDE1" w:rsidR="00B85F0C" w:rsidRPr="002B0E88" w:rsidRDefault="00B85F0C" w:rsidP="00A71EFB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Данны</w:t>
      </w:r>
      <w:r w:rsidR="00A71EFB" w:rsidRPr="002B0E88">
        <w:rPr>
          <w:rFonts w:cs="Times New Roman"/>
          <w:szCs w:val="24"/>
        </w:rPr>
        <w:t>е</w:t>
      </w:r>
      <w:r w:rsidRPr="002B0E88">
        <w:rPr>
          <w:rFonts w:cs="Times New Roman"/>
          <w:szCs w:val="24"/>
        </w:rPr>
        <w:t xml:space="preserve"> термин</w:t>
      </w:r>
      <w:r w:rsidR="00A71EFB" w:rsidRPr="002B0E88">
        <w:rPr>
          <w:rFonts w:cs="Times New Roman"/>
          <w:szCs w:val="24"/>
        </w:rPr>
        <w:t>ы</w:t>
      </w:r>
      <w:r w:rsidRPr="002B0E88">
        <w:rPr>
          <w:rFonts w:cs="Times New Roman"/>
          <w:szCs w:val="24"/>
        </w:rPr>
        <w:t xml:space="preserve"> и определени</w:t>
      </w:r>
      <w:r w:rsidR="00A71EFB" w:rsidRPr="002B0E88">
        <w:rPr>
          <w:rFonts w:cs="Times New Roman"/>
          <w:szCs w:val="24"/>
        </w:rPr>
        <w:t>я</w:t>
      </w:r>
      <w:r w:rsidRPr="002B0E88">
        <w:rPr>
          <w:rFonts w:cs="Times New Roman"/>
          <w:szCs w:val="24"/>
        </w:rPr>
        <w:t xml:space="preserve"> использован</w:t>
      </w:r>
      <w:r w:rsidR="00A71EFB" w:rsidRPr="002B0E88">
        <w:rPr>
          <w:rFonts w:cs="Times New Roman"/>
          <w:szCs w:val="24"/>
        </w:rPr>
        <w:t>ы в</w:t>
      </w:r>
      <w:r w:rsidRPr="002B0E88">
        <w:rPr>
          <w:rFonts w:cs="Times New Roman"/>
          <w:szCs w:val="24"/>
        </w:rPr>
        <w:t xml:space="preserve"> техническо</w:t>
      </w:r>
      <w:r w:rsidR="00A71EFB" w:rsidRPr="002B0E88">
        <w:rPr>
          <w:rFonts w:cs="Times New Roman"/>
          <w:szCs w:val="24"/>
        </w:rPr>
        <w:t>м</w:t>
      </w:r>
      <w:r w:rsidRPr="002B0E88">
        <w:rPr>
          <w:rFonts w:cs="Times New Roman"/>
          <w:szCs w:val="24"/>
        </w:rPr>
        <w:t xml:space="preserve"> задани</w:t>
      </w:r>
      <w:r w:rsidR="00A71EFB" w:rsidRPr="002B0E88">
        <w:rPr>
          <w:rFonts w:cs="Times New Roman"/>
          <w:szCs w:val="24"/>
        </w:rPr>
        <w:t>и</w:t>
      </w:r>
      <w:r w:rsidRPr="002B0E88">
        <w:rPr>
          <w:rFonts w:cs="Times New Roman"/>
          <w:szCs w:val="24"/>
        </w:rPr>
        <w:t>.</w:t>
      </w:r>
    </w:p>
    <w:p w14:paraId="59DF7FFF" w14:textId="77777777" w:rsidR="00A80BB6" w:rsidRDefault="002D4350" w:rsidP="00A80BB6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Десктопное приложение – это программа, запускаемая в виде обыкновенного исполняемого файла на компьютере или ноутбуке пользователя.</w:t>
      </w:r>
    </w:p>
    <w:p w14:paraId="3219B026" w14:textId="575CB5C2" w:rsidR="00A80BB6" w:rsidRDefault="00B41D6B" w:rsidP="00A80BB6">
      <w:pPr>
        <w:rPr>
          <w:rFonts w:cs="Times New Roman"/>
          <w:szCs w:val="24"/>
        </w:rPr>
      </w:pPr>
      <w:r w:rsidRPr="00A80BB6">
        <w:rPr>
          <w:rFonts w:cs="Times New Roman"/>
          <w:szCs w:val="24"/>
        </w:rPr>
        <w:t xml:space="preserve">Интерфейс </w:t>
      </w:r>
      <w:r w:rsidR="00A80BB6" w:rsidRPr="00A80BB6">
        <w:rPr>
          <w:rFonts w:cs="Times New Roman"/>
          <w:szCs w:val="24"/>
        </w:rPr>
        <w:t>–</w:t>
      </w:r>
      <w:r w:rsidRPr="00A80BB6">
        <w:rPr>
          <w:rFonts w:cs="Times New Roman"/>
          <w:szCs w:val="24"/>
        </w:rPr>
        <w:t xml:space="preserve"> </w:t>
      </w:r>
      <w:r w:rsidR="00A80BB6" w:rsidRPr="00A80BB6">
        <w:rPr>
          <w:rFonts w:cs="Times New Roman"/>
          <w:szCs w:val="24"/>
        </w:rPr>
        <w:t>это совокупность средств, методов и правил взаимодействия (управления, контроля) между элементами в системе</w:t>
      </w:r>
      <w:r w:rsidR="00A80BB6">
        <w:rPr>
          <w:rFonts w:cs="Times New Roman"/>
          <w:szCs w:val="24"/>
        </w:rPr>
        <w:t xml:space="preserve"> и пользователем</w:t>
      </w:r>
      <w:r w:rsidR="00A80BB6" w:rsidRPr="00A80BB6">
        <w:rPr>
          <w:rFonts w:cs="Times New Roman"/>
          <w:szCs w:val="24"/>
        </w:rPr>
        <w:t>.</w:t>
      </w:r>
    </w:p>
    <w:p w14:paraId="07042FA2" w14:textId="18468051" w:rsidR="00A80BB6" w:rsidRPr="00A80BB6" w:rsidRDefault="00A80BB6" w:rsidP="00A80BB6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 xml:space="preserve">GPL (General Public </w:t>
      </w:r>
      <w:proofErr w:type="spellStart"/>
      <w:r w:rsidRPr="002B0E88">
        <w:rPr>
          <w:rFonts w:cs="Times New Roman"/>
          <w:szCs w:val="24"/>
        </w:rPr>
        <w:t>License</w:t>
      </w:r>
      <w:proofErr w:type="spellEnd"/>
      <w:r w:rsidRPr="002B0E88">
        <w:rPr>
          <w:rFonts w:cs="Times New Roman"/>
          <w:szCs w:val="24"/>
        </w:rPr>
        <w:t>) – лицензия свободных программ, разрешающая людям использовать и распространять программу, без требования платить за это.</w:t>
      </w:r>
    </w:p>
    <w:p w14:paraId="063557EF" w14:textId="1E876F0F" w:rsidR="00B41D6B" w:rsidRPr="002B0E88" w:rsidRDefault="00B41D6B" w:rsidP="00A71EFB">
      <w:pPr>
        <w:rPr>
          <w:rFonts w:cs="Times New Roman"/>
          <w:szCs w:val="24"/>
        </w:rPr>
      </w:pPr>
    </w:p>
    <w:p w14:paraId="350D759F" w14:textId="77777777" w:rsidR="00B85F0C" w:rsidRPr="002D4350" w:rsidRDefault="00B85F0C" w:rsidP="00A71EFB"/>
    <w:p w14:paraId="63A1A4BE" w14:textId="5A4A5D2A" w:rsidR="00A82498" w:rsidRDefault="00A82498" w:rsidP="002D4350">
      <w:pPr>
        <w:pStyle w:val="1"/>
      </w:pPr>
      <w:bookmarkStart w:id="7" w:name="_Toc165547842"/>
      <w:r>
        <w:lastRenderedPageBreak/>
        <w:t>Перечень сокращений</w:t>
      </w:r>
      <w:bookmarkEnd w:id="7"/>
    </w:p>
    <w:p w14:paraId="48118593" w14:textId="77777777" w:rsidR="002A0FBE" w:rsidRPr="002B0E88" w:rsidRDefault="002A0FBE" w:rsidP="002D4350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Данный перечень сокращений использован при написании технического задания.</w:t>
      </w:r>
    </w:p>
    <w:p w14:paraId="633E3D07" w14:textId="77777777" w:rsidR="002A0FBE" w:rsidRPr="002B0E88" w:rsidRDefault="002A0FBE" w:rsidP="002D4350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УП – учебная практика.</w:t>
      </w:r>
    </w:p>
    <w:p w14:paraId="65B83392" w14:textId="77777777" w:rsidR="002A0FBE" w:rsidRPr="002B0E88" w:rsidRDefault="002A0FBE" w:rsidP="002D4350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 xml:space="preserve">ОС – оперативная система. </w:t>
      </w:r>
    </w:p>
    <w:p w14:paraId="669F55CF" w14:textId="77777777" w:rsidR="002A0FBE" w:rsidRPr="002B0E88" w:rsidRDefault="002A0FBE" w:rsidP="002D4350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ПО – программное обеспечение.</w:t>
      </w:r>
    </w:p>
    <w:p w14:paraId="09ABC403" w14:textId="77777777" w:rsidR="002A0FBE" w:rsidRDefault="002A0FBE" w:rsidP="002D4350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ТЗ – техническое задание.</w:t>
      </w:r>
    </w:p>
    <w:p w14:paraId="6C2B60EA" w14:textId="36441B3E" w:rsidR="00B41D6B" w:rsidRPr="002B0E88" w:rsidRDefault="00B41D6B" w:rsidP="002D435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РП – руководство пользователя. </w:t>
      </w:r>
    </w:p>
    <w:p w14:paraId="087FA2EF" w14:textId="77777777" w:rsidR="002A0FBE" w:rsidRPr="002B0E88" w:rsidRDefault="002A0FBE" w:rsidP="002D4350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ИС – информационная система.</w:t>
      </w:r>
    </w:p>
    <w:p w14:paraId="239A668B" w14:textId="77777777" w:rsidR="002A0FBE" w:rsidRPr="002B0E88" w:rsidRDefault="002A0FBE" w:rsidP="002D4350">
      <w:pPr>
        <w:rPr>
          <w:rFonts w:cs="Times New Roman"/>
          <w:szCs w:val="24"/>
        </w:rPr>
      </w:pPr>
      <w:proofErr w:type="spellStart"/>
      <w:r w:rsidRPr="002B0E88">
        <w:rPr>
          <w:rFonts w:cs="Times New Roman"/>
          <w:szCs w:val="24"/>
        </w:rPr>
        <w:t>ВятГУ</w:t>
      </w:r>
      <w:proofErr w:type="spellEnd"/>
      <w:r w:rsidRPr="002B0E88">
        <w:rPr>
          <w:rFonts w:cs="Times New Roman"/>
          <w:szCs w:val="24"/>
        </w:rPr>
        <w:t xml:space="preserve"> – Вятский Государственный Университет.</w:t>
      </w:r>
    </w:p>
    <w:p w14:paraId="755CB36A" w14:textId="77777777" w:rsidR="002A0FBE" w:rsidRPr="002B0E88" w:rsidRDefault="002A0FBE" w:rsidP="002D4350">
      <w:pPr>
        <w:rPr>
          <w:rFonts w:cs="Times New Roman"/>
          <w:szCs w:val="24"/>
        </w:rPr>
      </w:pPr>
      <w:proofErr w:type="spellStart"/>
      <w:r w:rsidRPr="002B0E88">
        <w:rPr>
          <w:rFonts w:cs="Times New Roman"/>
          <w:szCs w:val="24"/>
        </w:rPr>
        <w:t>ИСПк</w:t>
      </w:r>
      <w:proofErr w:type="spellEnd"/>
      <w:r w:rsidRPr="002B0E88">
        <w:rPr>
          <w:rFonts w:cs="Times New Roman"/>
          <w:szCs w:val="24"/>
        </w:rPr>
        <w:t xml:space="preserve"> – Информационные системы и программирование (колледж).</w:t>
      </w:r>
    </w:p>
    <w:p w14:paraId="005BF04F" w14:textId="77777777" w:rsidR="002A0FBE" w:rsidRPr="002B0E88" w:rsidRDefault="002A0FBE" w:rsidP="002D4350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СТП – стандарт предприятия</w:t>
      </w:r>
      <w:r w:rsidRPr="002B0E88">
        <w:rPr>
          <w:szCs w:val="24"/>
        </w:rPr>
        <w:t>.</w:t>
      </w:r>
    </w:p>
    <w:p w14:paraId="34130720" w14:textId="621EB17B" w:rsidR="002A0FBE" w:rsidRPr="002B0E88" w:rsidRDefault="002A0FBE" w:rsidP="002D4350">
      <w:pPr>
        <w:rPr>
          <w:rStyle w:val="afc"/>
          <w:b w:val="0"/>
          <w:bCs w:val="0"/>
          <w:color w:val="333333"/>
          <w:szCs w:val="24"/>
          <w:shd w:val="clear" w:color="auto" w:fill="FFFFFF"/>
        </w:rPr>
      </w:pPr>
      <w:r w:rsidRPr="002B0E88">
        <w:rPr>
          <w:rFonts w:cs="Times New Roman"/>
          <w:szCs w:val="24"/>
        </w:rPr>
        <w:t xml:space="preserve">ГОСТ </w:t>
      </w:r>
      <w:r w:rsidRPr="002B0E88">
        <w:rPr>
          <w:szCs w:val="24"/>
        </w:rPr>
        <w:t>–</w:t>
      </w:r>
      <w:r w:rsidRPr="002B0E88">
        <w:rPr>
          <w:rFonts w:cs="Times New Roman"/>
          <w:szCs w:val="24"/>
        </w:rPr>
        <w:t xml:space="preserve"> </w:t>
      </w:r>
      <w:r w:rsidRPr="002B0E88">
        <w:rPr>
          <w:rStyle w:val="afc"/>
          <w:b w:val="0"/>
          <w:bCs w:val="0"/>
          <w:color w:val="333333"/>
          <w:szCs w:val="24"/>
          <w:shd w:val="clear" w:color="auto" w:fill="FFFFFF"/>
        </w:rPr>
        <w:t>государственный стандарт.</w:t>
      </w:r>
    </w:p>
    <w:p w14:paraId="3CD1A15C" w14:textId="3880F01F" w:rsidR="002D4350" w:rsidRPr="002B0E88" w:rsidRDefault="002D4350" w:rsidP="002D4350">
      <w:pPr>
        <w:rPr>
          <w:rStyle w:val="afc"/>
          <w:b w:val="0"/>
          <w:bCs w:val="0"/>
          <w:color w:val="333333"/>
          <w:szCs w:val="24"/>
          <w:shd w:val="clear" w:color="auto" w:fill="FFFFFF"/>
        </w:rPr>
      </w:pPr>
      <w:r w:rsidRPr="002B0E88">
        <w:rPr>
          <w:rStyle w:val="afc"/>
          <w:b w:val="0"/>
          <w:bCs w:val="0"/>
          <w:color w:val="333333"/>
          <w:szCs w:val="24"/>
          <w:shd w:val="clear" w:color="auto" w:fill="FFFFFF"/>
        </w:rPr>
        <w:t xml:space="preserve">ПЭВМ – </w:t>
      </w:r>
      <w:r w:rsidR="00A5700E">
        <w:rPr>
          <w:rStyle w:val="afc"/>
          <w:b w:val="0"/>
          <w:bCs w:val="0"/>
          <w:color w:val="333333"/>
          <w:szCs w:val="24"/>
          <w:shd w:val="clear" w:color="auto" w:fill="FFFFFF"/>
        </w:rPr>
        <w:t>персональная электронно-вычислительная машина</w:t>
      </w:r>
      <w:r w:rsidR="00B41D6B">
        <w:rPr>
          <w:rStyle w:val="afc"/>
          <w:b w:val="0"/>
          <w:bCs w:val="0"/>
          <w:color w:val="333333"/>
          <w:szCs w:val="24"/>
          <w:shd w:val="clear" w:color="auto" w:fill="FFFFFF"/>
        </w:rPr>
        <w:t>.</w:t>
      </w:r>
    </w:p>
    <w:p w14:paraId="6541EB91" w14:textId="2D656051" w:rsidR="00FA6963" w:rsidRPr="00A80BB6" w:rsidRDefault="00FA6963" w:rsidP="00FA6963">
      <w:pPr>
        <w:rPr>
          <w:rFonts w:cs="Times New Roman"/>
          <w:szCs w:val="24"/>
          <w:lang w:val="en-US"/>
        </w:rPr>
      </w:pPr>
      <w:r w:rsidRPr="00A80BB6">
        <w:rPr>
          <w:rFonts w:cs="Times New Roman"/>
          <w:szCs w:val="24"/>
          <w:lang w:val="en-US"/>
        </w:rPr>
        <w:t xml:space="preserve">GPL (General Public License) – </w:t>
      </w:r>
      <w:r w:rsidR="00A80BB6">
        <w:rPr>
          <w:rFonts w:cs="Times New Roman"/>
          <w:szCs w:val="24"/>
        </w:rPr>
        <w:t>общедоступная</w:t>
      </w:r>
      <w:r w:rsidR="00A80BB6" w:rsidRPr="00A80BB6">
        <w:rPr>
          <w:rFonts w:cs="Times New Roman"/>
          <w:szCs w:val="24"/>
          <w:lang w:val="en-US"/>
        </w:rPr>
        <w:t xml:space="preserve"> </w:t>
      </w:r>
      <w:r w:rsidR="00A80BB6">
        <w:rPr>
          <w:rFonts w:cs="Times New Roman"/>
          <w:szCs w:val="24"/>
        </w:rPr>
        <w:t>лицензия</w:t>
      </w:r>
      <w:r w:rsidR="00A80BB6" w:rsidRPr="00A80BB6">
        <w:rPr>
          <w:rFonts w:cs="Times New Roman"/>
          <w:szCs w:val="24"/>
          <w:lang w:val="en-US"/>
        </w:rPr>
        <w:t>.</w:t>
      </w:r>
    </w:p>
    <w:p w14:paraId="75BFB2A9" w14:textId="4B769F1B" w:rsidR="006C4292" w:rsidRPr="002B0E88" w:rsidRDefault="006C4292" w:rsidP="00FA6963">
      <w:pPr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МДК – междисциплинарный курс.</w:t>
      </w:r>
    </w:p>
    <w:p w14:paraId="0510CB00" w14:textId="77777777" w:rsidR="00FA6963" w:rsidRPr="002A0FBE" w:rsidRDefault="00FA6963" w:rsidP="002D4350"/>
    <w:p w14:paraId="38600864" w14:textId="7D888C5C" w:rsidR="00592879" w:rsidRDefault="00592879" w:rsidP="002D4350">
      <w:pPr>
        <w:pStyle w:val="1"/>
      </w:pPr>
      <w:bookmarkStart w:id="8" w:name="_Toc165547843"/>
      <w:r>
        <w:lastRenderedPageBreak/>
        <w:t>Основные сведения о разработке</w:t>
      </w:r>
      <w:bookmarkEnd w:id="8"/>
    </w:p>
    <w:p w14:paraId="41078D8B" w14:textId="665A6E91" w:rsidR="00F91124" w:rsidRDefault="00A52CF3" w:rsidP="002D4350">
      <w:pPr>
        <w:pStyle w:val="2"/>
      </w:pPr>
      <w:bookmarkStart w:id="9" w:name="_Toc165547844"/>
      <w:r>
        <w:t>Наименование разработки</w:t>
      </w:r>
      <w:bookmarkEnd w:id="9"/>
    </w:p>
    <w:p w14:paraId="295AE803" w14:textId="345B41A9" w:rsidR="00780F03" w:rsidRPr="002B0E88" w:rsidRDefault="002A0FBE" w:rsidP="002D4350">
      <w:pPr>
        <w:rPr>
          <w:szCs w:val="24"/>
        </w:rPr>
      </w:pPr>
      <w:r w:rsidRPr="002B0E88">
        <w:rPr>
          <w:szCs w:val="24"/>
        </w:rPr>
        <w:t xml:space="preserve">Наименование разработки – </w:t>
      </w:r>
      <w:r w:rsidRPr="002B0E88">
        <w:rPr>
          <w:szCs w:val="24"/>
          <w:lang w:eastAsia="en-US"/>
        </w:rPr>
        <w:t>игра «Рассада»</w:t>
      </w:r>
      <w:r w:rsidRPr="002B0E88">
        <w:rPr>
          <w:szCs w:val="24"/>
        </w:rPr>
        <w:t>.</w:t>
      </w:r>
    </w:p>
    <w:p w14:paraId="4D0F4268" w14:textId="1ED491D0" w:rsidR="00A52CF3" w:rsidRDefault="00A52CF3" w:rsidP="002D4350">
      <w:pPr>
        <w:pStyle w:val="2"/>
      </w:pPr>
      <w:bookmarkStart w:id="10" w:name="_Toc165547845"/>
      <w:r>
        <w:t>Цель и задачи</w:t>
      </w:r>
      <w:bookmarkEnd w:id="10"/>
    </w:p>
    <w:p w14:paraId="658556B9" w14:textId="77777777" w:rsidR="002A0FBE" w:rsidRPr="002B0E88" w:rsidRDefault="002A0FBE" w:rsidP="002D4350">
      <w:pPr>
        <w:rPr>
          <w:szCs w:val="24"/>
        </w:rPr>
      </w:pPr>
      <w:r w:rsidRPr="002B0E88">
        <w:rPr>
          <w:szCs w:val="24"/>
        </w:rPr>
        <w:t>Целью данной работы является разработка игры по теме «Рассада», для развития понимания у пользователей, выращивания растений в игровом формате, которая сможет заинтересовать аудиторию не знающую эту тему или желающая узнать больше о растениях.</w:t>
      </w:r>
    </w:p>
    <w:p w14:paraId="475CE7E6" w14:textId="77777777" w:rsidR="002A0FBE" w:rsidRPr="002B0E88" w:rsidRDefault="002A0FBE" w:rsidP="002D4350">
      <w:pPr>
        <w:rPr>
          <w:szCs w:val="24"/>
        </w:rPr>
      </w:pPr>
      <w:r w:rsidRPr="002B0E88">
        <w:rPr>
          <w:szCs w:val="24"/>
        </w:rPr>
        <w:t>Задачи по созданию игры:</w:t>
      </w:r>
    </w:p>
    <w:p w14:paraId="52394396" w14:textId="77777777" w:rsidR="002A0FBE" w:rsidRPr="002E4F49" w:rsidRDefault="002A0FBE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подробно прописать правила в игре, чтобы пользователем было легче понимать игровой процесс и её предназначение;</w:t>
      </w:r>
    </w:p>
    <w:p w14:paraId="79E2B3F2" w14:textId="77777777" w:rsidR="002A0FBE" w:rsidRPr="002E4F49" w:rsidRDefault="002A0FBE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реализовать различные уровни сложности для повышения интереса игрока;</w:t>
      </w:r>
    </w:p>
    <w:p w14:paraId="328C2D7B" w14:textId="77777777" w:rsidR="002A0FBE" w:rsidRPr="002E4F49" w:rsidRDefault="002A0FBE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создать для пользователя возможность выбора сложности задания в игровом процессе;</w:t>
      </w:r>
    </w:p>
    <w:p w14:paraId="4C9EDAF6" w14:textId="147BD7FB" w:rsidR="00780F03" w:rsidRPr="002E4F49" w:rsidRDefault="002A0FBE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дать пользователю возможность отслеживать свой прогресс в игровом процессе, с помощью рейтинга с баллами.</w:t>
      </w:r>
    </w:p>
    <w:p w14:paraId="52EDEC11" w14:textId="3164E5F8" w:rsidR="00A52CF3" w:rsidRDefault="00847368" w:rsidP="002D4350">
      <w:pPr>
        <w:pStyle w:val="2"/>
      </w:pPr>
      <w:bookmarkStart w:id="11" w:name="_Toc165547846"/>
      <w:r>
        <w:t>Сведения об участниках разработки</w:t>
      </w:r>
      <w:bookmarkEnd w:id="11"/>
    </w:p>
    <w:p w14:paraId="6EFCC861" w14:textId="77777777" w:rsidR="00780F03" w:rsidRPr="002B0E88" w:rsidRDefault="00780F03" w:rsidP="002D4350">
      <w:pPr>
        <w:rPr>
          <w:szCs w:val="24"/>
        </w:rPr>
      </w:pPr>
      <w:r w:rsidRPr="002B0E88">
        <w:rPr>
          <w:szCs w:val="24"/>
        </w:rPr>
        <w:t xml:space="preserve">Заказчик: коллектив преподавателей Колледжа </w:t>
      </w:r>
      <w:proofErr w:type="spellStart"/>
      <w:r w:rsidRPr="002B0E88">
        <w:rPr>
          <w:szCs w:val="24"/>
        </w:rPr>
        <w:t>ВятГУ</w:t>
      </w:r>
      <w:proofErr w:type="spellEnd"/>
      <w:r w:rsidRPr="002B0E88">
        <w:rPr>
          <w:szCs w:val="24"/>
        </w:rPr>
        <w:t>:</w:t>
      </w:r>
    </w:p>
    <w:p w14:paraId="72A021B4" w14:textId="332E2872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 xml:space="preserve">руководитель </w:t>
      </w:r>
      <w:r w:rsidR="00FA1414" w:rsidRPr="002E4F49">
        <w:rPr>
          <w:rFonts w:eastAsia="Times New Roman" w:cs="Times New Roman"/>
          <w:szCs w:val="24"/>
        </w:rPr>
        <w:t>образовательной программы по специальности «Информационные системы и программирование»</w:t>
      </w:r>
      <w:r w:rsidRPr="002E4F49">
        <w:rPr>
          <w:rFonts w:eastAsia="Times New Roman" w:cs="Times New Roman"/>
          <w:szCs w:val="24"/>
        </w:rPr>
        <w:t xml:space="preserve"> – Чистяков Г. А.;</w:t>
      </w:r>
    </w:p>
    <w:p w14:paraId="0439E8F6" w14:textId="7D2E75A0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преподаватель по</w:t>
      </w:r>
      <w:r w:rsidR="00FA1414" w:rsidRPr="002E4F49">
        <w:rPr>
          <w:rFonts w:eastAsia="Times New Roman" w:cs="Times New Roman"/>
          <w:szCs w:val="24"/>
        </w:rPr>
        <w:t xml:space="preserve"> </w:t>
      </w:r>
      <w:r w:rsidR="008B341A">
        <w:rPr>
          <w:rFonts w:eastAsia="Times New Roman" w:cs="Times New Roman"/>
          <w:szCs w:val="24"/>
        </w:rPr>
        <w:t>МДК 05.05</w:t>
      </w:r>
      <w:r w:rsidRPr="002E4F49">
        <w:rPr>
          <w:rFonts w:eastAsia="Times New Roman" w:cs="Times New Roman"/>
          <w:szCs w:val="24"/>
        </w:rPr>
        <w:t xml:space="preserve"> </w:t>
      </w:r>
      <w:r w:rsidR="00FA1414" w:rsidRPr="002E4F49">
        <w:rPr>
          <w:rFonts w:eastAsia="Times New Roman" w:cs="Times New Roman"/>
          <w:szCs w:val="24"/>
        </w:rPr>
        <w:t>«А</w:t>
      </w:r>
      <w:r w:rsidRPr="002E4F49">
        <w:rPr>
          <w:rFonts w:eastAsia="Times New Roman" w:cs="Times New Roman"/>
          <w:szCs w:val="24"/>
        </w:rPr>
        <w:t>нализ и разработк</w:t>
      </w:r>
      <w:r w:rsidR="00FA1414" w:rsidRPr="002E4F49">
        <w:rPr>
          <w:rFonts w:eastAsia="Times New Roman" w:cs="Times New Roman"/>
          <w:szCs w:val="24"/>
        </w:rPr>
        <w:t>а</w:t>
      </w:r>
      <w:r w:rsidRPr="002E4F49">
        <w:rPr>
          <w:rFonts w:eastAsia="Times New Roman" w:cs="Times New Roman"/>
          <w:szCs w:val="24"/>
        </w:rPr>
        <w:t xml:space="preserve"> </w:t>
      </w:r>
      <w:r w:rsidR="00FA1414" w:rsidRPr="002E4F49">
        <w:rPr>
          <w:rFonts w:eastAsia="Times New Roman" w:cs="Times New Roman"/>
          <w:szCs w:val="24"/>
        </w:rPr>
        <w:t>технического задания»</w:t>
      </w:r>
      <w:r w:rsidRPr="002E4F49">
        <w:rPr>
          <w:rFonts w:eastAsia="Times New Roman" w:cs="Times New Roman"/>
          <w:szCs w:val="24"/>
        </w:rPr>
        <w:t xml:space="preserve"> – Ржаникова Е. Д.;</w:t>
      </w:r>
    </w:p>
    <w:p w14:paraId="3CAACE81" w14:textId="4DA46981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преподаватель по</w:t>
      </w:r>
      <w:r w:rsidR="00FA1414" w:rsidRPr="002E4F49">
        <w:rPr>
          <w:rFonts w:eastAsia="Times New Roman" w:cs="Times New Roman"/>
          <w:szCs w:val="24"/>
        </w:rPr>
        <w:t xml:space="preserve"> дисциплине «Учебная практика 05.01»</w:t>
      </w:r>
      <w:r w:rsidRPr="002E4F49">
        <w:rPr>
          <w:rFonts w:eastAsia="Times New Roman" w:cs="Times New Roman"/>
          <w:szCs w:val="24"/>
        </w:rPr>
        <w:t xml:space="preserve"> – Коржавина А. С.;</w:t>
      </w:r>
    </w:p>
    <w:p w14:paraId="7FC0F9FC" w14:textId="7C3471EA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преподаватель по</w:t>
      </w:r>
      <w:r w:rsidR="00FA1414" w:rsidRPr="002E4F49">
        <w:rPr>
          <w:rFonts w:eastAsia="Times New Roman" w:cs="Times New Roman"/>
          <w:szCs w:val="24"/>
        </w:rPr>
        <w:t xml:space="preserve"> МДК 06.01</w:t>
      </w:r>
      <w:r w:rsidRPr="002E4F49">
        <w:rPr>
          <w:rFonts w:eastAsia="Times New Roman" w:cs="Times New Roman"/>
          <w:szCs w:val="24"/>
        </w:rPr>
        <w:t xml:space="preserve"> </w:t>
      </w:r>
      <w:r w:rsidR="00FA1414" w:rsidRPr="002E4F49">
        <w:rPr>
          <w:rFonts w:eastAsia="Times New Roman" w:cs="Times New Roman"/>
          <w:szCs w:val="24"/>
        </w:rPr>
        <w:t>«В</w:t>
      </w:r>
      <w:r w:rsidRPr="002E4F49">
        <w:rPr>
          <w:rFonts w:eastAsia="Times New Roman" w:cs="Times New Roman"/>
          <w:szCs w:val="24"/>
        </w:rPr>
        <w:t>недрени</w:t>
      </w:r>
      <w:r w:rsidR="00FA1414" w:rsidRPr="002E4F49">
        <w:rPr>
          <w:rFonts w:eastAsia="Times New Roman" w:cs="Times New Roman"/>
          <w:szCs w:val="24"/>
        </w:rPr>
        <w:t>е</w:t>
      </w:r>
      <w:r w:rsidRPr="002E4F49">
        <w:rPr>
          <w:rFonts w:eastAsia="Times New Roman" w:cs="Times New Roman"/>
          <w:szCs w:val="24"/>
        </w:rPr>
        <w:t xml:space="preserve"> </w:t>
      </w:r>
      <w:r w:rsidR="00FA1414" w:rsidRPr="002E4F49">
        <w:rPr>
          <w:rFonts w:eastAsia="Times New Roman" w:cs="Times New Roman"/>
          <w:szCs w:val="24"/>
        </w:rPr>
        <w:t xml:space="preserve">информационных систем» </w:t>
      </w:r>
      <w:r w:rsidRPr="002E4F49">
        <w:rPr>
          <w:rFonts w:eastAsia="Times New Roman" w:cs="Times New Roman"/>
          <w:szCs w:val="24"/>
        </w:rPr>
        <w:t>– Самоделкин П.А.</w:t>
      </w:r>
    </w:p>
    <w:p w14:paraId="28640D0F" w14:textId="77777777" w:rsidR="00FA1414" w:rsidRPr="002B0E88" w:rsidRDefault="00780F03" w:rsidP="002D4350">
      <w:pPr>
        <w:rPr>
          <w:szCs w:val="24"/>
        </w:rPr>
      </w:pPr>
      <w:r w:rsidRPr="002B0E88">
        <w:rPr>
          <w:szCs w:val="24"/>
        </w:rPr>
        <w:t xml:space="preserve">Исполнитель: </w:t>
      </w:r>
    </w:p>
    <w:p w14:paraId="6C1DC8E9" w14:textId="2E204E2E" w:rsidR="00780F03" w:rsidRPr="002E4F49" w:rsidRDefault="00780F03" w:rsidP="002E4F49">
      <w:pPr>
        <w:pStyle w:val="a0"/>
        <w:numPr>
          <w:ilvl w:val="0"/>
          <w:numId w:val="21"/>
        </w:numPr>
        <w:rPr>
          <w:szCs w:val="24"/>
        </w:rPr>
      </w:pPr>
      <w:r w:rsidRPr="002E4F49">
        <w:rPr>
          <w:szCs w:val="24"/>
        </w:rPr>
        <w:t>студент</w:t>
      </w:r>
      <w:r w:rsidR="00FA1414" w:rsidRPr="002E4F49">
        <w:rPr>
          <w:szCs w:val="24"/>
        </w:rPr>
        <w:t xml:space="preserve"> Колледжа </w:t>
      </w:r>
      <w:proofErr w:type="spellStart"/>
      <w:r w:rsidR="00FA1414" w:rsidRPr="002E4F49">
        <w:rPr>
          <w:szCs w:val="24"/>
        </w:rPr>
        <w:t>ВятГУ</w:t>
      </w:r>
      <w:proofErr w:type="spellEnd"/>
      <w:r w:rsidR="00FA1414" w:rsidRPr="002E4F49">
        <w:rPr>
          <w:szCs w:val="24"/>
        </w:rPr>
        <w:t>, группы</w:t>
      </w:r>
      <w:r w:rsidRPr="002E4F49">
        <w:rPr>
          <w:szCs w:val="24"/>
        </w:rPr>
        <w:t xml:space="preserve"> ИСПк-204-52-00</w:t>
      </w:r>
      <w:r w:rsidR="00FA1414" w:rsidRPr="002E4F49">
        <w:rPr>
          <w:szCs w:val="24"/>
        </w:rPr>
        <w:t xml:space="preserve"> – </w:t>
      </w:r>
      <w:proofErr w:type="spellStart"/>
      <w:r w:rsidRPr="002E4F49">
        <w:rPr>
          <w:szCs w:val="24"/>
        </w:rPr>
        <w:t>Утёмова</w:t>
      </w:r>
      <w:proofErr w:type="spellEnd"/>
      <w:r w:rsidRPr="002E4F49">
        <w:rPr>
          <w:szCs w:val="24"/>
        </w:rPr>
        <w:t xml:space="preserve"> К. А.</w:t>
      </w:r>
    </w:p>
    <w:p w14:paraId="0A193ADC" w14:textId="4639B90C" w:rsidR="00847368" w:rsidRDefault="00847368" w:rsidP="002D4350">
      <w:pPr>
        <w:pStyle w:val="2"/>
      </w:pPr>
      <w:bookmarkStart w:id="12" w:name="_Toc165547847"/>
      <w:r>
        <w:t>Сроки разработки</w:t>
      </w:r>
      <w:bookmarkEnd w:id="12"/>
    </w:p>
    <w:p w14:paraId="5E0180E0" w14:textId="77777777" w:rsidR="00780F03" w:rsidRPr="002B0E88" w:rsidRDefault="00780F03" w:rsidP="002D4350">
      <w:pPr>
        <w:rPr>
          <w:szCs w:val="24"/>
        </w:rPr>
      </w:pPr>
      <w:r w:rsidRPr="002B0E88">
        <w:rPr>
          <w:szCs w:val="24"/>
          <w:lang w:eastAsia="en-US"/>
        </w:rPr>
        <w:t>Сроки разработки:</w:t>
      </w:r>
    </w:p>
    <w:p w14:paraId="3E38E7DF" w14:textId="77777777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начало разработки – 15.01.2024;</w:t>
      </w:r>
    </w:p>
    <w:p w14:paraId="0F411063" w14:textId="72B884E8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окончание разработки – 19.06.2024.</w:t>
      </w:r>
    </w:p>
    <w:p w14:paraId="65EBEE70" w14:textId="39E2B19A" w:rsidR="00847368" w:rsidRDefault="00847368" w:rsidP="002D4350">
      <w:pPr>
        <w:pStyle w:val="2"/>
      </w:pPr>
      <w:bookmarkStart w:id="13" w:name="_Toc165547848"/>
      <w:r>
        <w:lastRenderedPageBreak/>
        <w:t>Назначение разработки</w:t>
      </w:r>
      <w:bookmarkEnd w:id="13"/>
    </w:p>
    <w:p w14:paraId="3AAB6821" w14:textId="77777777" w:rsidR="00780F03" w:rsidRPr="002B0E88" w:rsidRDefault="00780F03" w:rsidP="002D4350">
      <w:pPr>
        <w:rPr>
          <w:szCs w:val="24"/>
        </w:rPr>
      </w:pPr>
      <w:r w:rsidRPr="002B0E88">
        <w:rPr>
          <w:szCs w:val="24"/>
        </w:rPr>
        <w:t>Назначение разработки: игра может использоваться:</w:t>
      </w:r>
    </w:p>
    <w:p w14:paraId="5CC69DA4" w14:textId="77777777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в развлекательных целях, для приятного отдыха и наслаждения процессом игры;</w:t>
      </w:r>
    </w:p>
    <w:p w14:paraId="4A9A8CBF" w14:textId="77777777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для получение новых знаний по темам выращивания и видах растений;</w:t>
      </w:r>
    </w:p>
    <w:p w14:paraId="26165201" w14:textId="77777777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before="100" w:beforeAutospacing="1" w:after="100" w:afterAutospacing="1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кружками и секциями по садоводству, для увлекательного изучения материала;</w:t>
      </w:r>
    </w:p>
    <w:p w14:paraId="4154C94E" w14:textId="77777777" w:rsidR="00780F03" w:rsidRPr="002E4F49" w:rsidRDefault="00780F03" w:rsidP="002E4F49">
      <w:pPr>
        <w:pStyle w:val="a0"/>
        <w:numPr>
          <w:ilvl w:val="0"/>
          <w:numId w:val="21"/>
        </w:numPr>
        <w:tabs>
          <w:tab w:val="left" w:pos="708"/>
        </w:tabs>
        <w:spacing w:after="160"/>
        <w:jc w:val="left"/>
        <w:rPr>
          <w:rFonts w:eastAsia="Times New Roman" w:cs="Times New Roman"/>
          <w:szCs w:val="24"/>
        </w:rPr>
      </w:pPr>
      <w:r w:rsidRPr="002E4F49">
        <w:rPr>
          <w:rFonts w:eastAsia="Times New Roman" w:cs="Times New Roman"/>
          <w:szCs w:val="24"/>
        </w:rPr>
        <w:t>в развивающих целях, чтобы развить навыки планирования и управлением ресурсами.</w:t>
      </w:r>
    </w:p>
    <w:p w14:paraId="563750F2" w14:textId="77777777" w:rsidR="00780F03" w:rsidRPr="00780F03" w:rsidRDefault="00780F03" w:rsidP="002D4350"/>
    <w:p w14:paraId="41CED6DE" w14:textId="4C5608A7" w:rsidR="00592879" w:rsidRDefault="00E61B22" w:rsidP="002D4350">
      <w:pPr>
        <w:pStyle w:val="1"/>
      </w:pPr>
      <w:bookmarkStart w:id="14" w:name="_Toc165547849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4"/>
    </w:p>
    <w:p w14:paraId="5F696A7F" w14:textId="444AAA86" w:rsidR="00780F03" w:rsidRPr="002B0E88" w:rsidRDefault="00780F03" w:rsidP="002D4350">
      <w:pPr>
        <w:rPr>
          <w:szCs w:val="24"/>
        </w:rPr>
      </w:pPr>
      <w:r w:rsidRPr="002B0E88">
        <w:rPr>
          <w:szCs w:val="24"/>
        </w:rPr>
        <w:t>Основная идея игр</w:t>
      </w:r>
      <w:r w:rsidR="00927853" w:rsidRPr="002B0E88">
        <w:rPr>
          <w:szCs w:val="24"/>
        </w:rPr>
        <w:t>ы</w:t>
      </w:r>
      <w:r w:rsidRPr="002B0E88">
        <w:rPr>
          <w:szCs w:val="24"/>
        </w:rPr>
        <w:t xml:space="preserve"> </w:t>
      </w:r>
      <w:r w:rsidR="002C43D9" w:rsidRPr="002B0E88">
        <w:rPr>
          <w:szCs w:val="24"/>
        </w:rPr>
        <w:t>–</w:t>
      </w:r>
      <w:r w:rsidRPr="002B0E88">
        <w:rPr>
          <w:szCs w:val="24"/>
        </w:rPr>
        <w:t xml:space="preserve"> изучение выращивания и видов растений (цветов и плодов). </w:t>
      </w:r>
    </w:p>
    <w:p w14:paraId="6A27864A" w14:textId="30D0947C" w:rsidR="00780F03" w:rsidRPr="002B0E88" w:rsidRDefault="00780F03" w:rsidP="002D4350">
      <w:pPr>
        <w:rPr>
          <w:szCs w:val="24"/>
        </w:rPr>
      </w:pPr>
      <w:r w:rsidRPr="002B0E88">
        <w:rPr>
          <w:szCs w:val="24"/>
        </w:rPr>
        <w:t>Жанр: симулятор.</w:t>
      </w:r>
    </w:p>
    <w:p w14:paraId="07111017" w14:textId="45A9B332" w:rsidR="00780F03" w:rsidRPr="002B0E88" w:rsidRDefault="00780F03" w:rsidP="002D4350">
      <w:pPr>
        <w:rPr>
          <w:szCs w:val="24"/>
        </w:rPr>
      </w:pPr>
      <w:r w:rsidRPr="002B0E88">
        <w:rPr>
          <w:szCs w:val="24"/>
        </w:rPr>
        <w:t>Целевой аудиторией могут быть люди любых возрастов, желающие получить новые знания на тему выращивания растений в игровом формате. Также игра может быть использована кружками и секциями по садоводству</w:t>
      </w:r>
      <w:r w:rsidR="00A71EFB" w:rsidRPr="002B0E88">
        <w:rPr>
          <w:szCs w:val="24"/>
        </w:rPr>
        <w:t>.</w:t>
      </w:r>
      <w:r w:rsidRPr="002B0E88">
        <w:rPr>
          <w:szCs w:val="24"/>
        </w:rPr>
        <w:t xml:space="preserve"> </w:t>
      </w:r>
    </w:p>
    <w:p w14:paraId="31C36B2D" w14:textId="233E0844" w:rsidR="00780F03" w:rsidRPr="002B0E88" w:rsidRDefault="00927853" w:rsidP="002D4350">
      <w:pPr>
        <w:rPr>
          <w:szCs w:val="24"/>
        </w:rPr>
      </w:pPr>
      <w:r w:rsidRPr="002B0E88">
        <w:rPr>
          <w:szCs w:val="24"/>
        </w:rPr>
        <w:t>На данный момент известны следующие разработанные игры, которые соответствуют данной тематике:</w:t>
      </w:r>
    </w:p>
    <w:p w14:paraId="491F2BF6" w14:textId="77777777" w:rsidR="002C43D9" w:rsidRPr="002B0E88" w:rsidRDefault="002C43D9" w:rsidP="002D4350">
      <w:pPr>
        <w:rPr>
          <w:szCs w:val="24"/>
          <w:lang w:val="en-US"/>
        </w:rPr>
      </w:pPr>
      <w:r w:rsidRPr="002B0E88">
        <w:rPr>
          <w:szCs w:val="24"/>
        </w:rPr>
        <w:t>Игра</w:t>
      </w:r>
      <w:r w:rsidRPr="002B0E88">
        <w:rPr>
          <w:szCs w:val="24"/>
          <w:lang w:val="en-US"/>
        </w:rPr>
        <w:t xml:space="preserve"> “Astra’s Garden” </w:t>
      </w:r>
      <w:r w:rsidRPr="002B0E88">
        <w:rPr>
          <w:szCs w:val="24"/>
        </w:rPr>
        <w:t>от</w:t>
      </w:r>
      <w:r w:rsidRPr="002B0E88">
        <w:rPr>
          <w:szCs w:val="24"/>
          <w:lang w:val="en-US"/>
        </w:rPr>
        <w:t xml:space="preserve"> </w:t>
      </w:r>
      <w:proofErr w:type="spellStart"/>
      <w:r w:rsidRPr="002B0E88">
        <w:rPr>
          <w:szCs w:val="24"/>
          <w:lang w:val="en-US"/>
        </w:rPr>
        <w:t>NomnomNami</w:t>
      </w:r>
      <w:proofErr w:type="spellEnd"/>
      <w:r w:rsidRPr="002B0E88">
        <w:rPr>
          <w:szCs w:val="24"/>
          <w:lang w:val="en-US"/>
        </w:rPr>
        <w:t xml:space="preserve"> (</w:t>
      </w:r>
      <w:hyperlink r:id="rId11" w:history="1">
        <w:r w:rsidRPr="002B0E88">
          <w:rPr>
            <w:rStyle w:val="a6"/>
            <w:szCs w:val="24"/>
            <w:lang w:val="en-US"/>
          </w:rPr>
          <w:t>https://nomnomnami.itch.io/astras-garden</w:t>
        </w:r>
      </w:hyperlink>
      <w:r w:rsidRPr="002B0E88">
        <w:rPr>
          <w:szCs w:val="24"/>
          <w:lang w:val="en-US"/>
        </w:rPr>
        <w:t xml:space="preserve"> )</w:t>
      </w:r>
    </w:p>
    <w:p w14:paraId="4BE666EA" w14:textId="77777777" w:rsidR="002C43D9" w:rsidRPr="002B0E88" w:rsidRDefault="002C43D9" w:rsidP="002D4350">
      <w:pPr>
        <w:rPr>
          <w:szCs w:val="24"/>
        </w:rPr>
      </w:pPr>
      <w:r w:rsidRPr="002B0E88">
        <w:rPr>
          <w:szCs w:val="24"/>
        </w:rPr>
        <w:t>Интерфейс игры показан на рисунке 1.</w:t>
      </w:r>
    </w:p>
    <w:p w14:paraId="61070416" w14:textId="60402161" w:rsidR="002C43D9" w:rsidRPr="002B0E88" w:rsidRDefault="00A71EFB" w:rsidP="00A71EFB">
      <w:pPr>
        <w:keepNext/>
        <w:jc w:val="center"/>
        <w:rPr>
          <w:noProof/>
          <w:szCs w:val="24"/>
          <w:lang w:val="en-US"/>
        </w:rPr>
      </w:pPr>
      <w:r w:rsidRPr="002B0E88">
        <w:rPr>
          <w:noProof/>
          <w:szCs w:val="24"/>
        </w:rPr>
        <w:drawing>
          <wp:inline distT="0" distB="0" distL="0" distR="0" wp14:anchorId="50E6F2EA" wp14:editId="232C7FC5">
            <wp:extent cx="5006975" cy="2826083"/>
            <wp:effectExtent l="0" t="0" r="3175" b="0"/>
            <wp:docPr id="672582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82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665" cy="28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9B1A" w14:textId="1EBBEB55" w:rsidR="002C43D9" w:rsidRPr="002B0E88" w:rsidRDefault="002C43D9" w:rsidP="002D4350">
      <w:pPr>
        <w:pStyle w:val="a9"/>
        <w:spacing w:line="360" w:lineRule="auto"/>
        <w:rPr>
          <w:rFonts w:cs="Times New Roman"/>
          <w:i/>
          <w:iCs/>
          <w:szCs w:val="24"/>
        </w:rPr>
      </w:pPr>
      <w:r w:rsidRPr="002B0E88">
        <w:rPr>
          <w:rFonts w:cs="Times New Roman"/>
          <w:szCs w:val="24"/>
        </w:rPr>
        <w:t xml:space="preserve">Рисунок </w:t>
      </w:r>
      <w:r w:rsidRPr="002B0E88">
        <w:rPr>
          <w:rFonts w:cs="Times New Roman"/>
          <w:i/>
          <w:iCs/>
          <w:szCs w:val="24"/>
        </w:rPr>
        <w:fldChar w:fldCharType="begin"/>
      </w:r>
      <w:r w:rsidRPr="002B0E88">
        <w:rPr>
          <w:rFonts w:cs="Times New Roman"/>
          <w:szCs w:val="24"/>
        </w:rPr>
        <w:instrText xml:space="preserve"> SEQ Figure \* ARABIC </w:instrText>
      </w:r>
      <w:r w:rsidRPr="002B0E88">
        <w:rPr>
          <w:rFonts w:cs="Times New Roman"/>
          <w:i/>
          <w:iCs/>
          <w:szCs w:val="24"/>
        </w:rPr>
        <w:fldChar w:fldCharType="separate"/>
      </w:r>
      <w:r w:rsidR="00014554">
        <w:rPr>
          <w:rFonts w:cs="Times New Roman"/>
          <w:noProof/>
          <w:szCs w:val="24"/>
        </w:rPr>
        <w:t>1</w:t>
      </w:r>
      <w:r w:rsidRPr="002B0E88">
        <w:rPr>
          <w:rFonts w:cs="Times New Roman"/>
          <w:i/>
          <w:iCs/>
          <w:szCs w:val="24"/>
        </w:rPr>
        <w:fldChar w:fldCharType="end"/>
      </w:r>
      <w:r w:rsidRPr="002B0E88">
        <w:rPr>
          <w:rFonts w:cs="Times New Roman"/>
          <w:szCs w:val="24"/>
        </w:rPr>
        <w:t xml:space="preserve"> – оформление и вид игры </w:t>
      </w:r>
      <w:r w:rsidRPr="002B0E88">
        <w:rPr>
          <w:rFonts w:cs="Times New Roman"/>
          <w:szCs w:val="24"/>
          <w:lang w:val="en-US"/>
        </w:rPr>
        <w:t>Astra</w:t>
      </w:r>
      <w:r w:rsidRPr="002B0E88">
        <w:rPr>
          <w:rFonts w:cs="Times New Roman"/>
          <w:szCs w:val="24"/>
        </w:rPr>
        <w:t>'</w:t>
      </w:r>
      <w:r w:rsidRPr="002B0E88">
        <w:rPr>
          <w:rFonts w:cs="Times New Roman"/>
          <w:szCs w:val="24"/>
          <w:lang w:val="en-US"/>
        </w:rPr>
        <w:t>s</w:t>
      </w:r>
      <w:r w:rsidRPr="002B0E88">
        <w:rPr>
          <w:rFonts w:cs="Times New Roman"/>
          <w:szCs w:val="24"/>
        </w:rPr>
        <w:t xml:space="preserve"> </w:t>
      </w:r>
      <w:r w:rsidRPr="002B0E88">
        <w:rPr>
          <w:rFonts w:cs="Times New Roman"/>
          <w:szCs w:val="24"/>
          <w:lang w:val="en-US"/>
        </w:rPr>
        <w:t>Garden</w:t>
      </w:r>
    </w:p>
    <w:p w14:paraId="2E2F2FDB" w14:textId="68144134" w:rsidR="002C43D9" w:rsidRPr="002B0E88" w:rsidRDefault="002C43D9" w:rsidP="002D4350">
      <w:pPr>
        <w:rPr>
          <w:szCs w:val="24"/>
          <w:bdr w:val="none" w:sz="0" w:space="0" w:color="auto" w:frame="1"/>
        </w:rPr>
      </w:pPr>
      <w:r w:rsidRPr="002B0E88">
        <w:rPr>
          <w:szCs w:val="24"/>
          <w:bdr w:val="none" w:sz="0" w:space="0" w:color="auto" w:frame="1"/>
        </w:rPr>
        <w:t>Сад Астры</w:t>
      </w:r>
      <w:r w:rsidRPr="002B0E88">
        <w:rPr>
          <w:szCs w:val="24"/>
          <w:shd w:val="clear" w:color="auto" w:fill="FFFFFF"/>
        </w:rPr>
        <w:t> – </w:t>
      </w:r>
      <w:r w:rsidRPr="002B0E88">
        <w:rPr>
          <w:szCs w:val="24"/>
          <w:bdr w:val="none" w:sz="0" w:space="0" w:color="auto" w:frame="1"/>
        </w:rPr>
        <w:t>игра-</w:t>
      </w:r>
      <w:proofErr w:type="spellStart"/>
      <w:r w:rsidRPr="002B0E88">
        <w:rPr>
          <w:szCs w:val="24"/>
          <w:bdr w:val="none" w:sz="0" w:space="0" w:color="auto" w:frame="1"/>
        </w:rPr>
        <w:t>кликер</w:t>
      </w:r>
      <w:proofErr w:type="spellEnd"/>
      <w:r w:rsidRPr="002B0E88">
        <w:rPr>
          <w:szCs w:val="24"/>
          <w:bdr w:val="none" w:sz="0" w:space="0" w:color="auto" w:frame="1"/>
        </w:rPr>
        <w:t>, где вы выращиваете растения, чтобы делать из них лекарства для своих покупателей. на прохождение основного сюжета уходит меньше часа, но при желании можно выращивать растения бесконечно.</w:t>
      </w:r>
    </w:p>
    <w:p w14:paraId="634B9E40" w14:textId="77777777" w:rsidR="002C43D9" w:rsidRPr="002B0E88" w:rsidRDefault="002C43D9" w:rsidP="002D4350">
      <w:pPr>
        <w:rPr>
          <w:szCs w:val="24"/>
          <w:bdr w:val="none" w:sz="0" w:space="0" w:color="auto" w:frame="1"/>
        </w:rPr>
      </w:pPr>
      <w:r w:rsidRPr="002B0E88">
        <w:rPr>
          <w:szCs w:val="24"/>
          <w:bdr w:val="none" w:sz="0" w:space="0" w:color="auto" w:frame="1"/>
        </w:rPr>
        <w:t xml:space="preserve">Достоинствами данной игры являются: </w:t>
      </w:r>
    </w:p>
    <w:p w14:paraId="6702F835" w14:textId="77777777" w:rsidR="002C43D9" w:rsidRPr="002B0E88" w:rsidRDefault="002C43D9" w:rsidP="002D4350">
      <w:pPr>
        <w:pStyle w:val="a0"/>
        <w:keepLines w:val="0"/>
        <w:numPr>
          <w:ilvl w:val="0"/>
          <w:numId w:val="28"/>
        </w:numPr>
        <w:tabs>
          <w:tab w:val="left" w:pos="708"/>
        </w:tabs>
        <w:spacing w:after="160"/>
        <w:rPr>
          <w:rFonts w:eastAsia="Times New Roman" w:cs="Times New Roman"/>
          <w:szCs w:val="24"/>
          <w:bdr w:val="none" w:sz="0" w:space="0" w:color="auto" w:frame="1"/>
        </w:rPr>
      </w:pPr>
      <w:r w:rsidRPr="002B0E88">
        <w:rPr>
          <w:rFonts w:eastAsia="Times New Roman" w:cs="Times New Roman"/>
          <w:szCs w:val="24"/>
          <w:bdr w:val="none" w:sz="0" w:space="0" w:color="auto" w:frame="1"/>
        </w:rPr>
        <w:t>игра доступна в 4 видах для скачивания (для ноутбуков и телефонов с разной оперативной системой);</w:t>
      </w:r>
    </w:p>
    <w:p w14:paraId="77F8E5DD" w14:textId="77777777" w:rsidR="002C43D9" w:rsidRPr="002B0E88" w:rsidRDefault="002C43D9" w:rsidP="002D4350">
      <w:pPr>
        <w:pStyle w:val="a0"/>
        <w:keepLines w:val="0"/>
        <w:numPr>
          <w:ilvl w:val="0"/>
          <w:numId w:val="28"/>
        </w:numPr>
        <w:tabs>
          <w:tab w:val="left" w:pos="708"/>
        </w:tabs>
        <w:spacing w:after="160"/>
        <w:rPr>
          <w:rFonts w:eastAsia="Times New Roman" w:cs="Times New Roman"/>
          <w:szCs w:val="24"/>
          <w:bdr w:val="none" w:sz="0" w:space="0" w:color="auto" w:frame="1"/>
        </w:rPr>
      </w:pPr>
      <w:r w:rsidRPr="002B0E88">
        <w:rPr>
          <w:rFonts w:eastAsia="Times New Roman" w:cs="Times New Roman"/>
          <w:szCs w:val="24"/>
          <w:bdr w:val="none" w:sz="0" w:space="0" w:color="auto" w:frame="1"/>
        </w:rPr>
        <w:t>игра переведена на 15 языков.</w:t>
      </w:r>
    </w:p>
    <w:p w14:paraId="22973C9C" w14:textId="77777777" w:rsidR="002C43D9" w:rsidRPr="002B0E88" w:rsidRDefault="002C43D9" w:rsidP="002D4350">
      <w:pPr>
        <w:rPr>
          <w:szCs w:val="24"/>
          <w:bdr w:val="none" w:sz="0" w:space="0" w:color="auto" w:frame="1"/>
        </w:rPr>
      </w:pPr>
      <w:r w:rsidRPr="002B0E88">
        <w:rPr>
          <w:szCs w:val="24"/>
          <w:bdr w:val="none" w:sz="0" w:space="0" w:color="auto" w:frame="1"/>
        </w:rPr>
        <w:t>К недостаткам можно отнести:</w:t>
      </w:r>
    </w:p>
    <w:p w14:paraId="1EFCE0C0" w14:textId="680EC9E5" w:rsidR="002C43D9" w:rsidRPr="002B0E88" w:rsidRDefault="002C43D9" w:rsidP="002D4350">
      <w:pPr>
        <w:pStyle w:val="a0"/>
        <w:keepLines w:val="0"/>
        <w:numPr>
          <w:ilvl w:val="0"/>
          <w:numId w:val="29"/>
        </w:numPr>
        <w:tabs>
          <w:tab w:val="left" w:pos="708"/>
        </w:tabs>
        <w:spacing w:after="160"/>
        <w:rPr>
          <w:rFonts w:cs="Times New Roman"/>
          <w:szCs w:val="24"/>
        </w:rPr>
      </w:pPr>
      <w:r w:rsidRPr="002B0E88">
        <w:rPr>
          <w:rFonts w:cs="Times New Roman"/>
          <w:szCs w:val="24"/>
          <w:bdr w:val="none" w:sz="0" w:space="0" w:color="auto" w:frame="1"/>
        </w:rPr>
        <w:t>на прохождение основного сюжета уходит меньше часа;</w:t>
      </w:r>
    </w:p>
    <w:p w14:paraId="4869E7D6" w14:textId="6639786D" w:rsidR="002C43D9" w:rsidRPr="002B0E88" w:rsidRDefault="002C43D9" w:rsidP="002D4350">
      <w:pPr>
        <w:pStyle w:val="a0"/>
        <w:keepLines w:val="0"/>
        <w:numPr>
          <w:ilvl w:val="0"/>
          <w:numId w:val="29"/>
        </w:numPr>
        <w:tabs>
          <w:tab w:val="left" w:pos="708"/>
        </w:tabs>
        <w:spacing w:after="160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перевод игры не первоначальный, выполнен с помощью пользовательских модификаций.</w:t>
      </w:r>
    </w:p>
    <w:p w14:paraId="21EFCDF7" w14:textId="77777777" w:rsidR="002C43D9" w:rsidRPr="002B0E88" w:rsidRDefault="002C43D9" w:rsidP="002D4350">
      <w:pPr>
        <w:rPr>
          <w:szCs w:val="24"/>
          <w:lang w:val="en-US"/>
        </w:rPr>
      </w:pPr>
      <w:r w:rsidRPr="002B0E88">
        <w:rPr>
          <w:szCs w:val="24"/>
          <w:lang w:val="en-US"/>
        </w:rPr>
        <w:lastRenderedPageBreak/>
        <w:t xml:space="preserve">“Garden Game” </w:t>
      </w:r>
      <w:r w:rsidRPr="002B0E88">
        <w:rPr>
          <w:szCs w:val="24"/>
        </w:rPr>
        <w:t>от</w:t>
      </w:r>
      <w:r w:rsidRPr="002B0E88">
        <w:rPr>
          <w:szCs w:val="24"/>
          <w:lang w:val="en-US"/>
        </w:rPr>
        <w:t xml:space="preserve"> </w:t>
      </w:r>
      <w:proofErr w:type="spellStart"/>
      <w:r w:rsidRPr="002B0E88">
        <w:rPr>
          <w:szCs w:val="24"/>
          <w:lang w:val="en-US"/>
        </w:rPr>
        <w:t>NickNack</w:t>
      </w:r>
      <w:proofErr w:type="spellEnd"/>
      <w:r w:rsidRPr="002B0E88">
        <w:rPr>
          <w:szCs w:val="24"/>
          <w:lang w:val="en-US"/>
        </w:rPr>
        <w:t xml:space="preserve"> Programming </w:t>
      </w:r>
    </w:p>
    <w:p w14:paraId="07BD52AD" w14:textId="77777777" w:rsidR="002C43D9" w:rsidRPr="002B0E88" w:rsidRDefault="002C43D9" w:rsidP="002D4350">
      <w:pPr>
        <w:rPr>
          <w:szCs w:val="24"/>
          <w:lang w:val="en-US"/>
        </w:rPr>
      </w:pPr>
      <w:r w:rsidRPr="002B0E88">
        <w:rPr>
          <w:szCs w:val="24"/>
          <w:lang w:val="en-US"/>
        </w:rPr>
        <w:t xml:space="preserve">( </w:t>
      </w:r>
      <w:hyperlink r:id="rId13" w:history="1">
        <w:r w:rsidRPr="002B0E88">
          <w:rPr>
            <w:rStyle w:val="a6"/>
            <w:szCs w:val="24"/>
            <w:lang w:val="en-US"/>
          </w:rPr>
          <w:t>https://nicknackprogramming.itch.io/garden-game</w:t>
        </w:r>
      </w:hyperlink>
      <w:r w:rsidRPr="002B0E88">
        <w:rPr>
          <w:szCs w:val="24"/>
          <w:lang w:val="en-US"/>
        </w:rPr>
        <w:t xml:space="preserve"> )</w:t>
      </w:r>
    </w:p>
    <w:p w14:paraId="3D07CD31" w14:textId="5818AFB6" w:rsidR="002C43D9" w:rsidRPr="002B0E88" w:rsidRDefault="002C43D9" w:rsidP="002D4350">
      <w:pPr>
        <w:rPr>
          <w:szCs w:val="24"/>
        </w:rPr>
      </w:pPr>
      <w:r w:rsidRPr="002B0E88">
        <w:rPr>
          <w:szCs w:val="24"/>
        </w:rPr>
        <w:t>Интерфейс игры показан на рисунке 2.</w:t>
      </w:r>
    </w:p>
    <w:p w14:paraId="6F57B1E8" w14:textId="243A6CEA" w:rsidR="002C43D9" w:rsidRPr="002B0E88" w:rsidRDefault="002C43D9" w:rsidP="002D4350">
      <w:pPr>
        <w:keepNext/>
        <w:jc w:val="center"/>
        <w:rPr>
          <w:szCs w:val="24"/>
        </w:rPr>
      </w:pPr>
      <w:r w:rsidRPr="002B0E88">
        <w:rPr>
          <w:noProof/>
          <w:szCs w:val="24"/>
        </w:rPr>
        <w:drawing>
          <wp:inline distT="0" distB="0" distL="0" distR="0" wp14:anchorId="3D10D098" wp14:editId="4B624385">
            <wp:extent cx="4855029" cy="3048000"/>
            <wp:effectExtent l="0" t="0" r="3175" b="0"/>
            <wp:docPr id="161864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217" cy="306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FAB5" w14:textId="77777777" w:rsidR="002C43D9" w:rsidRPr="002B0E88" w:rsidRDefault="002C43D9" w:rsidP="002D4350">
      <w:pPr>
        <w:pStyle w:val="a9"/>
        <w:spacing w:line="360" w:lineRule="auto"/>
        <w:rPr>
          <w:rFonts w:cs="Times New Roman"/>
          <w:i/>
          <w:iCs/>
          <w:szCs w:val="24"/>
        </w:rPr>
      </w:pPr>
      <w:r w:rsidRPr="002B0E88">
        <w:rPr>
          <w:rFonts w:cs="Times New Roman"/>
          <w:szCs w:val="24"/>
        </w:rPr>
        <w:t xml:space="preserve">Рисунок 2 – </w:t>
      </w:r>
      <w:r w:rsidRPr="00BD142B">
        <w:rPr>
          <w:rFonts w:cs="Times New Roman"/>
          <w:szCs w:val="24"/>
        </w:rPr>
        <w:t>оформление и вид</w:t>
      </w:r>
      <w:r w:rsidRPr="002B0E88">
        <w:rPr>
          <w:rFonts w:cs="Times New Roman"/>
          <w:szCs w:val="24"/>
        </w:rPr>
        <w:t xml:space="preserve"> игры “Garden Game”</w:t>
      </w:r>
    </w:p>
    <w:p w14:paraId="47AEBB1C" w14:textId="77777777" w:rsidR="002C43D9" w:rsidRPr="002B0E88" w:rsidRDefault="002C43D9" w:rsidP="002D4350">
      <w:pPr>
        <w:rPr>
          <w:szCs w:val="24"/>
        </w:rPr>
      </w:pPr>
      <w:r w:rsidRPr="002B0E88">
        <w:rPr>
          <w:szCs w:val="24"/>
        </w:rPr>
        <w:t xml:space="preserve">Достоинства данной игры: </w:t>
      </w:r>
    </w:p>
    <w:p w14:paraId="154CF458" w14:textId="77777777" w:rsidR="002C43D9" w:rsidRPr="002B0E88" w:rsidRDefault="002C43D9" w:rsidP="002D4350">
      <w:pPr>
        <w:pStyle w:val="a0"/>
        <w:keepLines w:val="0"/>
        <w:numPr>
          <w:ilvl w:val="0"/>
          <w:numId w:val="30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размещена в свободном доступе на сайте, поэтому доступна для любых пользователей;</w:t>
      </w:r>
    </w:p>
    <w:p w14:paraId="44469F46" w14:textId="77777777" w:rsidR="002C43D9" w:rsidRPr="002B0E88" w:rsidRDefault="002C43D9" w:rsidP="002D4350">
      <w:pPr>
        <w:pStyle w:val="a0"/>
        <w:keepLines w:val="0"/>
        <w:numPr>
          <w:ilvl w:val="0"/>
          <w:numId w:val="30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находится в бесплатном доступе.</w:t>
      </w:r>
    </w:p>
    <w:p w14:paraId="645908F5" w14:textId="77777777" w:rsidR="002C43D9" w:rsidRPr="002B0E88" w:rsidRDefault="002C43D9" w:rsidP="002D4350">
      <w:pPr>
        <w:rPr>
          <w:szCs w:val="24"/>
        </w:rPr>
      </w:pPr>
      <w:r w:rsidRPr="002B0E88">
        <w:rPr>
          <w:szCs w:val="24"/>
        </w:rPr>
        <w:t>Недостатками данной игры являются:</w:t>
      </w:r>
    </w:p>
    <w:p w14:paraId="46B9989D" w14:textId="77777777" w:rsidR="002C43D9" w:rsidRPr="002B0E88" w:rsidRDefault="002C43D9" w:rsidP="002D4350">
      <w:pPr>
        <w:pStyle w:val="a0"/>
        <w:keepLines w:val="0"/>
        <w:numPr>
          <w:ilvl w:val="0"/>
          <w:numId w:val="30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не имеет объяснений по управлению и правилам, поэтому невозможно понять, как взаимодействовать с игрой.</w:t>
      </w:r>
    </w:p>
    <w:p w14:paraId="5920914E" w14:textId="77777777" w:rsidR="002C43D9" w:rsidRPr="002B0E88" w:rsidRDefault="002C43D9" w:rsidP="002D4350">
      <w:pPr>
        <w:pStyle w:val="a0"/>
        <w:keepLines w:val="0"/>
        <w:numPr>
          <w:ilvl w:val="0"/>
          <w:numId w:val="30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 xml:space="preserve">невозможность скачать на компьютер, так как игра доступна только в </w:t>
      </w:r>
      <w:r w:rsidRPr="002B0E88">
        <w:rPr>
          <w:rFonts w:cs="Times New Roman"/>
          <w:szCs w:val="24"/>
          <w:lang w:val="en-US"/>
        </w:rPr>
        <w:t>Web</w:t>
      </w:r>
      <w:r w:rsidRPr="002B0E88">
        <w:rPr>
          <w:rFonts w:cs="Times New Roman"/>
          <w:szCs w:val="24"/>
        </w:rPr>
        <w:t>-сайте.</w:t>
      </w:r>
    </w:p>
    <w:p w14:paraId="4EA22DCB" w14:textId="444B0474" w:rsidR="002C43D9" w:rsidRPr="002B0E88" w:rsidRDefault="002C43D9" w:rsidP="002D4350">
      <w:pPr>
        <w:pStyle w:val="a0"/>
        <w:keepLines w:val="0"/>
        <w:numPr>
          <w:ilvl w:val="0"/>
          <w:numId w:val="30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 xml:space="preserve">Невозможность играть без доступа в интернет. </w:t>
      </w:r>
    </w:p>
    <w:p w14:paraId="3EC3937F" w14:textId="77777777" w:rsidR="002C43D9" w:rsidRPr="002B0E88" w:rsidRDefault="002C43D9" w:rsidP="002D4350">
      <w:pPr>
        <w:rPr>
          <w:szCs w:val="24"/>
        </w:rPr>
      </w:pPr>
      <w:r w:rsidRPr="002B0E88">
        <w:rPr>
          <w:szCs w:val="24"/>
        </w:rPr>
        <w:t>Вывод:</w:t>
      </w:r>
    </w:p>
    <w:p w14:paraId="6FFE454D" w14:textId="77777777" w:rsidR="002C43D9" w:rsidRPr="002B0E88" w:rsidRDefault="002C43D9" w:rsidP="002D4350">
      <w:pPr>
        <w:rPr>
          <w:szCs w:val="24"/>
        </w:rPr>
      </w:pPr>
      <w:r w:rsidRPr="002B0E88">
        <w:rPr>
          <w:szCs w:val="24"/>
        </w:rPr>
        <w:t>Просмотр и анализ аналогов показал необходимость в разработке нашей программы, преимуществами которой будут:</w:t>
      </w:r>
    </w:p>
    <w:p w14:paraId="08B596D5" w14:textId="131177DA" w:rsidR="002C43D9" w:rsidRPr="002B0E88" w:rsidRDefault="002C43D9" w:rsidP="002D4350">
      <w:pPr>
        <w:pStyle w:val="a0"/>
        <w:keepLines w:val="0"/>
        <w:numPr>
          <w:ilvl w:val="0"/>
          <w:numId w:val="3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жанр игры – симулятор. Это сможет лучше ознакомить пользователей с процессом выращивания и ознакомлением с растениями;</w:t>
      </w:r>
    </w:p>
    <w:p w14:paraId="39682699" w14:textId="77777777" w:rsidR="002C43D9" w:rsidRPr="002B0E88" w:rsidRDefault="002C43D9" w:rsidP="002D4350">
      <w:pPr>
        <w:pStyle w:val="a0"/>
        <w:keepLines w:val="0"/>
        <w:numPr>
          <w:ilvl w:val="0"/>
          <w:numId w:val="3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подробно прописать правила для игры, чтобы пользователем было легче понимать игровой процесс и её предназначение. А также будет дано и объяснено полное руководство по ее управлению;</w:t>
      </w:r>
    </w:p>
    <w:p w14:paraId="7EACF4E0" w14:textId="77777777" w:rsidR="002C43D9" w:rsidRPr="002B0E88" w:rsidRDefault="002C43D9" w:rsidP="002D4350">
      <w:pPr>
        <w:pStyle w:val="a0"/>
        <w:keepLines w:val="0"/>
        <w:numPr>
          <w:ilvl w:val="0"/>
          <w:numId w:val="3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lastRenderedPageBreak/>
        <w:t>у</w:t>
      </w:r>
      <w:r w:rsidRPr="002B0E88">
        <w:rPr>
          <w:rFonts w:cs="Times New Roman"/>
          <w:szCs w:val="24"/>
          <w:bdr w:val="none" w:sz="0" w:space="0" w:color="auto" w:frame="1"/>
        </w:rPr>
        <w:t>величение времени игрового процесса в пользу получения больших знаний о выращивании растений и увлечения пользователя в игровой процесс;</w:t>
      </w:r>
    </w:p>
    <w:p w14:paraId="32009CDF" w14:textId="2B810D3E" w:rsidR="00927853" w:rsidRPr="002B0E88" w:rsidRDefault="002D4350" w:rsidP="002D4350">
      <w:pPr>
        <w:pStyle w:val="a0"/>
        <w:keepLines w:val="0"/>
        <w:numPr>
          <w:ilvl w:val="0"/>
          <w:numId w:val="31"/>
        </w:numPr>
        <w:tabs>
          <w:tab w:val="left" w:pos="708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 xml:space="preserve">десктопное </w:t>
      </w:r>
      <w:r w:rsidR="002C43D9" w:rsidRPr="002B0E88">
        <w:rPr>
          <w:rFonts w:cs="Times New Roman"/>
          <w:szCs w:val="24"/>
        </w:rPr>
        <w:t>приложение, позволит пользоваться им без доступа в интернет.</w:t>
      </w:r>
    </w:p>
    <w:p w14:paraId="092F632B" w14:textId="6B5C7B5B" w:rsidR="00E61B22" w:rsidRDefault="00E61B22" w:rsidP="002D4350">
      <w:pPr>
        <w:pStyle w:val="1"/>
      </w:pPr>
      <w:bookmarkStart w:id="15" w:name="_Toc165547850"/>
      <w:r>
        <w:lastRenderedPageBreak/>
        <w:t>Требования к результатам разработки</w:t>
      </w:r>
      <w:bookmarkEnd w:id="15"/>
    </w:p>
    <w:p w14:paraId="43756BA9" w14:textId="3D2E6517" w:rsidR="001D3FB1" w:rsidRDefault="001D3FB1" w:rsidP="002D4350">
      <w:pPr>
        <w:pStyle w:val="2"/>
        <w:rPr>
          <w:lang w:val="en-US"/>
        </w:rPr>
      </w:pPr>
      <w:bookmarkStart w:id="16" w:name="_Toc165547851"/>
      <w:r>
        <w:t>Правила игры</w:t>
      </w:r>
      <w:bookmarkEnd w:id="16"/>
    </w:p>
    <w:p w14:paraId="53ABF4FA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Данные правила регулируют игровой процесс, и направляют игрока по задачам в игре.</w:t>
      </w:r>
    </w:p>
    <w:p w14:paraId="06E2067F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Правила:</w:t>
      </w:r>
    </w:p>
    <w:p w14:paraId="281FEA4A" w14:textId="77777777" w:rsidR="00B85F0C" w:rsidRPr="002B0E88" w:rsidRDefault="00B85F0C" w:rsidP="002D4350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цель игры - успешно вырастить и ухаживать за растениями, чтобы открыть все виды семян и набрать максимальный уровень в рейтинге опыта;</w:t>
      </w:r>
    </w:p>
    <w:p w14:paraId="6B6BDC8A" w14:textId="77777777" w:rsidR="00B85F0C" w:rsidRPr="002B0E88" w:rsidRDefault="00B85F0C" w:rsidP="002D4350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игрок должен выбрать место и тип растения для выращивания, заботиться о нем, удовлетворяя его потребности в воде, свете и удобрениях;</w:t>
      </w:r>
    </w:p>
    <w:p w14:paraId="23F89B29" w14:textId="77777777" w:rsidR="00B85F0C" w:rsidRPr="002B0E88" w:rsidRDefault="00B85F0C" w:rsidP="002D4350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игрок получает баллы в свой рейтинг за успешное выращивание растений;</w:t>
      </w:r>
    </w:p>
    <w:p w14:paraId="136545A5" w14:textId="77777777" w:rsidR="00B85F0C" w:rsidRPr="002B0E88" w:rsidRDefault="00B85F0C" w:rsidP="002D4350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при выборе семени есть возможность просмотра информации про растения из этих семян;</w:t>
      </w:r>
    </w:p>
    <w:p w14:paraId="2F2D84F0" w14:textId="77777777" w:rsidR="00B85F0C" w:rsidRPr="002B0E88" w:rsidRDefault="00B85F0C" w:rsidP="002D4350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игрок должен следить за уровнем воды у растений, иначе они могут умереть, что повлечет за собой потерю урожая и баллы опыта;</w:t>
      </w:r>
    </w:p>
    <w:p w14:paraId="0051B54C" w14:textId="77777777" w:rsidR="00B85F0C" w:rsidRPr="002B0E88" w:rsidRDefault="00B85F0C" w:rsidP="002D4350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достигая определенного количества баллов, пользователь повышает уровень опыта и получает новые виды семян;</w:t>
      </w:r>
    </w:p>
    <w:p w14:paraId="59A4CA5F" w14:textId="77777777" w:rsidR="00B85F0C" w:rsidRPr="002B0E88" w:rsidRDefault="00B85F0C" w:rsidP="002D4350">
      <w:pPr>
        <w:pStyle w:val="a0"/>
        <w:keepLines w:val="0"/>
        <w:numPr>
          <w:ilvl w:val="0"/>
          <w:numId w:val="33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игра заканчивается, когда будет достигнут уровень для открытия последней партии семян, но игрок может продолжать выращивать растения и повышать свой уровень опыта.</w:t>
      </w:r>
    </w:p>
    <w:p w14:paraId="674EC36C" w14:textId="680DAF06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Правила помогут пользователю понять, как взаимодействовать с игрой.</w:t>
      </w:r>
    </w:p>
    <w:p w14:paraId="00EA1178" w14:textId="1E3F18D4" w:rsidR="001D3FB1" w:rsidRDefault="00490D1A" w:rsidP="002D4350">
      <w:pPr>
        <w:pStyle w:val="2"/>
        <w:rPr>
          <w:lang w:val="en-US"/>
        </w:rPr>
      </w:pPr>
      <w:bookmarkStart w:id="17" w:name="_Toc165547852"/>
      <w:r>
        <w:t>Возможности пользователя</w:t>
      </w:r>
      <w:bookmarkEnd w:id="17"/>
    </w:p>
    <w:p w14:paraId="7D26E03A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Возможности пользователя обеспечивает взаимодействие игрока с приложением.</w:t>
      </w:r>
    </w:p>
    <w:p w14:paraId="57750F06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Возможности пользователя в игре:</w:t>
      </w:r>
    </w:p>
    <w:p w14:paraId="40CE400E" w14:textId="77777777" w:rsidR="00B85F0C" w:rsidRPr="002B0E88" w:rsidRDefault="00B85F0C" w:rsidP="002D4350">
      <w:pPr>
        <w:pStyle w:val="a0"/>
        <w:keepLines w:val="0"/>
        <w:numPr>
          <w:ilvl w:val="0"/>
          <w:numId w:val="34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выбор различных видов растений для выращивания;</w:t>
      </w:r>
    </w:p>
    <w:p w14:paraId="437C41FC" w14:textId="77777777" w:rsidR="00B85F0C" w:rsidRPr="002B0E88" w:rsidRDefault="00B85F0C" w:rsidP="002D4350">
      <w:pPr>
        <w:pStyle w:val="a0"/>
        <w:keepLines w:val="0"/>
        <w:numPr>
          <w:ilvl w:val="0"/>
          <w:numId w:val="34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забота о растениях, поливка, удобрение;</w:t>
      </w:r>
    </w:p>
    <w:p w14:paraId="10FC45C7" w14:textId="77777777" w:rsidR="00B85F0C" w:rsidRPr="002B0E88" w:rsidRDefault="00B85F0C" w:rsidP="002D4350">
      <w:pPr>
        <w:pStyle w:val="a0"/>
        <w:keepLines w:val="0"/>
        <w:numPr>
          <w:ilvl w:val="0"/>
          <w:numId w:val="34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развитие сада, увеличение его площади и возможности выращивать больше растений;</w:t>
      </w:r>
    </w:p>
    <w:p w14:paraId="355F214F" w14:textId="5D71412B" w:rsidR="00B85F0C" w:rsidRPr="002B0E88" w:rsidRDefault="00B85F0C" w:rsidP="002D4350">
      <w:pPr>
        <w:pStyle w:val="a0"/>
        <w:keepLines w:val="0"/>
        <w:numPr>
          <w:ilvl w:val="0"/>
          <w:numId w:val="34"/>
        </w:numPr>
        <w:tabs>
          <w:tab w:val="clear" w:pos="1276"/>
        </w:tabs>
        <w:spacing w:after="160"/>
        <w:jc w:val="left"/>
        <w:rPr>
          <w:rFonts w:eastAsia="Times New Roman" w:cs="Times New Roman"/>
          <w:szCs w:val="24"/>
        </w:rPr>
      </w:pPr>
      <w:r w:rsidRPr="002B0E88">
        <w:rPr>
          <w:rFonts w:eastAsia="Times New Roman" w:cs="Times New Roman"/>
          <w:szCs w:val="24"/>
        </w:rPr>
        <w:t>получение информации о растениях.</w:t>
      </w:r>
    </w:p>
    <w:p w14:paraId="1B168C65" w14:textId="442E0FE8" w:rsidR="009730DA" w:rsidRDefault="009730DA" w:rsidP="002D4350">
      <w:pPr>
        <w:pStyle w:val="2"/>
        <w:rPr>
          <w:lang w:val="en-US"/>
        </w:rPr>
      </w:pPr>
      <w:bookmarkStart w:id="18" w:name="_Toc165547853"/>
      <w:r>
        <w:t>Требования к показателям назначения</w:t>
      </w:r>
      <w:bookmarkEnd w:id="18"/>
    </w:p>
    <w:p w14:paraId="74B7AD90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Требования к показателям назначения игры, определяют цели и ожидания от игрового процесса.</w:t>
      </w:r>
    </w:p>
    <w:p w14:paraId="458A5F5A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Требования:</w:t>
      </w:r>
    </w:p>
    <w:p w14:paraId="6878EB37" w14:textId="77777777" w:rsidR="00B85F0C" w:rsidRPr="002B0E88" w:rsidRDefault="00B85F0C" w:rsidP="002D4350">
      <w:pPr>
        <w:pStyle w:val="a0"/>
        <w:keepLines w:val="0"/>
        <w:numPr>
          <w:ilvl w:val="0"/>
          <w:numId w:val="35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игра должна предоставлять игрокам возможность управлять несколькими растениями одновременно;</w:t>
      </w:r>
    </w:p>
    <w:p w14:paraId="01E48FED" w14:textId="77777777" w:rsidR="00B85F0C" w:rsidRPr="002B0E88" w:rsidRDefault="00B85F0C" w:rsidP="002D4350">
      <w:pPr>
        <w:pStyle w:val="a0"/>
        <w:keepLines w:val="0"/>
        <w:numPr>
          <w:ilvl w:val="0"/>
          <w:numId w:val="35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разнообразие видов растений с характеристиками и требованиями к уходу;</w:t>
      </w:r>
    </w:p>
    <w:p w14:paraId="38721CA3" w14:textId="77777777" w:rsidR="00B85F0C" w:rsidRPr="002B0E88" w:rsidRDefault="00B85F0C" w:rsidP="002D4350">
      <w:pPr>
        <w:pStyle w:val="a0"/>
        <w:keepLines w:val="0"/>
        <w:numPr>
          <w:ilvl w:val="0"/>
          <w:numId w:val="35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lastRenderedPageBreak/>
        <w:t>возможность получения информации о каждом растении: количество воды, здоровье, стадия роста;</w:t>
      </w:r>
    </w:p>
    <w:p w14:paraId="0CC17322" w14:textId="77777777" w:rsidR="00B85F0C" w:rsidRPr="002B0E88" w:rsidRDefault="00B85F0C" w:rsidP="002D4350">
      <w:pPr>
        <w:pStyle w:val="a0"/>
        <w:keepLines w:val="0"/>
        <w:numPr>
          <w:ilvl w:val="0"/>
          <w:numId w:val="35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получение достижения за успешное управление растениями;</w:t>
      </w:r>
    </w:p>
    <w:p w14:paraId="3AD41B0E" w14:textId="5B6EFBDB" w:rsidR="00B85F0C" w:rsidRPr="002B0E88" w:rsidRDefault="00B85F0C" w:rsidP="002D4350">
      <w:pPr>
        <w:pStyle w:val="a0"/>
        <w:keepLines w:val="0"/>
        <w:numPr>
          <w:ilvl w:val="0"/>
          <w:numId w:val="35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2B0E88">
        <w:rPr>
          <w:rFonts w:cs="Times New Roman"/>
          <w:szCs w:val="24"/>
        </w:rPr>
        <w:t>интуитивно понятный интерфейс управления растениями (полив, удобрение, информация о растении).</w:t>
      </w:r>
    </w:p>
    <w:p w14:paraId="30A2E854" w14:textId="32FB0E62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Эти требования помогут определить ключевые показатели и функциональные возможности игры, необходимые для создания увлекательного и интересного игрового процесса.</w:t>
      </w:r>
    </w:p>
    <w:p w14:paraId="565F00AE" w14:textId="7834C13F" w:rsidR="009730DA" w:rsidRDefault="00AA50F6" w:rsidP="002D4350">
      <w:pPr>
        <w:pStyle w:val="2"/>
        <w:rPr>
          <w:lang w:val="en-US"/>
        </w:rPr>
      </w:pPr>
      <w:bookmarkStart w:id="19" w:name="_Toc165547854"/>
      <w:r>
        <w:t>Требования к пользовательскому интерфейсу</w:t>
      </w:r>
      <w:bookmarkEnd w:id="19"/>
    </w:p>
    <w:p w14:paraId="0F090A7E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В приложении должно быть десять экранных форм.</w:t>
      </w:r>
    </w:p>
    <w:p w14:paraId="68E44855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Названия экранных форм:</w:t>
      </w:r>
    </w:p>
    <w:p w14:paraId="18B7C670" w14:textId="121E8F71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 xml:space="preserve">начальный экран; </w:t>
      </w:r>
    </w:p>
    <w:p w14:paraId="5D447D32" w14:textId="4EDB1C0A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>экран с правилами игры;</w:t>
      </w:r>
    </w:p>
    <w:p w14:paraId="2783BE15" w14:textId="10D715D6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>экран вывода диалогового окна, для предупреждения пользователя;</w:t>
      </w:r>
    </w:p>
    <w:p w14:paraId="041FFA15" w14:textId="509505E2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 xml:space="preserve">основной экран «Сад», с пустым местом для посадки растения; </w:t>
      </w:r>
    </w:p>
    <w:p w14:paraId="59C9B1EC" w14:textId="6EC8F9F0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>экран выбора семян, для посадки растения;</w:t>
      </w:r>
    </w:p>
    <w:p w14:paraId="29BB90B7" w14:textId="5ED7A9D6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>экран с информацией о растении;</w:t>
      </w:r>
    </w:p>
    <w:p w14:paraId="1BAB7820" w14:textId="6B5556F6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>экран для выращивания растения и наблюдения за его характеристиками;</w:t>
      </w:r>
    </w:p>
    <w:p w14:paraId="1C2C2D95" w14:textId="711BCF09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>экран уровней рейтинга, имеющихся баллов, итогов и результата, по достижению следующего уровня;</w:t>
      </w:r>
    </w:p>
    <w:p w14:paraId="65DD6B51" w14:textId="57117CD7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>экран вывода диалогового окна, для согласия или отказа пользователя;</w:t>
      </w:r>
    </w:p>
    <w:p w14:paraId="7A6AF97C" w14:textId="192B0137" w:rsidR="00B85F0C" w:rsidRPr="002B0E88" w:rsidRDefault="00B85F0C" w:rsidP="002D4350">
      <w:pPr>
        <w:pStyle w:val="a0"/>
        <w:numPr>
          <w:ilvl w:val="0"/>
          <w:numId w:val="36"/>
        </w:numPr>
        <w:rPr>
          <w:szCs w:val="24"/>
        </w:rPr>
      </w:pPr>
      <w:r w:rsidRPr="002B0E88">
        <w:rPr>
          <w:szCs w:val="24"/>
        </w:rPr>
        <w:t>основной экран «Сад», с посаженным и растущим растением.</w:t>
      </w:r>
    </w:p>
    <w:p w14:paraId="50DB22E9" w14:textId="21E4EDD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Примерный вид начального экрана показан на рисунке 3.</w:t>
      </w:r>
    </w:p>
    <w:p w14:paraId="01D7211C" w14:textId="77777777" w:rsidR="00B85F0C" w:rsidRPr="002B0E88" w:rsidRDefault="00B85F0C" w:rsidP="002D4350">
      <w:pPr>
        <w:keepNext/>
        <w:ind w:firstLine="0"/>
        <w:jc w:val="center"/>
        <w:rPr>
          <w:szCs w:val="24"/>
        </w:rPr>
      </w:pPr>
      <w:r w:rsidRPr="002B0E88">
        <w:rPr>
          <w:noProof/>
          <w:szCs w:val="24"/>
        </w:rPr>
        <w:drawing>
          <wp:inline distT="0" distB="0" distL="0" distR="0" wp14:anchorId="40C81644" wp14:editId="037B63F1">
            <wp:extent cx="3843051" cy="2354893"/>
            <wp:effectExtent l="0" t="0" r="5080" b="7620"/>
            <wp:docPr id="1442927712" name="Рисунок 1" descr="Изображение выглядит как диаграмма, снимок экран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0" t="7207" r="5431" b="5165"/>
                    <a:stretch/>
                  </pic:blipFill>
                  <pic:spPr bwMode="auto">
                    <a:xfrm>
                      <a:off x="0" y="0"/>
                      <a:ext cx="3936035" cy="2411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DE831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3 – начальный экран.</w:t>
      </w:r>
    </w:p>
    <w:p w14:paraId="57618268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lastRenderedPageBreak/>
        <w:t>1 кнопка: отвечающая за начало игрового процесса. Расположена по середине правой половины экрана.</w:t>
      </w:r>
    </w:p>
    <w:p w14:paraId="52D4C21F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В нижней части, левой половины экрана расположены три кнопки по порядку:</w:t>
      </w:r>
    </w:p>
    <w:p w14:paraId="47280025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2 кнопка: отвечает за правила игры.</w:t>
      </w:r>
    </w:p>
    <w:p w14:paraId="649A5FF5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3 кнопка: отвечает за библиотеку по информации о растениях.</w:t>
      </w:r>
    </w:p>
    <w:p w14:paraId="3304DC2B" w14:textId="229BF204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4 кнопка: отвечает за выход из программы.</w:t>
      </w:r>
    </w:p>
    <w:p w14:paraId="5C7F379C" w14:textId="77777777" w:rsidR="00B85F0C" w:rsidRPr="002B0E88" w:rsidRDefault="00B85F0C" w:rsidP="00E97929">
      <w:pPr>
        <w:rPr>
          <w:szCs w:val="24"/>
        </w:rPr>
      </w:pPr>
      <w:r w:rsidRPr="002B0E88">
        <w:rPr>
          <w:szCs w:val="24"/>
        </w:rPr>
        <w:t>Примерный вид экрана с правилами игры, показан на рисунке 4.</w:t>
      </w:r>
    </w:p>
    <w:p w14:paraId="6BBF2B86" w14:textId="77777777" w:rsidR="00E97929" w:rsidRDefault="00E97929" w:rsidP="00E97929">
      <w:pPr>
        <w:pStyle w:val="a9"/>
        <w:spacing w:line="360" w:lineRule="auto"/>
        <w:rPr>
          <w:rFonts w:eastAsia="Times New Roman" w:cs="Times New Roman"/>
          <w:szCs w:val="24"/>
        </w:rPr>
      </w:pPr>
      <w:r w:rsidRPr="00E97929">
        <w:rPr>
          <w:bCs w:val="0"/>
          <w:noProof/>
          <w:szCs w:val="24"/>
        </w:rPr>
        <w:drawing>
          <wp:inline distT="0" distB="0" distL="0" distR="0" wp14:anchorId="22DD0C92" wp14:editId="37CF1B88">
            <wp:extent cx="4832058" cy="3140244"/>
            <wp:effectExtent l="0" t="0" r="6985" b="3175"/>
            <wp:docPr id="1922408489" name="Рисунок 1" descr="Изображение выглядит как снимок экрана, линия, Прямоугольн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08489" name="Рисунок 1" descr="Изображение выглядит как снимок экрана, линия, Прямоугольник,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60" cy="31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0A4D" w14:textId="126FF2B8" w:rsidR="00B85F0C" w:rsidRPr="002B0E88" w:rsidRDefault="00B85F0C" w:rsidP="00E97929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4 – экран с правилами игры</w:t>
      </w:r>
    </w:p>
    <w:p w14:paraId="4CD8214F" w14:textId="77777777" w:rsidR="00B85F0C" w:rsidRPr="002B0E88" w:rsidRDefault="00B85F0C" w:rsidP="00E97929">
      <w:pPr>
        <w:rPr>
          <w:szCs w:val="24"/>
        </w:rPr>
      </w:pPr>
      <w:r w:rsidRPr="002B0E88">
        <w:rPr>
          <w:szCs w:val="24"/>
        </w:rPr>
        <w:t>Кнопка 1: для возврата на предыдущую страницу, «Назад». Расположена по середине левой половины экрана.</w:t>
      </w:r>
    </w:p>
    <w:p w14:paraId="1A82BEED" w14:textId="77777777" w:rsidR="00B85F0C" w:rsidRPr="002B0E88" w:rsidRDefault="00B85F0C" w:rsidP="00E97929">
      <w:pPr>
        <w:rPr>
          <w:szCs w:val="24"/>
        </w:rPr>
      </w:pPr>
      <w:r w:rsidRPr="002B0E88">
        <w:rPr>
          <w:szCs w:val="24"/>
        </w:rPr>
        <w:t xml:space="preserve">Кнопка 2: для перехода на следующую страницу, «Вперед». Расположена по середине правой половины экрана. </w:t>
      </w:r>
    </w:p>
    <w:p w14:paraId="24E33ACE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3: для пропуска правил. Расположена в верхнем правом углу экрана.</w:t>
      </w:r>
    </w:p>
    <w:p w14:paraId="70351E56" w14:textId="6E761782" w:rsidR="00B85F0C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4: для вывода правил. Расположено по середине экрана.</w:t>
      </w:r>
    </w:p>
    <w:p w14:paraId="06A9CCC4" w14:textId="4FF2AD96" w:rsidR="00E97929" w:rsidRDefault="00E97929" w:rsidP="002D4350">
      <w:pPr>
        <w:rPr>
          <w:szCs w:val="24"/>
        </w:rPr>
      </w:pPr>
      <w:r>
        <w:rPr>
          <w:szCs w:val="24"/>
        </w:rPr>
        <w:t xml:space="preserve">Кнопка 5: </w:t>
      </w:r>
      <w:r w:rsidRPr="002B0E88">
        <w:rPr>
          <w:szCs w:val="24"/>
        </w:rPr>
        <w:t>для выхода на начальный экран. Расположена в верхнем левом углу экрана.</w:t>
      </w:r>
    </w:p>
    <w:p w14:paraId="5DC1054C" w14:textId="0BF29012" w:rsidR="00E97929" w:rsidRPr="002B0E88" w:rsidRDefault="00E97929" w:rsidP="002D4350">
      <w:pPr>
        <w:rPr>
          <w:szCs w:val="24"/>
        </w:rPr>
      </w:pPr>
      <w:r>
        <w:rPr>
          <w:szCs w:val="24"/>
        </w:rPr>
        <w:t xml:space="preserve">Кнопка 6: для начала игры, после ознакомления с правилами. </w:t>
      </w:r>
      <w:r w:rsidRPr="002B0E88">
        <w:rPr>
          <w:szCs w:val="24"/>
        </w:rPr>
        <w:t xml:space="preserve">Расположена в </w:t>
      </w:r>
      <w:r>
        <w:rPr>
          <w:szCs w:val="24"/>
        </w:rPr>
        <w:t>нижнем правом</w:t>
      </w:r>
      <w:r w:rsidRPr="002B0E88">
        <w:rPr>
          <w:szCs w:val="24"/>
        </w:rPr>
        <w:t xml:space="preserve"> углу экрана</w:t>
      </w:r>
      <w:r>
        <w:rPr>
          <w:szCs w:val="24"/>
        </w:rPr>
        <w:t>, на одной линии, по горизонтали, с кнопками 1 и 2</w:t>
      </w:r>
      <w:r w:rsidRPr="002B0E88">
        <w:rPr>
          <w:szCs w:val="24"/>
        </w:rPr>
        <w:t>.</w:t>
      </w:r>
    </w:p>
    <w:p w14:paraId="40D9AFF8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Примерный вид экран диалогового окна (предупреждения пользователя), показан на рисунке 5.</w:t>
      </w:r>
    </w:p>
    <w:p w14:paraId="7A409821" w14:textId="77777777" w:rsidR="00B85F0C" w:rsidRPr="002B0E88" w:rsidRDefault="00B85F0C" w:rsidP="002D4350">
      <w:pPr>
        <w:keepNext/>
        <w:jc w:val="center"/>
        <w:rPr>
          <w:szCs w:val="24"/>
        </w:rPr>
      </w:pPr>
      <w:r w:rsidRPr="002B0E88">
        <w:rPr>
          <w:noProof/>
          <w:szCs w:val="24"/>
        </w:rPr>
        <w:lastRenderedPageBreak/>
        <w:drawing>
          <wp:inline distT="0" distB="0" distL="0" distR="0" wp14:anchorId="2F692601" wp14:editId="23516CC8">
            <wp:extent cx="3451042" cy="2131716"/>
            <wp:effectExtent l="0" t="0" r="0" b="1905"/>
            <wp:docPr id="705814989" name="Рисунок 1" descr="Изображение выглядит как Прямоугольник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14989" name="Рисунок 1" descr="Изображение выглядит как Прямоугольник, линия, снимок экрана, диаграмма&#10;&#10;Автоматически созданное описание"/>
                    <pic:cNvPicPr/>
                  </pic:nvPicPr>
                  <pic:blipFill rotWithShape="1">
                    <a:blip r:embed="rId17"/>
                    <a:srcRect l="4112" t="3391" r="2877" b="4336"/>
                    <a:stretch/>
                  </pic:blipFill>
                  <pic:spPr bwMode="auto">
                    <a:xfrm>
                      <a:off x="0" y="0"/>
                      <a:ext cx="3506277" cy="216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0E88">
        <w:rPr>
          <w:szCs w:val="24"/>
        </w:rPr>
        <w:t xml:space="preserve"> </w:t>
      </w:r>
    </w:p>
    <w:p w14:paraId="1B191E6E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5 – экран диалогового окна (предупреждение пользователя)</w:t>
      </w:r>
    </w:p>
    <w:p w14:paraId="2DB11FEE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Окно 3: выводит предупреждения или указания для пользователя. Расположено по середине экрана.</w:t>
      </w:r>
    </w:p>
    <w:p w14:paraId="7F22A940" w14:textId="11EB07F8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1: для согласия пользователя. Расположена по середине, ближе к нижней части окна</w:t>
      </w:r>
      <w:r w:rsidR="009B1FA6">
        <w:rPr>
          <w:szCs w:val="24"/>
        </w:rPr>
        <w:t> 3</w:t>
      </w:r>
      <w:r w:rsidRPr="002B0E88">
        <w:rPr>
          <w:szCs w:val="24"/>
        </w:rPr>
        <w:t xml:space="preserve">. </w:t>
      </w:r>
    </w:p>
    <w:p w14:paraId="4C6E0340" w14:textId="1E60BA9C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2: выводит сообщения для пользователя. Расположено по середине, ближе к верхней части окна 3. </w:t>
      </w:r>
    </w:p>
    <w:p w14:paraId="337F86BE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Примерный вид основного экрана «Сад», с пустым местом для посадки растения, показан на рисунке 6.</w:t>
      </w:r>
    </w:p>
    <w:p w14:paraId="3E60EE5B" w14:textId="77777777" w:rsidR="00B85F0C" w:rsidRPr="002B0E88" w:rsidRDefault="00B85F0C" w:rsidP="002D4350">
      <w:pPr>
        <w:keepNext/>
        <w:ind w:firstLine="0"/>
        <w:jc w:val="center"/>
        <w:rPr>
          <w:szCs w:val="24"/>
        </w:rPr>
      </w:pPr>
      <w:r w:rsidRPr="002B0E88">
        <w:rPr>
          <w:noProof/>
          <w:szCs w:val="24"/>
        </w:rPr>
        <w:drawing>
          <wp:inline distT="0" distB="0" distL="0" distR="0" wp14:anchorId="0DF23A87" wp14:editId="72D2CCAF">
            <wp:extent cx="3156559" cy="2009332"/>
            <wp:effectExtent l="0" t="0" r="6350" b="0"/>
            <wp:docPr id="699055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52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8883" cy="20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EFE7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6 – основной экран «Сад», с пустым местом для посадки растения</w:t>
      </w:r>
    </w:p>
    <w:p w14:paraId="7D943865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1: для выхода на начальный экран. Расположена в верхнем левом углу экрана.</w:t>
      </w:r>
    </w:p>
    <w:p w14:paraId="3A4485D5" w14:textId="4128FD90" w:rsidR="00B85F0C" w:rsidRPr="002B0E88" w:rsidRDefault="00C254B7" w:rsidP="002D4350">
      <w:pPr>
        <w:rPr>
          <w:szCs w:val="24"/>
        </w:rPr>
      </w:pPr>
      <w:r>
        <w:rPr>
          <w:szCs w:val="24"/>
        </w:rPr>
        <w:t>Область</w:t>
      </w:r>
      <w:r w:rsidR="00B85F0C" w:rsidRPr="002B0E88">
        <w:rPr>
          <w:szCs w:val="24"/>
        </w:rPr>
        <w:t xml:space="preserve"> 2: показывает уровень, достигнутый пользователем в рейтинге. Расположена в верхнем правом углу экрана.</w:t>
      </w:r>
    </w:p>
    <w:p w14:paraId="71CF220E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Шкала 3: показывает количество имеющийся баллов, из требуемых достичь для повышения уровня. Расположена в верхней части, правой половины экрана, у окна 2.</w:t>
      </w:r>
    </w:p>
    <w:p w14:paraId="51D5EABB" w14:textId="5ADDD86C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Кнопки 4: показывают пустые места в саду, для посадки новых растений. Расположены в нижней половине экрана.</w:t>
      </w:r>
    </w:p>
    <w:p w14:paraId="169AE6B9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lastRenderedPageBreak/>
        <w:t>Примерный вид экрана выбора семян, для посадки растения, показан на рисунке 7.</w:t>
      </w:r>
    </w:p>
    <w:p w14:paraId="4F91F211" w14:textId="5A36BE6E" w:rsidR="00B85F0C" w:rsidRPr="002B0E88" w:rsidRDefault="003A479E" w:rsidP="002D4350">
      <w:pPr>
        <w:keepNext/>
        <w:jc w:val="center"/>
        <w:rPr>
          <w:szCs w:val="24"/>
        </w:rPr>
      </w:pPr>
      <w:r w:rsidRPr="003A479E">
        <w:rPr>
          <w:noProof/>
          <w:szCs w:val="24"/>
        </w:rPr>
        <w:drawing>
          <wp:inline distT="0" distB="0" distL="0" distR="0" wp14:anchorId="7A475578" wp14:editId="12523062">
            <wp:extent cx="3511550" cy="2163362"/>
            <wp:effectExtent l="0" t="0" r="0" b="8890"/>
            <wp:docPr id="162285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533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5717" cy="219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4C1F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7 – экран выбора семян, для посадки растения</w:t>
      </w:r>
    </w:p>
    <w:p w14:paraId="7F7501D9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1: выход на предыдущий экран. Расположена в верхнем левом углу экрана.</w:t>
      </w:r>
    </w:p>
    <w:p w14:paraId="46D4D1B3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2: открытие папки с семенами цветов. Расположена в верхней части, в центре экрана.</w:t>
      </w:r>
    </w:p>
    <w:p w14:paraId="6D7DA135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3: открытие папки с семенами плодов. Расположена в верхней части, правой половины экрана.</w:t>
      </w:r>
    </w:p>
    <w:p w14:paraId="079E5EA6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4: показывает и выбирает семечко растения для посадки. Кнопки под номером 4, расположены во горизонтальной середине экрана.</w:t>
      </w:r>
    </w:p>
    <w:p w14:paraId="61A1CB76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5: для получения информации и внешнего вида растения. Кнопки под номером 5, расположены во горизонтальной середине экрана, радом с кнопками под номером 4.</w:t>
      </w:r>
    </w:p>
    <w:p w14:paraId="6062FE0F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Примерный вид экрана с информацией о растении, показан на рисунке 8.</w:t>
      </w:r>
    </w:p>
    <w:p w14:paraId="50B98115" w14:textId="77777777" w:rsidR="00B85F0C" w:rsidRPr="002B0E88" w:rsidRDefault="00B85F0C" w:rsidP="002D4350">
      <w:pPr>
        <w:keepNext/>
        <w:jc w:val="center"/>
        <w:rPr>
          <w:szCs w:val="24"/>
        </w:rPr>
      </w:pPr>
      <w:r w:rsidRPr="002B0E88">
        <w:rPr>
          <w:noProof/>
          <w:szCs w:val="24"/>
        </w:rPr>
        <w:drawing>
          <wp:inline distT="0" distB="0" distL="0" distR="0" wp14:anchorId="39E59942" wp14:editId="35646847">
            <wp:extent cx="3599861" cy="2246497"/>
            <wp:effectExtent l="0" t="0" r="635" b="1905"/>
            <wp:docPr id="567482227" name="Рисунок 1" descr="Изображение выглядит как диаграмма, Прямоугольн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82227" name="Рисунок 1" descr="Изображение выглядит как диаграмма, Прямоугольник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621" cy="23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D13A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8 – экран с информацией о растении</w:t>
      </w:r>
    </w:p>
    <w:p w14:paraId="62FC8CAA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1: выход на предыдущий экран. Расположена в верхнем левом углу экрана.</w:t>
      </w:r>
    </w:p>
    <w:p w14:paraId="0DAD337F" w14:textId="1BA114E9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2: показывает выращенное растение. Расположено в левой половине верхней части экрана.</w:t>
      </w:r>
    </w:p>
    <w:p w14:paraId="489D4B87" w14:textId="30A20E7C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lastRenderedPageBreak/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3: показывает о характеристиках растения. Расположено в левой половине нижней части экрана.</w:t>
      </w:r>
    </w:p>
    <w:p w14:paraId="55676351" w14:textId="777D9786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4: выводит название растения. Расположено в правой половине верхней части экрана.</w:t>
      </w:r>
    </w:p>
    <w:p w14:paraId="692A78CB" w14:textId="2573E6DD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5: дает информацию о растении. Расположено в правой половине нижней части экрана.</w:t>
      </w:r>
    </w:p>
    <w:p w14:paraId="1D68F8DD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Примерный вид экрана для выращивания растения с его характеристиками, показан на рисунке 9.</w:t>
      </w:r>
    </w:p>
    <w:p w14:paraId="5F1FE616" w14:textId="77777777" w:rsidR="00B85F0C" w:rsidRPr="002B0E88" w:rsidRDefault="00B85F0C" w:rsidP="002D4350">
      <w:pPr>
        <w:keepNext/>
        <w:jc w:val="center"/>
        <w:rPr>
          <w:szCs w:val="24"/>
        </w:rPr>
      </w:pPr>
      <w:r w:rsidRPr="002B0E88">
        <w:rPr>
          <w:noProof/>
          <w:szCs w:val="24"/>
        </w:rPr>
        <w:drawing>
          <wp:inline distT="0" distB="0" distL="0" distR="0" wp14:anchorId="70BCAD56" wp14:editId="0633F81C">
            <wp:extent cx="3838546" cy="2404886"/>
            <wp:effectExtent l="0" t="0" r="0" b="0"/>
            <wp:docPr id="2119432994" name="Рисунок 1" descr="Изображение выглядит как диаграмма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32994" name="Рисунок 1" descr="Изображение выглядит как диаграмма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9813" cy="247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D5D9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9 – экран для выращивания растения с его характеристиками</w:t>
      </w:r>
    </w:p>
    <w:p w14:paraId="317AC957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1: выход на предыдущий экран. Расположена в верхнем левом углу экрана.</w:t>
      </w:r>
    </w:p>
    <w:p w14:paraId="4E8ACA79" w14:textId="0469E535" w:rsidR="00B85F0C" w:rsidRPr="002B0E88" w:rsidRDefault="00C1036C" w:rsidP="002D4350">
      <w:pPr>
        <w:rPr>
          <w:szCs w:val="24"/>
        </w:rPr>
      </w:pPr>
      <w:r>
        <w:rPr>
          <w:szCs w:val="24"/>
        </w:rPr>
        <w:t>Область</w:t>
      </w:r>
      <w:r w:rsidR="00B85F0C" w:rsidRPr="002B0E88">
        <w:rPr>
          <w:szCs w:val="24"/>
        </w:rPr>
        <w:t xml:space="preserve"> 2: показывает рисунок растения. Расположено в левой половине верхней части экрана.</w:t>
      </w:r>
    </w:p>
    <w:p w14:paraId="3D8662D1" w14:textId="7DCC1A05" w:rsidR="00B85F0C" w:rsidRPr="002B0E88" w:rsidRDefault="00C1036C" w:rsidP="002D4350">
      <w:pPr>
        <w:rPr>
          <w:szCs w:val="24"/>
        </w:rPr>
      </w:pPr>
      <w:r>
        <w:rPr>
          <w:szCs w:val="24"/>
        </w:rPr>
        <w:t>Область</w:t>
      </w:r>
      <w:r w:rsidR="00B85F0C" w:rsidRPr="002B0E88">
        <w:rPr>
          <w:szCs w:val="24"/>
        </w:rPr>
        <w:t xml:space="preserve"> 3: выводит название растения. Расположено в правой половине верхней части экрана.</w:t>
      </w:r>
    </w:p>
    <w:p w14:paraId="6789C41D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Шкала 4: выводит уровень здоровья растения. Расположена в правой половине верхней части экрана, под окном 3.</w:t>
      </w:r>
    </w:p>
    <w:p w14:paraId="2B3584B9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Шкала 5: выводит количество воды у растения. Расположена в правой половине верхней части экрана, под шкалой 4.</w:t>
      </w:r>
    </w:p>
    <w:p w14:paraId="3F316E2C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6: для полива растения. Расположена в правой половине нижней части экрана, под шкалой 5.</w:t>
      </w:r>
    </w:p>
    <w:p w14:paraId="665C53F7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7: для удобрения растения. Расположена в правой половине нижней части экрана, под кнопкой 6.</w:t>
      </w:r>
    </w:p>
    <w:p w14:paraId="5B923B84" w14:textId="597BBEB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8: добавление солнечного света для растения. Расположена в правой половине нижней части экрана, под кнопкой 7.</w:t>
      </w:r>
    </w:p>
    <w:p w14:paraId="140214FE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lastRenderedPageBreak/>
        <w:t>Примерный вид экрана уровней рейтинга, имеющихся баллов, итогов и результата, по достижению следующего уровня, показан на рисунке 10.</w:t>
      </w:r>
    </w:p>
    <w:p w14:paraId="2EEC062D" w14:textId="6EBC92C6" w:rsidR="00B85F0C" w:rsidRPr="002B0E88" w:rsidRDefault="002C7F01" w:rsidP="002D4350">
      <w:pPr>
        <w:keepNext/>
        <w:jc w:val="center"/>
        <w:rPr>
          <w:szCs w:val="24"/>
        </w:rPr>
      </w:pPr>
      <w:r w:rsidRPr="002C7F01">
        <w:rPr>
          <w:noProof/>
          <w:szCs w:val="24"/>
        </w:rPr>
        <w:drawing>
          <wp:inline distT="0" distB="0" distL="0" distR="0" wp14:anchorId="469B699A" wp14:editId="23DCF555">
            <wp:extent cx="3950335" cy="2482847"/>
            <wp:effectExtent l="0" t="0" r="0" b="0"/>
            <wp:docPr id="1262647058" name="Рисунок 1" descr="Изображение выглядит как снимок экрана, диаграмм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47058" name="Рисунок 1" descr="Изображение выглядит как снимок экрана, диаграмма, линия, Прямоугольни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159" cy="2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C524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10 – экран уровней рейтинга, имеющихся баллов, итогов и результата, по достижению следующего уровня</w:t>
      </w:r>
    </w:p>
    <w:p w14:paraId="6B58B2EB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1: выход на предыдущий экран. Расположена в верхнем левом углу экрана.</w:t>
      </w:r>
    </w:p>
    <w:p w14:paraId="44D4CE18" w14:textId="3E22AB46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2: показывает уровень игрока. Расположено по середине левой части экрана.</w:t>
      </w:r>
    </w:p>
    <w:p w14:paraId="32F337C6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 xml:space="preserve">Шкала 3: показывает количество имеющийся баллов, из требуемых достичь для повышения уровня. Расположена по середине, ближе к верхней части, экрана. </w:t>
      </w:r>
    </w:p>
    <w:p w14:paraId="37AF8497" w14:textId="6D735F20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4: показывает итоги игры, количество выращенных цветов и баллов. Расположено в левой половине нижней части экрана.</w:t>
      </w:r>
    </w:p>
    <w:p w14:paraId="04B430FA" w14:textId="6F8E3176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5: показывает, что получит игрок по достижении нового уровня. Расположено в правой половине нижней части экрана.</w:t>
      </w:r>
    </w:p>
    <w:p w14:paraId="0FC7A1CB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Примерный вид экрана диалогового окна (согласие или отказ), показан на рисунке 11.</w:t>
      </w:r>
    </w:p>
    <w:p w14:paraId="78969A58" w14:textId="77777777" w:rsidR="00B85F0C" w:rsidRPr="002B0E88" w:rsidRDefault="00B85F0C" w:rsidP="002D4350">
      <w:pPr>
        <w:keepNext/>
        <w:jc w:val="center"/>
        <w:rPr>
          <w:szCs w:val="24"/>
        </w:rPr>
      </w:pPr>
      <w:r w:rsidRPr="002B0E88">
        <w:rPr>
          <w:noProof/>
          <w:szCs w:val="24"/>
        </w:rPr>
        <w:drawing>
          <wp:inline distT="0" distB="0" distL="0" distR="0" wp14:anchorId="69AC0C32" wp14:editId="622B1683">
            <wp:extent cx="4293192" cy="2689412"/>
            <wp:effectExtent l="0" t="0" r="0" b="0"/>
            <wp:docPr id="6011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83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600" cy="275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E88">
        <w:rPr>
          <w:szCs w:val="24"/>
        </w:rPr>
        <w:t xml:space="preserve"> </w:t>
      </w:r>
    </w:p>
    <w:p w14:paraId="44AC2B9D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11 – экран диалогового окна (согласие или отказ)</w:t>
      </w:r>
    </w:p>
    <w:p w14:paraId="1C11F370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lastRenderedPageBreak/>
        <w:t xml:space="preserve">Кнопка 1: согласие для пользователя. Расположена по середине левой половины окна 4. </w:t>
      </w:r>
    </w:p>
    <w:p w14:paraId="77B4DB83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 xml:space="preserve">Кнопка 2: отказ для пользователя. Расположена по середине правой половины окна 4.  </w:t>
      </w:r>
    </w:p>
    <w:p w14:paraId="705629E5" w14:textId="3377D99A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3: выводит сообщения для пользователя. Расположено по середине, ближе к верхней части окна 4.</w:t>
      </w:r>
    </w:p>
    <w:p w14:paraId="68B08D43" w14:textId="2B33DDA2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Окно 4: для вопроса или уточнения пользователя о событиях во время игры. Расположено по середине экрана.</w:t>
      </w:r>
    </w:p>
    <w:p w14:paraId="58283EAC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Примерный вид основного экрана «Сад», с посаженным растением, показан на рисунке 12.</w:t>
      </w:r>
    </w:p>
    <w:p w14:paraId="1AF92594" w14:textId="62BF9F28" w:rsidR="00B85F0C" w:rsidRPr="002B0E88" w:rsidRDefault="002C7F01" w:rsidP="002D4350">
      <w:pPr>
        <w:keepNext/>
        <w:jc w:val="center"/>
        <w:rPr>
          <w:szCs w:val="24"/>
        </w:rPr>
      </w:pPr>
      <w:r w:rsidRPr="002C7F01">
        <w:rPr>
          <w:noProof/>
          <w:szCs w:val="24"/>
        </w:rPr>
        <w:drawing>
          <wp:inline distT="0" distB="0" distL="0" distR="0" wp14:anchorId="66FA3698" wp14:editId="2AED0AAF">
            <wp:extent cx="3744595" cy="2361241"/>
            <wp:effectExtent l="0" t="0" r="8255" b="1270"/>
            <wp:docPr id="854269661" name="Рисунок 1" descr="Изображение выглядит как Прямоугольник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69661" name="Рисунок 1" descr="Изображение выглядит как Прямоугольник, диаграмма, снимок экран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541" cy="236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511E" w14:textId="77777777" w:rsidR="00B85F0C" w:rsidRPr="002B0E88" w:rsidRDefault="00B85F0C" w:rsidP="002D4350">
      <w:pPr>
        <w:pStyle w:val="a9"/>
        <w:spacing w:line="360" w:lineRule="auto"/>
        <w:rPr>
          <w:rFonts w:eastAsia="Times New Roman" w:cs="Times New Roman"/>
          <w:i/>
          <w:iCs/>
          <w:szCs w:val="24"/>
        </w:rPr>
      </w:pPr>
      <w:r w:rsidRPr="002B0E88">
        <w:rPr>
          <w:rFonts w:eastAsia="Times New Roman" w:cs="Times New Roman"/>
          <w:szCs w:val="24"/>
        </w:rPr>
        <w:t>Рисунок 12 – основной экран «Сад», с посаженным растением</w:t>
      </w:r>
    </w:p>
    <w:p w14:paraId="5CEBC822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>Кнопка 1: выход на предыдущий экран. Расположена в верхнем левом углу экрана.</w:t>
      </w:r>
    </w:p>
    <w:p w14:paraId="5C69B131" w14:textId="77777777" w:rsidR="00B85F0C" w:rsidRPr="002B0E88" w:rsidRDefault="00B85F0C" w:rsidP="002D4350">
      <w:pPr>
        <w:rPr>
          <w:szCs w:val="24"/>
        </w:rPr>
      </w:pPr>
      <w:r w:rsidRPr="002B0E88">
        <w:rPr>
          <w:szCs w:val="24"/>
        </w:rPr>
        <w:t xml:space="preserve">Шкала 2: показывает количество имеющийся баллов, из требуемых достичь для повышения уровня. Расположена в верхней части, правой половины экрана, у окна 3. </w:t>
      </w:r>
    </w:p>
    <w:p w14:paraId="5DBF93C5" w14:textId="041C088D" w:rsidR="00B85F0C" w:rsidRDefault="00B85F0C" w:rsidP="002D4350">
      <w:pPr>
        <w:rPr>
          <w:szCs w:val="24"/>
        </w:rPr>
      </w:pPr>
      <w:r w:rsidRPr="002B0E88">
        <w:rPr>
          <w:szCs w:val="24"/>
        </w:rPr>
        <w:t>О</w:t>
      </w:r>
      <w:r w:rsidR="00C254B7">
        <w:rPr>
          <w:szCs w:val="24"/>
        </w:rPr>
        <w:t>бласть</w:t>
      </w:r>
      <w:r w:rsidRPr="002B0E88">
        <w:rPr>
          <w:szCs w:val="24"/>
        </w:rPr>
        <w:t xml:space="preserve"> 3: показывает уровень, достигнутый пользователем в рейтинге. Расположена в верхнем правом углу экрана.</w:t>
      </w:r>
    </w:p>
    <w:p w14:paraId="4F962FEC" w14:textId="1E37A9EE" w:rsidR="002C7F01" w:rsidRPr="002B0E88" w:rsidRDefault="002C7F01" w:rsidP="00F270AE">
      <w:pPr>
        <w:rPr>
          <w:szCs w:val="24"/>
        </w:rPr>
      </w:pPr>
      <w:r>
        <w:rPr>
          <w:szCs w:val="24"/>
        </w:rPr>
        <w:t>Област</w:t>
      </w:r>
      <w:r w:rsidR="00F270AE">
        <w:rPr>
          <w:szCs w:val="24"/>
        </w:rPr>
        <w:t>и</w:t>
      </w:r>
      <w:r>
        <w:rPr>
          <w:szCs w:val="24"/>
        </w:rPr>
        <w:t xml:space="preserve"> 4: показыва</w:t>
      </w:r>
      <w:r w:rsidR="003E061D">
        <w:rPr>
          <w:szCs w:val="24"/>
        </w:rPr>
        <w:t>ют</w:t>
      </w:r>
      <w:r>
        <w:rPr>
          <w:szCs w:val="24"/>
        </w:rPr>
        <w:t xml:space="preserve"> внешний вид растения во время его роста.</w:t>
      </w:r>
      <w:r w:rsidR="00F270AE">
        <w:rPr>
          <w:szCs w:val="24"/>
        </w:rPr>
        <w:t xml:space="preserve"> </w:t>
      </w:r>
      <w:r w:rsidR="00F270AE" w:rsidRPr="002B0E88">
        <w:rPr>
          <w:szCs w:val="24"/>
        </w:rPr>
        <w:t xml:space="preserve">Расположены </w:t>
      </w:r>
      <w:r w:rsidR="00F270AE">
        <w:rPr>
          <w:szCs w:val="24"/>
        </w:rPr>
        <w:t xml:space="preserve">в нижней половине </w:t>
      </w:r>
      <w:r w:rsidR="00F270AE" w:rsidRPr="002B0E88">
        <w:rPr>
          <w:szCs w:val="24"/>
        </w:rPr>
        <w:t>экрана</w:t>
      </w:r>
      <w:r w:rsidR="00F270AE">
        <w:rPr>
          <w:szCs w:val="24"/>
        </w:rPr>
        <w:t>, под областями 4</w:t>
      </w:r>
      <w:r w:rsidR="00F270AE" w:rsidRPr="002B0E88">
        <w:rPr>
          <w:szCs w:val="24"/>
        </w:rPr>
        <w:t>, в горизонтальном порядке.</w:t>
      </w:r>
    </w:p>
    <w:p w14:paraId="63AE6592" w14:textId="5491EE34" w:rsidR="002C7F01" w:rsidRPr="002B0E88" w:rsidRDefault="00B85F0C" w:rsidP="002C7F01">
      <w:pPr>
        <w:rPr>
          <w:szCs w:val="24"/>
        </w:rPr>
      </w:pPr>
      <w:r w:rsidRPr="002B0E88">
        <w:rPr>
          <w:szCs w:val="24"/>
        </w:rPr>
        <w:t xml:space="preserve">Кнопки </w:t>
      </w:r>
      <w:r w:rsidR="002C7F01">
        <w:rPr>
          <w:szCs w:val="24"/>
        </w:rPr>
        <w:t>5</w:t>
      </w:r>
      <w:r w:rsidRPr="002B0E88">
        <w:rPr>
          <w:szCs w:val="24"/>
        </w:rPr>
        <w:t xml:space="preserve">: ухаживать за растением. Расположены </w:t>
      </w:r>
      <w:r w:rsidR="00F270AE">
        <w:rPr>
          <w:szCs w:val="24"/>
        </w:rPr>
        <w:t xml:space="preserve">в нижней половине </w:t>
      </w:r>
      <w:r w:rsidRPr="002B0E88">
        <w:rPr>
          <w:szCs w:val="24"/>
        </w:rPr>
        <w:t>экрана</w:t>
      </w:r>
      <w:r w:rsidR="00F270AE">
        <w:rPr>
          <w:szCs w:val="24"/>
        </w:rPr>
        <w:t>, под областями 4</w:t>
      </w:r>
      <w:r w:rsidRPr="002B0E88">
        <w:rPr>
          <w:szCs w:val="24"/>
        </w:rPr>
        <w:t>, в горизонтальном порядке.</w:t>
      </w:r>
    </w:p>
    <w:p w14:paraId="3EBD447A" w14:textId="0EB0E79F" w:rsidR="00295D9C" w:rsidRDefault="00295D9C" w:rsidP="002D4350">
      <w:pPr>
        <w:pStyle w:val="2"/>
      </w:pPr>
      <w:bookmarkStart w:id="20" w:name="_Toc165547855"/>
      <w:r>
        <w:t>Требования к видам обеспечения</w:t>
      </w:r>
      <w:bookmarkEnd w:id="20"/>
    </w:p>
    <w:p w14:paraId="39A41185" w14:textId="6DBACF50" w:rsidR="00F66AE3" w:rsidRPr="002B0E88" w:rsidRDefault="00F66AE3" w:rsidP="002D4350">
      <w:pPr>
        <w:rPr>
          <w:szCs w:val="24"/>
        </w:rPr>
      </w:pPr>
      <w:r w:rsidRPr="002B0E88">
        <w:rPr>
          <w:szCs w:val="24"/>
        </w:rPr>
        <w:t>В данном подразделе содержатся требования к видам обеспечения результата настоящей разработки.</w:t>
      </w:r>
    </w:p>
    <w:p w14:paraId="607098D9" w14:textId="67CE43B4" w:rsidR="00295D9C" w:rsidRDefault="00256697" w:rsidP="002D4350">
      <w:pPr>
        <w:pStyle w:val="3"/>
        <w:rPr>
          <w:lang w:val="en-US"/>
        </w:rPr>
      </w:pPr>
      <w:bookmarkStart w:id="21" w:name="_Toc165547856"/>
      <w:r>
        <w:t>Требования к математическому обеспечению</w:t>
      </w:r>
      <w:bookmarkEnd w:id="21"/>
    </w:p>
    <w:p w14:paraId="46B734A4" w14:textId="03427133" w:rsidR="00152006" w:rsidRPr="002B0E88" w:rsidRDefault="00152006" w:rsidP="002D4350">
      <w:pPr>
        <w:rPr>
          <w:szCs w:val="24"/>
        </w:rPr>
      </w:pPr>
      <w:r w:rsidRPr="002B0E88">
        <w:rPr>
          <w:szCs w:val="24"/>
        </w:rPr>
        <w:t xml:space="preserve">Требования к математическому обеспечению не </w:t>
      </w:r>
      <w:r w:rsidR="00F66AE3" w:rsidRPr="002B0E88">
        <w:rPr>
          <w:szCs w:val="24"/>
        </w:rPr>
        <w:t>предъявляются.</w:t>
      </w:r>
    </w:p>
    <w:p w14:paraId="31705B61" w14:textId="41A57BA4" w:rsidR="00152006" w:rsidRDefault="00256697" w:rsidP="002D4350">
      <w:pPr>
        <w:pStyle w:val="3"/>
      </w:pPr>
      <w:bookmarkStart w:id="22" w:name="_Toc165547857"/>
      <w:r>
        <w:lastRenderedPageBreak/>
        <w:t>Требования к информационному обеспечению</w:t>
      </w:r>
      <w:bookmarkEnd w:id="22"/>
    </w:p>
    <w:p w14:paraId="3B254132" w14:textId="2C2F0DD9" w:rsidR="00F66AE3" w:rsidRPr="002B0E88" w:rsidRDefault="00F66AE3" w:rsidP="002D4350">
      <w:pPr>
        <w:rPr>
          <w:szCs w:val="24"/>
        </w:rPr>
      </w:pPr>
      <w:r w:rsidRPr="002B0E88">
        <w:rPr>
          <w:szCs w:val="24"/>
        </w:rPr>
        <w:t>В данном пункте содержатся требования к информационному обеспечению результата настоящей разработки.</w:t>
      </w:r>
    </w:p>
    <w:p w14:paraId="313B46E9" w14:textId="3B060D91" w:rsidR="00E208B0" w:rsidRPr="00A4701E" w:rsidRDefault="001F61FC" w:rsidP="002D4350">
      <w:pPr>
        <w:pStyle w:val="4"/>
      </w:pPr>
      <w:r>
        <w:t>Требования к форматам хранения данных</w:t>
      </w:r>
    </w:p>
    <w:p w14:paraId="2B8BD86D" w14:textId="026862CE" w:rsidR="00152006" w:rsidRPr="002B0E88" w:rsidRDefault="00152006" w:rsidP="002D4350">
      <w:pPr>
        <w:rPr>
          <w:szCs w:val="24"/>
        </w:rPr>
      </w:pPr>
      <w:r w:rsidRPr="002B0E88">
        <w:rPr>
          <w:szCs w:val="24"/>
        </w:rPr>
        <w:t xml:space="preserve">Требования к форматам хранения данных не </w:t>
      </w:r>
      <w:r w:rsidR="0095044A" w:rsidRPr="002B0E88">
        <w:rPr>
          <w:szCs w:val="24"/>
        </w:rPr>
        <w:t>предъявляются.</w:t>
      </w:r>
    </w:p>
    <w:p w14:paraId="182D3338" w14:textId="68EFA90B" w:rsidR="001F61FC" w:rsidRDefault="008239DB" w:rsidP="002D4350">
      <w:pPr>
        <w:pStyle w:val="4"/>
        <w:rPr>
          <w:lang w:val="en-US"/>
        </w:rPr>
      </w:pPr>
      <w:r>
        <w:t>Требования к лингвистическому обеспечению</w:t>
      </w:r>
    </w:p>
    <w:p w14:paraId="61765B3A" w14:textId="2AE7090C" w:rsidR="00152006" w:rsidRPr="002B0E88" w:rsidRDefault="00152006" w:rsidP="002D4350">
      <w:pPr>
        <w:rPr>
          <w:szCs w:val="24"/>
        </w:rPr>
      </w:pPr>
      <w:r w:rsidRPr="002B0E88">
        <w:rPr>
          <w:szCs w:val="24"/>
        </w:rPr>
        <w:t>Требования к лингвистическому обеспечению – сделать игру на русском языке.</w:t>
      </w:r>
    </w:p>
    <w:p w14:paraId="02ABA6DD" w14:textId="690215C8" w:rsidR="008239DB" w:rsidRDefault="004A0E13" w:rsidP="002D4350">
      <w:pPr>
        <w:pStyle w:val="3"/>
        <w:rPr>
          <w:lang w:val="en-US"/>
        </w:rPr>
      </w:pPr>
      <w:bookmarkStart w:id="23" w:name="_Toc165547858"/>
      <w:r>
        <w:t>Требования к метрологическому обеспечению</w:t>
      </w:r>
      <w:bookmarkEnd w:id="23"/>
    </w:p>
    <w:p w14:paraId="233E6865" w14:textId="7C52C954" w:rsidR="00152006" w:rsidRPr="002B0E88" w:rsidRDefault="00152006" w:rsidP="002D4350">
      <w:pPr>
        <w:rPr>
          <w:szCs w:val="24"/>
        </w:rPr>
      </w:pPr>
      <w:r w:rsidRPr="002B0E88">
        <w:rPr>
          <w:szCs w:val="24"/>
        </w:rPr>
        <w:t xml:space="preserve">Требования к метрологическому обеспечению не </w:t>
      </w:r>
      <w:r w:rsidR="0095044A" w:rsidRPr="002B0E88">
        <w:rPr>
          <w:szCs w:val="24"/>
        </w:rPr>
        <w:t>предъявляются.</w:t>
      </w:r>
    </w:p>
    <w:p w14:paraId="25230B1D" w14:textId="470EE874" w:rsidR="004A0E13" w:rsidRDefault="004A0E13" w:rsidP="002D4350">
      <w:pPr>
        <w:pStyle w:val="3"/>
        <w:rPr>
          <w:lang w:val="en-US"/>
        </w:rPr>
      </w:pPr>
      <w:bookmarkStart w:id="24" w:name="_Toc165547859"/>
      <w:r>
        <w:t>Требования к техническому обеспечению</w:t>
      </w:r>
      <w:bookmarkEnd w:id="24"/>
    </w:p>
    <w:p w14:paraId="67B9972E" w14:textId="77777777" w:rsidR="00152006" w:rsidRPr="002B0E88" w:rsidRDefault="00152006" w:rsidP="002D4350">
      <w:pPr>
        <w:rPr>
          <w:szCs w:val="24"/>
        </w:rPr>
      </w:pPr>
      <w:r w:rsidRPr="002B0E88">
        <w:rPr>
          <w:szCs w:val="24"/>
        </w:rPr>
        <w:t xml:space="preserve">Требования к техническому обеспечению: </w:t>
      </w:r>
    </w:p>
    <w:p w14:paraId="55E9AA8F" w14:textId="77777777" w:rsidR="00152006" w:rsidRPr="002B0E88" w:rsidRDefault="00152006" w:rsidP="002D4350">
      <w:pPr>
        <w:pStyle w:val="a0"/>
        <w:numPr>
          <w:ilvl w:val="0"/>
          <w:numId w:val="37"/>
        </w:numPr>
        <w:rPr>
          <w:szCs w:val="24"/>
        </w:rPr>
      </w:pPr>
      <w:r w:rsidRPr="002B0E88">
        <w:rPr>
          <w:szCs w:val="24"/>
        </w:rPr>
        <w:t>компьютер или ноутбук;</w:t>
      </w:r>
    </w:p>
    <w:p w14:paraId="00410A8B" w14:textId="77777777" w:rsidR="00152006" w:rsidRPr="002B0E88" w:rsidRDefault="00152006" w:rsidP="002D4350">
      <w:pPr>
        <w:pStyle w:val="a0"/>
        <w:numPr>
          <w:ilvl w:val="0"/>
          <w:numId w:val="37"/>
        </w:numPr>
        <w:rPr>
          <w:szCs w:val="24"/>
        </w:rPr>
      </w:pPr>
      <w:r w:rsidRPr="002B0E88">
        <w:rPr>
          <w:szCs w:val="24"/>
        </w:rPr>
        <w:t xml:space="preserve">операционная система </w:t>
      </w:r>
      <w:r w:rsidRPr="002B0E88">
        <w:rPr>
          <w:szCs w:val="24"/>
          <w:lang w:val="en-US"/>
        </w:rPr>
        <w:t>Windows</w:t>
      </w:r>
      <w:r w:rsidRPr="002B0E88">
        <w:rPr>
          <w:szCs w:val="24"/>
        </w:rPr>
        <w:t xml:space="preserve"> 10;</w:t>
      </w:r>
    </w:p>
    <w:p w14:paraId="5A3E1AC3" w14:textId="77777777" w:rsidR="00152006" w:rsidRPr="002B0E88" w:rsidRDefault="00152006" w:rsidP="002D4350">
      <w:pPr>
        <w:pStyle w:val="a0"/>
        <w:numPr>
          <w:ilvl w:val="0"/>
          <w:numId w:val="37"/>
        </w:numPr>
        <w:rPr>
          <w:szCs w:val="24"/>
        </w:rPr>
      </w:pPr>
      <w:r w:rsidRPr="002B0E88">
        <w:rPr>
          <w:szCs w:val="24"/>
        </w:rPr>
        <w:t>мышка для совершения хода и выбора действия;</w:t>
      </w:r>
    </w:p>
    <w:p w14:paraId="1B958163" w14:textId="777F7962" w:rsidR="00152006" w:rsidRPr="002B0E88" w:rsidRDefault="00152006" w:rsidP="002D4350">
      <w:pPr>
        <w:pStyle w:val="a0"/>
        <w:numPr>
          <w:ilvl w:val="0"/>
          <w:numId w:val="37"/>
        </w:numPr>
        <w:rPr>
          <w:szCs w:val="24"/>
        </w:rPr>
      </w:pPr>
      <w:r w:rsidRPr="002B0E88">
        <w:rPr>
          <w:szCs w:val="24"/>
        </w:rPr>
        <w:t>оперативная память не менее 8 Гигабайт;</w:t>
      </w:r>
    </w:p>
    <w:p w14:paraId="299375E1" w14:textId="65D35453" w:rsidR="00152006" w:rsidRPr="002B0E88" w:rsidRDefault="00152006" w:rsidP="002D4350">
      <w:pPr>
        <w:pStyle w:val="a0"/>
        <w:numPr>
          <w:ilvl w:val="0"/>
          <w:numId w:val="37"/>
        </w:numPr>
        <w:rPr>
          <w:szCs w:val="24"/>
        </w:rPr>
      </w:pPr>
      <w:r w:rsidRPr="002B0E88">
        <w:rPr>
          <w:szCs w:val="24"/>
        </w:rPr>
        <w:t>разрешение экрана не менее 1280 на 720 пикселей.</w:t>
      </w:r>
    </w:p>
    <w:p w14:paraId="4482DCE5" w14:textId="1A550324" w:rsidR="00152006" w:rsidRDefault="00645BED" w:rsidP="002D4350">
      <w:pPr>
        <w:pStyle w:val="2"/>
      </w:pPr>
      <w:bookmarkStart w:id="25" w:name="_Toc165547860"/>
      <w:r>
        <w:t>Требования к надежности</w:t>
      </w:r>
      <w:bookmarkEnd w:id="25"/>
    </w:p>
    <w:p w14:paraId="45598520" w14:textId="77777777" w:rsidR="00F66AE3" w:rsidRPr="002E4F49" w:rsidRDefault="00F66AE3" w:rsidP="002D4350">
      <w:pPr>
        <w:rPr>
          <w:szCs w:val="24"/>
        </w:rPr>
      </w:pPr>
      <w:r w:rsidRPr="002E4F49">
        <w:rPr>
          <w:szCs w:val="24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14085F08" w14:textId="77777777" w:rsidR="00F66AE3" w:rsidRPr="002E4F49" w:rsidRDefault="00F66AE3" w:rsidP="002D4350">
      <w:pPr>
        <w:pStyle w:val="a0"/>
        <w:numPr>
          <w:ilvl w:val="0"/>
          <w:numId w:val="47"/>
        </w:numPr>
        <w:rPr>
          <w:szCs w:val="24"/>
        </w:rPr>
      </w:pPr>
      <w:r w:rsidRPr="002E4F49">
        <w:rPr>
          <w:szCs w:val="24"/>
        </w:rPr>
        <w:t>организацией бесперебойного питания технических средств;</w:t>
      </w:r>
    </w:p>
    <w:p w14:paraId="0C07E326" w14:textId="77777777" w:rsidR="00F66AE3" w:rsidRPr="002E4F49" w:rsidRDefault="00F66AE3" w:rsidP="002D4350">
      <w:pPr>
        <w:pStyle w:val="a0"/>
        <w:numPr>
          <w:ilvl w:val="0"/>
          <w:numId w:val="47"/>
        </w:numPr>
        <w:rPr>
          <w:szCs w:val="24"/>
        </w:rPr>
      </w:pPr>
      <w:r w:rsidRPr="002E4F49">
        <w:rPr>
          <w:szCs w:val="24"/>
        </w:rPr>
        <w:t>осуществлением контроля входных данных;</w:t>
      </w:r>
    </w:p>
    <w:p w14:paraId="26B88918" w14:textId="34237EB2" w:rsidR="00F66AE3" w:rsidRPr="00A5700E" w:rsidRDefault="00F66AE3" w:rsidP="002D4350">
      <w:pPr>
        <w:pStyle w:val="a0"/>
        <w:numPr>
          <w:ilvl w:val="0"/>
          <w:numId w:val="47"/>
        </w:numPr>
        <w:rPr>
          <w:szCs w:val="24"/>
        </w:rPr>
      </w:pPr>
      <w:r w:rsidRPr="002E4F49">
        <w:rPr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</w:t>
      </w:r>
      <w:r w:rsidR="0095044A" w:rsidRPr="002E4F49">
        <w:rPr>
          <w:szCs w:val="24"/>
        </w:rPr>
        <w:t xml:space="preserve"> </w:t>
      </w:r>
      <w:r w:rsidRPr="002E4F49">
        <w:rPr>
          <w:szCs w:val="24"/>
        </w:rPr>
        <w:t>г. «Об</w:t>
      </w:r>
      <w:r w:rsidR="0095044A" w:rsidRPr="002E4F49">
        <w:rPr>
          <w:szCs w:val="24"/>
        </w:rPr>
        <w:t xml:space="preserve"> </w:t>
      </w:r>
      <w:r w:rsidRPr="002E4F49">
        <w:rPr>
          <w:szCs w:val="24"/>
        </w:rPr>
        <w:t>утверждении</w:t>
      </w:r>
      <w:r w:rsidR="0095044A" w:rsidRPr="002E4F49">
        <w:rPr>
          <w:szCs w:val="24"/>
        </w:rPr>
        <w:t xml:space="preserve"> </w:t>
      </w:r>
      <w:r w:rsidRPr="002E4F49">
        <w:rPr>
          <w:szCs w:val="24"/>
        </w:rPr>
        <w:t>межотраслевых типовых норм времени на работы по сервисному обсл</w:t>
      </w:r>
      <w:r w:rsidRPr="00A5700E">
        <w:rPr>
          <w:szCs w:val="24"/>
        </w:rPr>
        <w:t>уживанию ПЭВМ и оргтехники и сопровождению программных средств»;</w:t>
      </w:r>
    </w:p>
    <w:p w14:paraId="4C411782" w14:textId="21791355" w:rsidR="00F66AE3" w:rsidRPr="00A5700E" w:rsidRDefault="00F66AE3" w:rsidP="002D4350">
      <w:pPr>
        <w:pStyle w:val="a0"/>
        <w:numPr>
          <w:ilvl w:val="0"/>
          <w:numId w:val="47"/>
        </w:numPr>
        <w:rPr>
          <w:szCs w:val="24"/>
        </w:rPr>
      </w:pPr>
      <w:r w:rsidRPr="00A5700E">
        <w:rPr>
          <w:szCs w:val="24"/>
        </w:rP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7F640B47" w14:textId="070904E2" w:rsidR="00645BED" w:rsidRDefault="00645BED" w:rsidP="002D4350">
      <w:pPr>
        <w:pStyle w:val="2"/>
      </w:pPr>
      <w:bookmarkStart w:id="26" w:name="_Toc165547861"/>
      <w:r>
        <w:lastRenderedPageBreak/>
        <w:t>Требования к безопасности</w:t>
      </w:r>
      <w:bookmarkEnd w:id="26"/>
    </w:p>
    <w:p w14:paraId="2BD2DA90" w14:textId="203D4121" w:rsidR="00AE5154" w:rsidRPr="00A5700E" w:rsidRDefault="0095044A" w:rsidP="002D4350">
      <w:pPr>
        <w:rPr>
          <w:szCs w:val="24"/>
        </w:rPr>
      </w:pPr>
      <w:r w:rsidRPr="00A5700E">
        <w:rPr>
          <w:szCs w:val="24"/>
        </w:rP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14:paraId="32C4A45D" w14:textId="67FCFD3C" w:rsidR="007A3137" w:rsidRDefault="007A3137" w:rsidP="002D4350">
      <w:pPr>
        <w:pStyle w:val="2"/>
      </w:pPr>
      <w:bookmarkStart w:id="27" w:name="_Toc165547862"/>
      <w:r>
        <w:t>Требования к патентной чистоте</w:t>
      </w:r>
      <w:bookmarkEnd w:id="27"/>
    </w:p>
    <w:p w14:paraId="229CF61B" w14:textId="6C9041A9" w:rsidR="0095044A" w:rsidRPr="00A5700E" w:rsidRDefault="0095044A" w:rsidP="002D4350">
      <w:pPr>
        <w:rPr>
          <w:szCs w:val="24"/>
        </w:rPr>
      </w:pPr>
      <w:r w:rsidRPr="00A5700E">
        <w:rPr>
          <w:szCs w:val="24"/>
        </w:rPr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GPL.</w:t>
      </w:r>
    </w:p>
    <w:p w14:paraId="3BF80742" w14:textId="0BFF82FC" w:rsidR="003A546E" w:rsidRDefault="003A546E" w:rsidP="002D4350">
      <w:pPr>
        <w:pStyle w:val="2"/>
      </w:pPr>
      <w:bookmarkStart w:id="28" w:name="_Toc165547863"/>
      <w:r>
        <w:t>Требования к перспективам развития</w:t>
      </w:r>
      <w:bookmarkEnd w:id="28"/>
    </w:p>
    <w:p w14:paraId="55155019" w14:textId="77777777" w:rsidR="00AE5154" w:rsidRPr="00A5700E" w:rsidRDefault="00AE5154" w:rsidP="002D4350">
      <w:pPr>
        <w:rPr>
          <w:szCs w:val="24"/>
        </w:rPr>
      </w:pPr>
      <w:r w:rsidRPr="00A5700E">
        <w:rPr>
          <w:szCs w:val="24"/>
        </w:rPr>
        <w:t>Дальнейшее развитие программного продукта предполагает добавление:</w:t>
      </w:r>
    </w:p>
    <w:p w14:paraId="2DAEB25D" w14:textId="77777777" w:rsidR="00AE5154" w:rsidRPr="00A5700E" w:rsidRDefault="00AE5154" w:rsidP="002D4350">
      <w:pPr>
        <w:pStyle w:val="a0"/>
        <w:keepLines w:val="0"/>
        <w:numPr>
          <w:ilvl w:val="0"/>
          <w:numId w:val="38"/>
        </w:numPr>
        <w:tabs>
          <w:tab w:val="clear" w:pos="1276"/>
        </w:tabs>
        <w:spacing w:after="160"/>
        <w:jc w:val="left"/>
        <w:rPr>
          <w:szCs w:val="24"/>
        </w:rPr>
      </w:pPr>
      <w:r w:rsidRPr="00A5700E">
        <w:rPr>
          <w:szCs w:val="24"/>
        </w:rPr>
        <w:t>новых разделов семян (грибов, деревьев);</w:t>
      </w:r>
    </w:p>
    <w:p w14:paraId="21FD671D" w14:textId="77777777" w:rsidR="00AE5154" w:rsidRPr="00A5700E" w:rsidRDefault="00AE5154" w:rsidP="002D4350">
      <w:pPr>
        <w:pStyle w:val="a0"/>
        <w:keepLines w:val="0"/>
        <w:numPr>
          <w:ilvl w:val="0"/>
          <w:numId w:val="38"/>
        </w:numPr>
        <w:tabs>
          <w:tab w:val="clear" w:pos="1276"/>
        </w:tabs>
        <w:spacing w:after="160"/>
        <w:jc w:val="left"/>
        <w:rPr>
          <w:szCs w:val="24"/>
        </w:rPr>
      </w:pPr>
      <w:r w:rsidRPr="00A5700E">
        <w:rPr>
          <w:szCs w:val="24"/>
        </w:rPr>
        <w:t>новых локаций для выращивания растений;</w:t>
      </w:r>
    </w:p>
    <w:p w14:paraId="0FAC72AB" w14:textId="77777777" w:rsidR="00AE5154" w:rsidRPr="00A5700E" w:rsidRDefault="00AE5154" w:rsidP="002D4350">
      <w:pPr>
        <w:pStyle w:val="a0"/>
        <w:keepLines w:val="0"/>
        <w:numPr>
          <w:ilvl w:val="0"/>
          <w:numId w:val="38"/>
        </w:numPr>
        <w:tabs>
          <w:tab w:val="clear" w:pos="1276"/>
        </w:tabs>
        <w:spacing w:after="160"/>
        <w:jc w:val="left"/>
        <w:rPr>
          <w:szCs w:val="24"/>
        </w:rPr>
      </w:pPr>
      <w:r w:rsidRPr="00A5700E">
        <w:rPr>
          <w:szCs w:val="24"/>
        </w:rPr>
        <w:t>добавление музыки и звуковых эффектов;</w:t>
      </w:r>
    </w:p>
    <w:p w14:paraId="4A6663F3" w14:textId="238A675F" w:rsidR="00AE5154" w:rsidRPr="00A5700E" w:rsidRDefault="00AE5154" w:rsidP="002D4350">
      <w:pPr>
        <w:pStyle w:val="a0"/>
        <w:keepLines w:val="0"/>
        <w:numPr>
          <w:ilvl w:val="0"/>
          <w:numId w:val="38"/>
        </w:numPr>
        <w:tabs>
          <w:tab w:val="clear" w:pos="1276"/>
        </w:tabs>
        <w:spacing w:after="160"/>
        <w:jc w:val="left"/>
        <w:rPr>
          <w:szCs w:val="24"/>
        </w:rPr>
      </w:pPr>
      <w:r w:rsidRPr="00A5700E">
        <w:rPr>
          <w:szCs w:val="24"/>
        </w:rPr>
        <w:t>возможности сохранения игры под разными пользователями.</w:t>
      </w:r>
    </w:p>
    <w:p w14:paraId="7B2062F0" w14:textId="54ECF06C" w:rsidR="00127A5A" w:rsidRDefault="00127A5A" w:rsidP="002D4350">
      <w:pPr>
        <w:pStyle w:val="1"/>
      </w:pPr>
      <w:bookmarkStart w:id="29" w:name="_Toc165547864"/>
      <w:r>
        <w:lastRenderedPageBreak/>
        <w:t>Состав и содержание работ</w:t>
      </w:r>
      <w:bookmarkEnd w:id="29"/>
    </w:p>
    <w:p w14:paraId="0895FA11" w14:textId="77777777" w:rsidR="00AE5154" w:rsidRPr="00A5700E" w:rsidRDefault="00AE5154" w:rsidP="002D4350">
      <w:pPr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Состав и содержание работ по созданию приложения включает следующие этапы:</w:t>
      </w:r>
    </w:p>
    <w:p w14:paraId="7CA703A3" w14:textId="77777777" w:rsidR="00AE5154" w:rsidRPr="00A5700E" w:rsidRDefault="00AE5154" w:rsidP="002D4350">
      <w:pPr>
        <w:pStyle w:val="a0"/>
        <w:keepLines w:val="0"/>
        <w:numPr>
          <w:ilvl w:val="0"/>
          <w:numId w:val="39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анализ требований, срок 1 месяц;</w:t>
      </w:r>
    </w:p>
    <w:p w14:paraId="2E437D86" w14:textId="77777777" w:rsidR="00AE5154" w:rsidRPr="00A5700E" w:rsidRDefault="00AE5154" w:rsidP="002D4350">
      <w:pPr>
        <w:pStyle w:val="a0"/>
        <w:keepLines w:val="0"/>
        <w:numPr>
          <w:ilvl w:val="0"/>
          <w:numId w:val="39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проектирование приложения, срок 2 месяца;</w:t>
      </w:r>
    </w:p>
    <w:p w14:paraId="6E335A83" w14:textId="77777777" w:rsidR="00AE5154" w:rsidRPr="00A5700E" w:rsidRDefault="00AE5154" w:rsidP="002D4350">
      <w:pPr>
        <w:pStyle w:val="a0"/>
        <w:keepLines w:val="0"/>
        <w:numPr>
          <w:ilvl w:val="0"/>
          <w:numId w:val="39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написание исходного кода, срок 2 месяца;</w:t>
      </w:r>
    </w:p>
    <w:p w14:paraId="432455D1" w14:textId="77777777" w:rsidR="00AE5154" w:rsidRPr="00A5700E" w:rsidRDefault="00AE5154" w:rsidP="002D4350">
      <w:pPr>
        <w:pStyle w:val="a0"/>
        <w:keepLines w:val="0"/>
        <w:numPr>
          <w:ilvl w:val="0"/>
          <w:numId w:val="39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тестирование приложения, срок 1 месяц;</w:t>
      </w:r>
    </w:p>
    <w:p w14:paraId="63FD0113" w14:textId="77777777" w:rsidR="00AE5154" w:rsidRPr="00A5700E" w:rsidRDefault="00AE5154" w:rsidP="002D4350">
      <w:pPr>
        <w:pStyle w:val="a0"/>
        <w:keepLines w:val="0"/>
        <w:numPr>
          <w:ilvl w:val="0"/>
          <w:numId w:val="39"/>
        </w:numPr>
        <w:tabs>
          <w:tab w:val="clear" w:pos="1276"/>
        </w:tabs>
        <w:spacing w:after="160"/>
        <w:jc w:val="left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внедрение, срок 2 недели.</w:t>
      </w:r>
    </w:p>
    <w:p w14:paraId="0015904E" w14:textId="77777777" w:rsidR="00AE5154" w:rsidRPr="00AE5154" w:rsidRDefault="00AE5154" w:rsidP="00AE5154"/>
    <w:p w14:paraId="7E2B9E48" w14:textId="6C4D9DFF" w:rsidR="008F6FA6" w:rsidRDefault="00993DEC" w:rsidP="008F6FA6">
      <w:pPr>
        <w:pStyle w:val="1"/>
      </w:pPr>
      <w:bookmarkStart w:id="30" w:name="_Toc165547865"/>
      <w:bookmarkEnd w:id="5"/>
      <w:bookmarkEnd w:id="6"/>
      <w:r>
        <w:lastRenderedPageBreak/>
        <w:t>Порядок разработки</w:t>
      </w:r>
      <w:bookmarkEnd w:id="30"/>
    </w:p>
    <w:p w14:paraId="3D5BE61E" w14:textId="77777777" w:rsidR="00A35BF2" w:rsidRPr="00A5700E" w:rsidRDefault="00A35BF2" w:rsidP="00A35BF2">
      <w:r w:rsidRPr="00A5700E">
        <w:rPr>
          <w:szCs w:val="24"/>
        </w:rP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33F98DF1" w14:textId="0997E564" w:rsidR="00A35BF2" w:rsidRDefault="00A35BF2" w:rsidP="00A35BF2">
      <w:pPr>
        <w:pStyle w:val="vgutTableName"/>
        <w:jc w:val="both"/>
      </w:pPr>
      <w:r w:rsidRPr="00D12039">
        <w:t>Таблица №1 – Состав и содержание работ настоящей разработки.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A35BF2" w14:paraId="61206514" w14:textId="77777777" w:rsidTr="00A35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8" w:type="dxa"/>
          </w:tcPr>
          <w:p w14:paraId="777B39CF" w14:textId="0B37E2F8" w:rsidR="00A35BF2" w:rsidRDefault="00A35BF2" w:rsidP="00A35BF2">
            <w:pPr>
              <w:pStyle w:val="vgutTableText"/>
            </w:pPr>
            <w:r w:rsidRPr="00D12039">
              <w:t>Название этапа</w:t>
            </w:r>
          </w:p>
        </w:tc>
        <w:tc>
          <w:tcPr>
            <w:tcW w:w="2549" w:type="dxa"/>
          </w:tcPr>
          <w:p w14:paraId="4D65A413" w14:textId="7A0AF192" w:rsidR="00A35BF2" w:rsidRDefault="00A35BF2" w:rsidP="00A35BF2">
            <w:pPr>
              <w:pStyle w:val="vgutTableText"/>
            </w:pPr>
            <w:r w:rsidRPr="00D12039">
              <w:t>Сроки выполнения</w:t>
            </w:r>
          </w:p>
        </w:tc>
        <w:tc>
          <w:tcPr>
            <w:tcW w:w="2549" w:type="dxa"/>
          </w:tcPr>
          <w:p w14:paraId="4F5439B4" w14:textId="10E2780F" w:rsidR="00A35BF2" w:rsidRDefault="00A35BF2" w:rsidP="00A35BF2">
            <w:pPr>
              <w:pStyle w:val="vgutTableText"/>
            </w:pPr>
            <w:r w:rsidRPr="00D12039">
              <w:t>Содержание работ</w:t>
            </w:r>
          </w:p>
        </w:tc>
        <w:tc>
          <w:tcPr>
            <w:tcW w:w="2549" w:type="dxa"/>
          </w:tcPr>
          <w:p w14:paraId="6D368F32" w14:textId="2750D0F9" w:rsidR="00A35BF2" w:rsidRDefault="00A35BF2" w:rsidP="00A35BF2">
            <w:pPr>
              <w:pStyle w:val="vgutTableText"/>
            </w:pPr>
            <w:r w:rsidRPr="00D12039">
              <w:t>Результат</w:t>
            </w:r>
          </w:p>
        </w:tc>
      </w:tr>
      <w:tr w:rsidR="00A35BF2" w14:paraId="2CA7EBBE" w14:textId="77777777" w:rsidTr="00A35BF2">
        <w:tc>
          <w:tcPr>
            <w:tcW w:w="2548" w:type="dxa"/>
          </w:tcPr>
          <w:p w14:paraId="32D28A1B" w14:textId="25321710" w:rsidR="00A35BF2" w:rsidRDefault="00A35BF2" w:rsidP="00A35BF2">
            <w:pPr>
              <w:pStyle w:val="vgutTableText"/>
            </w:pPr>
            <w:r w:rsidRPr="00D12039">
              <w:rPr>
                <w:szCs w:val="24"/>
              </w:rPr>
              <w:t>Разработка технического задания</w:t>
            </w:r>
          </w:p>
        </w:tc>
        <w:tc>
          <w:tcPr>
            <w:tcW w:w="2549" w:type="dxa"/>
          </w:tcPr>
          <w:p w14:paraId="5208FF7B" w14:textId="0DAB77E3" w:rsidR="00A35BF2" w:rsidRDefault="00A35BF2" w:rsidP="00A35BF2">
            <w:pPr>
              <w:pStyle w:val="vgutTableText"/>
            </w:pPr>
            <w:r w:rsidRPr="00D12039">
              <w:rPr>
                <w:szCs w:val="24"/>
              </w:rPr>
              <w:t xml:space="preserve">1 </w:t>
            </w:r>
            <w:r>
              <w:t>месяц</w:t>
            </w:r>
          </w:p>
        </w:tc>
        <w:tc>
          <w:tcPr>
            <w:tcW w:w="2549" w:type="dxa"/>
          </w:tcPr>
          <w:p w14:paraId="3E3DEB13" w14:textId="6C8198FA" w:rsidR="00A35BF2" w:rsidRDefault="00A35BF2" w:rsidP="00A35BF2">
            <w:pPr>
              <w:pStyle w:val="vgutTableText"/>
            </w:pPr>
            <w:r w:rsidRPr="00D12039">
              <w:rPr>
                <w:szCs w:val="24"/>
              </w:rPr>
              <w:t xml:space="preserve">В ходе работ должно быть разработано и утверждено </w:t>
            </w:r>
            <w:r w:rsidR="00B41D6B">
              <w:rPr>
                <w:szCs w:val="24"/>
              </w:rPr>
              <w:t>ТЗ</w:t>
            </w:r>
          </w:p>
        </w:tc>
        <w:tc>
          <w:tcPr>
            <w:tcW w:w="2549" w:type="dxa"/>
          </w:tcPr>
          <w:p w14:paraId="68700620" w14:textId="08B757BB" w:rsidR="00A35BF2" w:rsidRDefault="00A35BF2" w:rsidP="00A35BF2">
            <w:pPr>
              <w:pStyle w:val="vgutTableText"/>
            </w:pPr>
            <w:r w:rsidRPr="00D12039">
              <w:rPr>
                <w:szCs w:val="24"/>
              </w:rPr>
              <w:t>Техническое задание</w:t>
            </w:r>
          </w:p>
        </w:tc>
      </w:tr>
      <w:tr w:rsidR="00A35BF2" w14:paraId="0754CBDD" w14:textId="77777777" w:rsidTr="00A35BF2">
        <w:tc>
          <w:tcPr>
            <w:tcW w:w="2548" w:type="dxa"/>
          </w:tcPr>
          <w:p w14:paraId="410BA400" w14:textId="7CAD5AC6" w:rsidR="00A35BF2" w:rsidRDefault="00A35BF2" w:rsidP="00A35BF2">
            <w:pPr>
              <w:pStyle w:val="vgutTableText"/>
            </w:pPr>
            <w:r w:rsidRPr="00D12039">
              <w:t xml:space="preserve">Настройка рабочего окружения </w:t>
            </w:r>
          </w:p>
        </w:tc>
        <w:tc>
          <w:tcPr>
            <w:tcW w:w="2549" w:type="dxa"/>
          </w:tcPr>
          <w:p w14:paraId="769F74E1" w14:textId="218066D3" w:rsidR="00A35BF2" w:rsidRDefault="00A35BF2" w:rsidP="00A35BF2">
            <w:pPr>
              <w:pStyle w:val="vgutTableText"/>
            </w:pPr>
            <w:r>
              <w:t>2</w:t>
            </w:r>
            <w:r w:rsidRPr="00D12039">
              <w:t xml:space="preserve"> неде</w:t>
            </w:r>
            <w:r>
              <w:t>ли</w:t>
            </w:r>
          </w:p>
        </w:tc>
        <w:tc>
          <w:tcPr>
            <w:tcW w:w="2549" w:type="dxa"/>
          </w:tcPr>
          <w:p w14:paraId="5E53D69F" w14:textId="01A41EC3" w:rsidR="00A35BF2" w:rsidRDefault="00B41D6B" w:rsidP="00A35BF2">
            <w:pPr>
              <w:pStyle w:val="vgutTableText"/>
            </w:pPr>
            <w:r>
              <w:t xml:space="preserve">Нужно </w:t>
            </w:r>
            <w:r w:rsidR="00A35BF2" w:rsidRPr="00D12039">
              <w:t>определиться с используемым языком программирования и средой разработки</w:t>
            </w:r>
          </w:p>
        </w:tc>
        <w:tc>
          <w:tcPr>
            <w:tcW w:w="2549" w:type="dxa"/>
          </w:tcPr>
          <w:p w14:paraId="515D6767" w14:textId="46666AC2" w:rsidR="00A35BF2" w:rsidRDefault="00A35BF2" w:rsidP="00A35BF2">
            <w:pPr>
              <w:pStyle w:val="vgutTableText"/>
            </w:pPr>
            <w:r w:rsidRPr="00D12039">
              <w:t>Рабочее место, подготовленное к написанию кода</w:t>
            </w:r>
          </w:p>
        </w:tc>
      </w:tr>
      <w:tr w:rsidR="00A35BF2" w14:paraId="37D7A1A3" w14:textId="77777777" w:rsidTr="00A35BF2">
        <w:tc>
          <w:tcPr>
            <w:tcW w:w="2548" w:type="dxa"/>
          </w:tcPr>
          <w:p w14:paraId="5B1D90E9" w14:textId="621A63AD" w:rsidR="00A35BF2" w:rsidRDefault="00A35BF2" w:rsidP="00A35BF2">
            <w:pPr>
              <w:pStyle w:val="vgutTableText"/>
            </w:pPr>
            <w:r w:rsidRPr="00D12039">
              <w:t>Проектирование</w:t>
            </w:r>
          </w:p>
        </w:tc>
        <w:tc>
          <w:tcPr>
            <w:tcW w:w="2549" w:type="dxa"/>
          </w:tcPr>
          <w:p w14:paraId="184D1A41" w14:textId="40AF8861" w:rsidR="00A35BF2" w:rsidRDefault="00B41D6B" w:rsidP="00A35BF2">
            <w:pPr>
              <w:pStyle w:val="vgutTableText"/>
            </w:pPr>
            <w:r>
              <w:t>2 недели</w:t>
            </w:r>
          </w:p>
        </w:tc>
        <w:tc>
          <w:tcPr>
            <w:tcW w:w="2549" w:type="dxa"/>
          </w:tcPr>
          <w:p w14:paraId="60F500C2" w14:textId="18673B00" w:rsidR="00A35BF2" w:rsidRDefault="00A35BF2" w:rsidP="00A35BF2">
            <w:pPr>
              <w:pStyle w:val="vgutTableText"/>
            </w:pPr>
            <w:r w:rsidRPr="00D12039">
              <w:t>Разработка и утверждение структура программного обеспечения</w:t>
            </w:r>
          </w:p>
        </w:tc>
        <w:tc>
          <w:tcPr>
            <w:tcW w:w="2549" w:type="dxa"/>
          </w:tcPr>
          <w:p w14:paraId="322B07D1" w14:textId="2C6B4AC2" w:rsidR="00A35BF2" w:rsidRDefault="00A35BF2" w:rsidP="00A35BF2">
            <w:pPr>
              <w:pStyle w:val="vgutTableText"/>
            </w:pPr>
            <w:r w:rsidRPr="00D12039">
              <w:t xml:space="preserve">Разработанная и утвержденная структура </w:t>
            </w:r>
            <w:r w:rsidR="00B41D6B">
              <w:t>ПО</w:t>
            </w:r>
          </w:p>
        </w:tc>
      </w:tr>
      <w:tr w:rsidR="00A35BF2" w14:paraId="36DA64D8" w14:textId="77777777" w:rsidTr="00A35BF2">
        <w:tc>
          <w:tcPr>
            <w:tcW w:w="2548" w:type="dxa"/>
          </w:tcPr>
          <w:p w14:paraId="6660B358" w14:textId="37B37F6E" w:rsidR="00A35BF2" w:rsidRDefault="00A35BF2" w:rsidP="00A35BF2">
            <w:pPr>
              <w:pStyle w:val="vgutTableText"/>
            </w:pPr>
            <w:r w:rsidRPr="00D12039">
              <w:t>Программная реализация</w:t>
            </w:r>
          </w:p>
        </w:tc>
        <w:tc>
          <w:tcPr>
            <w:tcW w:w="2549" w:type="dxa"/>
          </w:tcPr>
          <w:p w14:paraId="26CD1B99" w14:textId="7C2C7546" w:rsidR="00A35BF2" w:rsidRDefault="00A35BF2" w:rsidP="00A35BF2">
            <w:pPr>
              <w:pStyle w:val="vgutTableText"/>
            </w:pPr>
            <w:r>
              <w:t>3</w:t>
            </w:r>
            <w:r w:rsidRPr="00D12039">
              <w:t xml:space="preserve"> месяца</w:t>
            </w:r>
          </w:p>
        </w:tc>
        <w:tc>
          <w:tcPr>
            <w:tcW w:w="2549" w:type="dxa"/>
          </w:tcPr>
          <w:p w14:paraId="25A89440" w14:textId="6CF65A44" w:rsidR="00A35BF2" w:rsidRDefault="00A35BF2" w:rsidP="00A35BF2">
            <w:pPr>
              <w:pStyle w:val="vgutTableText"/>
            </w:pPr>
            <w:r w:rsidRPr="00D12039">
              <w:t xml:space="preserve">Написание кода программы, который отвечает требованиям, представлен в </w:t>
            </w:r>
            <w:r w:rsidR="00B41D6B">
              <w:t>ТЗ</w:t>
            </w:r>
          </w:p>
        </w:tc>
        <w:tc>
          <w:tcPr>
            <w:tcW w:w="2549" w:type="dxa"/>
          </w:tcPr>
          <w:p w14:paraId="4F4C22A8" w14:textId="4829776C" w:rsidR="00A35BF2" w:rsidRDefault="00A35BF2" w:rsidP="00A35BF2">
            <w:pPr>
              <w:pStyle w:val="vgutTableText"/>
            </w:pPr>
            <w:r w:rsidRPr="00D12039">
              <w:t xml:space="preserve">Программа, соответствующая всем требованиям, предъявляемым в </w:t>
            </w:r>
            <w:r w:rsidR="00B41D6B">
              <w:t>ТЗ</w:t>
            </w:r>
          </w:p>
        </w:tc>
      </w:tr>
      <w:tr w:rsidR="00A35BF2" w14:paraId="54F6156D" w14:textId="77777777" w:rsidTr="00A35BF2">
        <w:tc>
          <w:tcPr>
            <w:tcW w:w="2548" w:type="dxa"/>
          </w:tcPr>
          <w:p w14:paraId="735B75D4" w14:textId="1362E5F3" w:rsidR="00A35BF2" w:rsidRDefault="00A35BF2" w:rsidP="00A35BF2">
            <w:pPr>
              <w:pStyle w:val="vgutTableText"/>
            </w:pPr>
            <w:r w:rsidRPr="00D12039">
              <w:t>Тестирование программы</w:t>
            </w:r>
          </w:p>
        </w:tc>
        <w:tc>
          <w:tcPr>
            <w:tcW w:w="2549" w:type="dxa"/>
          </w:tcPr>
          <w:p w14:paraId="16C42B2C" w14:textId="04D932B1" w:rsidR="00A35BF2" w:rsidRDefault="002D4350" w:rsidP="00A35BF2">
            <w:pPr>
              <w:pStyle w:val="vgutTableText"/>
            </w:pPr>
            <w:r w:rsidRPr="1F7DA41B">
              <w:t>2–3</w:t>
            </w:r>
            <w:r w:rsidR="00A35BF2" w:rsidRPr="1F7DA41B">
              <w:t xml:space="preserve"> недели</w:t>
            </w:r>
          </w:p>
        </w:tc>
        <w:tc>
          <w:tcPr>
            <w:tcW w:w="2549" w:type="dxa"/>
          </w:tcPr>
          <w:p w14:paraId="7EB8F2D9" w14:textId="5C1A5E63" w:rsidR="00A35BF2" w:rsidRDefault="00A35BF2" w:rsidP="00A35BF2">
            <w:pPr>
              <w:pStyle w:val="vgutTableText"/>
            </w:pPr>
            <w:r w:rsidRPr="00D12039">
              <w:t>Тестирование программы на основе методики тестирования</w:t>
            </w:r>
          </w:p>
        </w:tc>
        <w:tc>
          <w:tcPr>
            <w:tcW w:w="2549" w:type="dxa"/>
          </w:tcPr>
          <w:p w14:paraId="1849740F" w14:textId="7AA3F45F" w:rsidR="00A35BF2" w:rsidRDefault="00A35BF2" w:rsidP="00A35BF2">
            <w:pPr>
              <w:pStyle w:val="vgutTableText"/>
            </w:pPr>
            <w:r w:rsidRPr="00D12039">
              <w:t>Список недоработок и ошибок в работе программного обеспечения</w:t>
            </w:r>
          </w:p>
        </w:tc>
      </w:tr>
      <w:tr w:rsidR="00A35BF2" w14:paraId="46646A2E" w14:textId="77777777" w:rsidTr="00A35BF2">
        <w:tc>
          <w:tcPr>
            <w:tcW w:w="2548" w:type="dxa"/>
          </w:tcPr>
          <w:p w14:paraId="7FA0D65A" w14:textId="7EE2DCBD" w:rsidR="00A35BF2" w:rsidRDefault="00A35BF2" w:rsidP="00A35BF2">
            <w:pPr>
              <w:pStyle w:val="vgutTableText"/>
            </w:pPr>
            <w:r w:rsidRPr="00D12039">
              <w:t>Доработка программы</w:t>
            </w:r>
          </w:p>
        </w:tc>
        <w:tc>
          <w:tcPr>
            <w:tcW w:w="2549" w:type="dxa"/>
          </w:tcPr>
          <w:p w14:paraId="584C4024" w14:textId="603B4528" w:rsidR="00A35BF2" w:rsidRDefault="00A35BF2" w:rsidP="00A35BF2">
            <w:pPr>
              <w:pStyle w:val="vgutTableText"/>
            </w:pPr>
            <w:r w:rsidRPr="00D12039">
              <w:t>3 недели</w:t>
            </w:r>
          </w:p>
        </w:tc>
        <w:tc>
          <w:tcPr>
            <w:tcW w:w="2549" w:type="dxa"/>
          </w:tcPr>
          <w:p w14:paraId="00459241" w14:textId="5CD8EB2B" w:rsidR="00A35BF2" w:rsidRDefault="00A35BF2" w:rsidP="00A35BF2">
            <w:pPr>
              <w:pStyle w:val="vgutTableText"/>
            </w:pPr>
            <w:r w:rsidRPr="00D12039">
              <w:t>Исправление недочетов, обнаруженных на прошлом этапе</w:t>
            </w:r>
          </w:p>
        </w:tc>
        <w:tc>
          <w:tcPr>
            <w:tcW w:w="2549" w:type="dxa"/>
          </w:tcPr>
          <w:p w14:paraId="08086DAE" w14:textId="08C2B015" w:rsidR="00A35BF2" w:rsidRDefault="00A35BF2" w:rsidP="00A35BF2">
            <w:pPr>
              <w:pStyle w:val="vgutTableText"/>
            </w:pPr>
            <w:r w:rsidRPr="00D12039">
              <w:t>Программа, с устраненными ошибками и недочетами</w:t>
            </w:r>
          </w:p>
        </w:tc>
      </w:tr>
      <w:tr w:rsidR="00A35BF2" w14:paraId="36AB2FB2" w14:textId="77777777" w:rsidTr="00A35BF2">
        <w:tc>
          <w:tcPr>
            <w:tcW w:w="2548" w:type="dxa"/>
          </w:tcPr>
          <w:p w14:paraId="154A30E2" w14:textId="2FE9D8D7" w:rsidR="00A35BF2" w:rsidRDefault="00A35BF2" w:rsidP="00A35BF2">
            <w:pPr>
              <w:pStyle w:val="vgutTableText"/>
            </w:pPr>
            <w:r w:rsidRPr="00D12039">
              <w:t>Подготовка эксплуатационной документации</w:t>
            </w:r>
          </w:p>
        </w:tc>
        <w:tc>
          <w:tcPr>
            <w:tcW w:w="2549" w:type="dxa"/>
          </w:tcPr>
          <w:p w14:paraId="5A4211E9" w14:textId="39308753" w:rsidR="00A35BF2" w:rsidRDefault="00A35BF2" w:rsidP="00A35BF2">
            <w:pPr>
              <w:pStyle w:val="vgutTableText"/>
            </w:pPr>
            <w:r w:rsidRPr="00D12039">
              <w:t>2 недели</w:t>
            </w:r>
          </w:p>
        </w:tc>
        <w:tc>
          <w:tcPr>
            <w:tcW w:w="2549" w:type="dxa"/>
          </w:tcPr>
          <w:p w14:paraId="33B6003F" w14:textId="4FBE9226" w:rsidR="00A35BF2" w:rsidRDefault="00A35BF2" w:rsidP="00A35BF2">
            <w:pPr>
              <w:pStyle w:val="vgutTableText"/>
            </w:pPr>
            <w:r w:rsidRPr="00D12039">
              <w:t xml:space="preserve">Написание </w:t>
            </w:r>
            <w:r w:rsidR="00B41D6B">
              <w:t>РП</w:t>
            </w:r>
          </w:p>
        </w:tc>
        <w:tc>
          <w:tcPr>
            <w:tcW w:w="2549" w:type="dxa"/>
          </w:tcPr>
          <w:p w14:paraId="68343A3D" w14:textId="24B60BB6" w:rsidR="00A35BF2" w:rsidRDefault="00A35BF2" w:rsidP="00A35BF2">
            <w:pPr>
              <w:pStyle w:val="vgutTableText"/>
            </w:pPr>
            <w:r w:rsidRPr="00D12039">
              <w:t>Руководство пользователя</w:t>
            </w:r>
          </w:p>
        </w:tc>
      </w:tr>
      <w:tr w:rsidR="00A35BF2" w14:paraId="6372A4D8" w14:textId="77777777" w:rsidTr="00A35BF2">
        <w:tc>
          <w:tcPr>
            <w:tcW w:w="2548" w:type="dxa"/>
          </w:tcPr>
          <w:p w14:paraId="3A54CA62" w14:textId="76EC063A" w:rsidR="00A35BF2" w:rsidRDefault="00A35BF2" w:rsidP="00A35BF2">
            <w:pPr>
              <w:pStyle w:val="vgutTableText"/>
            </w:pPr>
            <w:r w:rsidRPr="00D12039">
              <w:t>Приемо-сдаточные испытания</w:t>
            </w:r>
          </w:p>
        </w:tc>
        <w:tc>
          <w:tcPr>
            <w:tcW w:w="2549" w:type="dxa"/>
          </w:tcPr>
          <w:p w14:paraId="61E4D6C2" w14:textId="57B7D95A" w:rsidR="00A35BF2" w:rsidRDefault="00A35BF2" w:rsidP="00A35BF2">
            <w:pPr>
              <w:pStyle w:val="vgutTableText"/>
            </w:pPr>
            <w:r w:rsidRPr="00D12039">
              <w:t>2 недели</w:t>
            </w:r>
          </w:p>
        </w:tc>
        <w:tc>
          <w:tcPr>
            <w:tcW w:w="2549" w:type="dxa"/>
          </w:tcPr>
          <w:p w14:paraId="230FC36B" w14:textId="431A3C52" w:rsidR="00A35BF2" w:rsidRDefault="00A35BF2" w:rsidP="00A35BF2">
            <w:pPr>
              <w:pStyle w:val="vgutTableText"/>
            </w:pPr>
            <w:r w:rsidRPr="00D12039">
              <w:t>Сдача результатов работ комиссии, проведение испытаний результатов разработки и занесение результатов в ведомость</w:t>
            </w:r>
          </w:p>
        </w:tc>
        <w:tc>
          <w:tcPr>
            <w:tcW w:w="2549" w:type="dxa"/>
          </w:tcPr>
          <w:p w14:paraId="2EC8ABC6" w14:textId="6088DB79" w:rsidR="00A35BF2" w:rsidRDefault="00A35BF2" w:rsidP="00A35BF2">
            <w:pPr>
              <w:pStyle w:val="vgutTableText"/>
            </w:pPr>
            <w:r w:rsidRPr="00D12039">
              <w:t>Оценка в ведомости</w:t>
            </w:r>
          </w:p>
        </w:tc>
      </w:tr>
    </w:tbl>
    <w:p w14:paraId="66A967B8" w14:textId="5B878FE9" w:rsidR="00A35BF2" w:rsidRDefault="00A35BF2" w:rsidP="00A35BF2">
      <w:pPr>
        <w:pStyle w:val="vgutTableName"/>
        <w:jc w:val="both"/>
      </w:pPr>
    </w:p>
    <w:p w14:paraId="7AA8D3CE" w14:textId="77777777" w:rsidR="00A35BF2" w:rsidRDefault="00A35BF2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65391FD8" w14:textId="674AD3AE" w:rsidR="00A35BF2" w:rsidRDefault="00A35BF2" w:rsidP="00A35BF2">
      <w:pPr>
        <w:pStyle w:val="1"/>
        <w:ind w:left="0" w:firstLine="851"/>
      </w:pPr>
      <w:bookmarkStart w:id="31" w:name="_Toc165547866"/>
      <w:r>
        <w:lastRenderedPageBreak/>
        <w:t>Требования к документированию</w:t>
      </w:r>
      <w:bookmarkEnd w:id="31"/>
    </w:p>
    <w:p w14:paraId="790E39A2" w14:textId="77777777" w:rsidR="00A35BF2" w:rsidRPr="00A5700E" w:rsidRDefault="00A35BF2" w:rsidP="0095044A">
      <w:pPr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В состав программной документации должно входить следующие документы:</w:t>
      </w:r>
    </w:p>
    <w:p w14:paraId="32126E53" w14:textId="77777777" w:rsidR="00A35BF2" w:rsidRPr="002E4F49" w:rsidRDefault="00A35BF2" w:rsidP="002E4F49">
      <w:pPr>
        <w:pStyle w:val="a0"/>
        <w:numPr>
          <w:ilvl w:val="0"/>
          <w:numId w:val="39"/>
        </w:numPr>
        <w:spacing w:after="160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техническое задание, содержать требования к разработке проекта;</w:t>
      </w:r>
    </w:p>
    <w:p w14:paraId="043581E6" w14:textId="27474863" w:rsidR="00A35BF2" w:rsidRPr="002E4F49" w:rsidRDefault="00A35BF2" w:rsidP="002E4F49">
      <w:pPr>
        <w:pStyle w:val="a0"/>
        <w:numPr>
          <w:ilvl w:val="0"/>
          <w:numId w:val="39"/>
        </w:numPr>
        <w:spacing w:after="160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программа и методика испытаний, предназначенная для проверки</w:t>
      </w:r>
      <w:r w:rsidR="002B0E88" w:rsidRPr="002E4F49">
        <w:rPr>
          <w:rFonts w:cs="Times New Roman"/>
          <w:szCs w:val="24"/>
        </w:rPr>
        <w:t xml:space="preserve"> </w:t>
      </w:r>
      <w:r w:rsidRPr="002E4F49">
        <w:rPr>
          <w:rFonts w:cs="Times New Roman"/>
          <w:szCs w:val="24"/>
        </w:rPr>
        <w:t>выполнения функций программы, а также проверки соответствия требованиям технического задания;</w:t>
      </w:r>
    </w:p>
    <w:p w14:paraId="399E462F" w14:textId="68FE79E2" w:rsidR="00A35BF2" w:rsidRPr="002E4F49" w:rsidRDefault="00A35BF2" w:rsidP="002E4F49">
      <w:pPr>
        <w:pStyle w:val="a0"/>
        <w:numPr>
          <w:ilvl w:val="0"/>
          <w:numId w:val="39"/>
        </w:numPr>
        <w:spacing w:after="160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отчет по УП, содержащий описание результатов выполненных работ в</w:t>
      </w:r>
      <w:r w:rsidR="002B0E88" w:rsidRPr="002E4F49">
        <w:rPr>
          <w:rFonts w:cs="Times New Roman"/>
          <w:szCs w:val="24"/>
        </w:rPr>
        <w:t xml:space="preserve"> </w:t>
      </w:r>
      <w:r w:rsidRPr="002E4F49">
        <w:rPr>
          <w:rFonts w:cs="Times New Roman"/>
          <w:szCs w:val="24"/>
        </w:rPr>
        <w:t>процессе разработки;</w:t>
      </w:r>
    </w:p>
    <w:p w14:paraId="057AB895" w14:textId="4106B6C4" w:rsidR="00A35BF2" w:rsidRPr="002E4F49" w:rsidRDefault="00A35BF2" w:rsidP="002E4F49">
      <w:pPr>
        <w:pStyle w:val="a0"/>
        <w:numPr>
          <w:ilvl w:val="0"/>
          <w:numId w:val="39"/>
        </w:numPr>
        <w:spacing w:after="160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>руководство пользователя, содержащее описание функций программы.</w:t>
      </w:r>
    </w:p>
    <w:p w14:paraId="5007CDB2" w14:textId="77777777" w:rsidR="00A35BF2" w:rsidRPr="00A5700E" w:rsidRDefault="00A35BF2" w:rsidP="0095044A">
      <w:pPr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Вышеперечисленные документы должны быть написаны, согласно следующим требованиям:</w:t>
      </w:r>
    </w:p>
    <w:p w14:paraId="566B0DE3" w14:textId="369EF87D" w:rsidR="00A35BF2" w:rsidRPr="002E4F49" w:rsidRDefault="00A35BF2" w:rsidP="002E4F49">
      <w:pPr>
        <w:pStyle w:val="a0"/>
        <w:numPr>
          <w:ilvl w:val="0"/>
          <w:numId w:val="39"/>
        </w:numPr>
        <w:spacing w:after="160"/>
        <w:jc w:val="left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 xml:space="preserve">СТП </w:t>
      </w:r>
      <w:proofErr w:type="spellStart"/>
      <w:r w:rsidRPr="002E4F49">
        <w:rPr>
          <w:rFonts w:cs="Times New Roman"/>
          <w:szCs w:val="24"/>
        </w:rPr>
        <w:t>ВятГУ</w:t>
      </w:r>
      <w:proofErr w:type="spellEnd"/>
      <w:r w:rsidRPr="002E4F49">
        <w:rPr>
          <w:rFonts w:cs="Times New Roman"/>
          <w:szCs w:val="24"/>
        </w:rPr>
        <w:t xml:space="preserve"> </w:t>
      </w:r>
      <w:r w:rsidR="00993DEC" w:rsidRPr="002E4F49">
        <w:rPr>
          <w:rFonts w:cs="Times New Roman"/>
          <w:szCs w:val="24"/>
        </w:rPr>
        <w:t>101–2004</w:t>
      </w:r>
      <w:r w:rsidRPr="002E4F49">
        <w:rPr>
          <w:rFonts w:cs="Times New Roman"/>
          <w:szCs w:val="24"/>
        </w:rPr>
        <w:t>;</w:t>
      </w:r>
    </w:p>
    <w:p w14:paraId="6D52114D" w14:textId="6FE296C1" w:rsidR="00A35BF2" w:rsidRPr="002E4F49" w:rsidRDefault="00A35BF2" w:rsidP="002E4F49">
      <w:pPr>
        <w:pStyle w:val="a0"/>
        <w:numPr>
          <w:ilvl w:val="0"/>
          <w:numId w:val="39"/>
        </w:numPr>
        <w:spacing w:after="160"/>
        <w:jc w:val="left"/>
        <w:rPr>
          <w:rFonts w:cs="Times New Roman"/>
          <w:szCs w:val="24"/>
        </w:rPr>
      </w:pPr>
      <w:r w:rsidRPr="002E4F49">
        <w:rPr>
          <w:rFonts w:cs="Times New Roman"/>
          <w:szCs w:val="24"/>
        </w:rPr>
        <w:t xml:space="preserve">ГОСТ </w:t>
      </w:r>
      <w:r w:rsidR="00993DEC" w:rsidRPr="002E4F49">
        <w:rPr>
          <w:rFonts w:cs="Times New Roman"/>
          <w:szCs w:val="24"/>
        </w:rPr>
        <w:t>34.602–2020</w:t>
      </w:r>
      <w:r w:rsidRPr="002E4F49">
        <w:rPr>
          <w:rFonts w:cs="Times New Roman"/>
          <w:szCs w:val="24"/>
        </w:rPr>
        <w:t>.</w:t>
      </w:r>
    </w:p>
    <w:p w14:paraId="657E86B8" w14:textId="77777777" w:rsidR="0067180B" w:rsidRDefault="0067180B" w:rsidP="0067180B">
      <w:pPr>
        <w:spacing w:after="160"/>
        <w:jc w:val="left"/>
        <w:rPr>
          <w:rFonts w:cs="Times New Roman"/>
          <w:sz w:val="28"/>
          <w:szCs w:val="28"/>
        </w:rPr>
      </w:pPr>
    </w:p>
    <w:p w14:paraId="03FF539E" w14:textId="75377464" w:rsidR="0067180B" w:rsidRDefault="0067180B">
      <w:pPr>
        <w:spacing w:before="0" w:after="200" w:line="276" w:lineRule="auto"/>
        <w:ind w:firstLine="0"/>
        <w:contextualSpacing w:val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22A37A3" w14:textId="77777777" w:rsidR="0067180B" w:rsidRDefault="0067180B" w:rsidP="0067180B">
      <w:pPr>
        <w:pStyle w:val="1"/>
        <w:ind w:left="0" w:firstLine="851"/>
      </w:pPr>
      <w:bookmarkStart w:id="32" w:name="_Toc165547867"/>
      <w:r w:rsidRPr="0067180B">
        <w:lastRenderedPageBreak/>
        <w:t>Требования к приемно-сдаточным процедурам</w:t>
      </w:r>
      <w:bookmarkEnd w:id="32"/>
    </w:p>
    <w:p w14:paraId="0357CA90" w14:textId="77777777" w:rsidR="0009097A" w:rsidRPr="00A5700E" w:rsidRDefault="0009097A" w:rsidP="0009097A">
      <w:pPr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Процесс приемки-сдачи работы в соответствии с утвержденными процедурами предусматривает следующий формат:</w:t>
      </w:r>
    </w:p>
    <w:p w14:paraId="5A02970E" w14:textId="03C520B3" w:rsidR="0009097A" w:rsidRPr="00A5700E" w:rsidRDefault="0009097A" w:rsidP="0009097A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 xml:space="preserve">автор проекта, </w:t>
      </w:r>
      <w:r w:rsidR="00B41D6B" w:rsidRPr="00A5700E">
        <w:rPr>
          <w:rFonts w:cs="Times New Roman"/>
          <w:szCs w:val="24"/>
        </w:rPr>
        <w:t>т. е.</w:t>
      </w:r>
      <w:r w:rsidRPr="00A5700E">
        <w:rPr>
          <w:rFonts w:cs="Times New Roman"/>
          <w:szCs w:val="24"/>
        </w:rPr>
        <w:t xml:space="preserve"> разработчик, прибывает в специально отведенную аудиторию, где представляет свою работу комиссии;</w:t>
      </w:r>
    </w:p>
    <w:p w14:paraId="3069DC63" w14:textId="77777777" w:rsidR="0009097A" w:rsidRPr="00A5700E" w:rsidRDefault="0009097A" w:rsidP="0009097A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 xml:space="preserve">перед началом презентации разработчик предоставляет документацию, заверенную необходимым набором подписей, для ознакомления членам комиссии; </w:t>
      </w:r>
    </w:p>
    <w:p w14:paraId="683895CF" w14:textId="77777777" w:rsidR="0009097A" w:rsidRPr="00A5700E" w:rsidRDefault="0009097A" w:rsidP="0009097A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разработчик представляет проект в течение пяти минут;</w:t>
      </w:r>
    </w:p>
    <w:p w14:paraId="5DD809DA" w14:textId="77777777" w:rsidR="0009097A" w:rsidRPr="00A5700E" w:rsidRDefault="0009097A" w:rsidP="0009097A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в рамках данной процедуры приемки проекта разработчик должен продемонстрировать полное понимание ключевых аспектов своей работы и быть готовым к обсуждению любых вопросов, которые могут возникнуть у членов комиссии;</w:t>
      </w:r>
    </w:p>
    <w:p w14:paraId="23F22668" w14:textId="2FCA275E" w:rsidR="0009097A" w:rsidRPr="00A5700E" w:rsidRDefault="0009097A" w:rsidP="002B0E88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в результате процесса приемки-сдачи комиссия оценивает проделанную работу и принимает решение о её приемке/не приемке с занесением результатов в ведомость.</w:t>
      </w:r>
    </w:p>
    <w:p w14:paraId="1BB8165C" w14:textId="77777777" w:rsidR="0009097A" w:rsidRPr="00A5700E" w:rsidRDefault="0009097A" w:rsidP="0009097A">
      <w:pPr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Комиссия, ответственная за приемку работы, состоит из представителей заказчика:</w:t>
      </w:r>
    </w:p>
    <w:p w14:paraId="003E9234" w14:textId="6AF5901D" w:rsidR="0009097A" w:rsidRPr="00A5700E" w:rsidRDefault="0009097A" w:rsidP="0009097A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Чистяков Г</w:t>
      </w:r>
      <w:r w:rsidR="002B0E88" w:rsidRPr="00A5700E">
        <w:rPr>
          <w:rFonts w:cs="Times New Roman"/>
          <w:szCs w:val="24"/>
        </w:rPr>
        <w:t>. А.</w:t>
      </w:r>
      <w:r w:rsidRPr="00A5700E">
        <w:rPr>
          <w:rFonts w:cs="Times New Roman"/>
          <w:szCs w:val="24"/>
        </w:rPr>
        <w:t xml:space="preserve"> – Руководитель образовательной программы по специальности «Информационные системы и программирование»;</w:t>
      </w:r>
    </w:p>
    <w:p w14:paraId="7B7B9301" w14:textId="2DD85E89" w:rsidR="0009097A" w:rsidRPr="00A5700E" w:rsidRDefault="0009097A" w:rsidP="0009097A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Ржаникова Е</w:t>
      </w:r>
      <w:r w:rsidR="002B0E88" w:rsidRPr="00A5700E">
        <w:rPr>
          <w:rFonts w:cs="Times New Roman"/>
          <w:szCs w:val="24"/>
        </w:rPr>
        <w:t>. Д.</w:t>
      </w:r>
      <w:r w:rsidRPr="00A5700E">
        <w:rPr>
          <w:rFonts w:cs="Times New Roman"/>
          <w:szCs w:val="24"/>
        </w:rPr>
        <w:t xml:space="preserve"> – Преподаватель по МДК 05.05 «Анализ и разработка технических заданий»;</w:t>
      </w:r>
    </w:p>
    <w:p w14:paraId="4EC37D75" w14:textId="5BDB262F" w:rsidR="0009097A" w:rsidRPr="00A5700E" w:rsidRDefault="0009097A" w:rsidP="0009097A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Коржавина А</w:t>
      </w:r>
      <w:r w:rsidR="002B0E88" w:rsidRPr="00A5700E">
        <w:rPr>
          <w:rFonts w:cs="Times New Roman"/>
          <w:szCs w:val="24"/>
        </w:rPr>
        <w:t>.</w:t>
      </w:r>
      <w:r w:rsidRPr="00A5700E">
        <w:rPr>
          <w:rFonts w:cs="Times New Roman"/>
          <w:szCs w:val="24"/>
        </w:rPr>
        <w:t xml:space="preserve"> С</w:t>
      </w:r>
      <w:r w:rsidR="002B0E88" w:rsidRPr="00A5700E">
        <w:rPr>
          <w:rFonts w:cs="Times New Roman"/>
          <w:szCs w:val="24"/>
        </w:rPr>
        <w:t>.</w:t>
      </w:r>
      <w:r w:rsidRPr="00A5700E">
        <w:rPr>
          <w:rFonts w:cs="Times New Roman"/>
          <w:szCs w:val="24"/>
        </w:rPr>
        <w:t xml:space="preserve"> – Преподаватель по дисциплине </w:t>
      </w:r>
      <w:r w:rsidR="008B341A">
        <w:rPr>
          <w:rFonts w:cs="Times New Roman"/>
          <w:szCs w:val="24"/>
        </w:rPr>
        <w:t>«</w:t>
      </w:r>
      <w:r w:rsidRPr="00A5700E">
        <w:rPr>
          <w:rFonts w:cs="Times New Roman"/>
          <w:szCs w:val="24"/>
        </w:rPr>
        <w:t>Учебная практика 05.01</w:t>
      </w:r>
      <w:r w:rsidR="008B341A">
        <w:rPr>
          <w:rFonts w:cs="Times New Roman"/>
          <w:szCs w:val="24"/>
        </w:rPr>
        <w:t>»</w:t>
      </w:r>
      <w:r w:rsidRPr="00A5700E">
        <w:rPr>
          <w:rFonts w:cs="Times New Roman"/>
          <w:szCs w:val="24"/>
        </w:rPr>
        <w:t>;</w:t>
      </w:r>
    </w:p>
    <w:p w14:paraId="15E50BFD" w14:textId="014B88EB" w:rsidR="0009097A" w:rsidRPr="00A5700E" w:rsidRDefault="0009097A" w:rsidP="00A5700E">
      <w:pPr>
        <w:pStyle w:val="a0"/>
        <w:numPr>
          <w:ilvl w:val="0"/>
          <w:numId w:val="46"/>
        </w:numPr>
        <w:ind w:left="0" w:firstLine="851"/>
        <w:rPr>
          <w:rFonts w:cs="Times New Roman"/>
          <w:szCs w:val="24"/>
        </w:rPr>
      </w:pPr>
      <w:r w:rsidRPr="00A5700E">
        <w:rPr>
          <w:rFonts w:cs="Times New Roman"/>
          <w:szCs w:val="24"/>
        </w:rPr>
        <w:t>Самоделкин П</w:t>
      </w:r>
      <w:r w:rsidR="002B0E88" w:rsidRPr="00A5700E">
        <w:rPr>
          <w:rFonts w:cs="Times New Roman"/>
          <w:szCs w:val="24"/>
        </w:rPr>
        <w:t>.</w:t>
      </w:r>
      <w:r w:rsidRPr="00A5700E">
        <w:rPr>
          <w:rFonts w:cs="Times New Roman"/>
          <w:szCs w:val="24"/>
        </w:rPr>
        <w:t xml:space="preserve"> А</w:t>
      </w:r>
      <w:r w:rsidR="002B0E88" w:rsidRPr="00A5700E">
        <w:rPr>
          <w:rFonts w:cs="Times New Roman"/>
          <w:szCs w:val="24"/>
        </w:rPr>
        <w:t>.</w:t>
      </w:r>
      <w:r w:rsidRPr="00A5700E">
        <w:rPr>
          <w:rFonts w:cs="Times New Roman"/>
          <w:szCs w:val="24"/>
        </w:rPr>
        <w:t xml:space="preserve"> – Преподаватель по МДК 06.01 «Внедрение информационных систем».</w:t>
      </w:r>
    </w:p>
    <w:p w14:paraId="6B790FAB" w14:textId="77777777" w:rsidR="0067180B" w:rsidRPr="0067180B" w:rsidRDefault="0067180B" w:rsidP="0067180B">
      <w:pPr>
        <w:spacing w:after="160"/>
        <w:jc w:val="left"/>
        <w:rPr>
          <w:rFonts w:cs="Times New Roman"/>
          <w:sz w:val="28"/>
          <w:szCs w:val="28"/>
        </w:rPr>
      </w:pPr>
    </w:p>
    <w:sectPr w:rsidR="0067180B" w:rsidRPr="0067180B" w:rsidSect="00D8269A">
      <w:headerReference w:type="default" r:id="rId25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AB503" w14:textId="77777777" w:rsidR="005A3F21" w:rsidRDefault="005A3F21">
      <w:pPr>
        <w:spacing w:before="0" w:line="240" w:lineRule="auto"/>
      </w:pPr>
      <w:r>
        <w:separator/>
      </w:r>
    </w:p>
  </w:endnote>
  <w:endnote w:type="continuationSeparator" w:id="0">
    <w:p w14:paraId="69B8BFE2" w14:textId="77777777" w:rsidR="005A3F21" w:rsidRDefault="005A3F21">
      <w:pPr>
        <w:spacing w:before="0" w:line="240" w:lineRule="auto"/>
      </w:pPr>
      <w:r>
        <w:continuationSeparator/>
      </w:r>
    </w:p>
  </w:endnote>
  <w:endnote w:type="continuationNotice" w:id="1">
    <w:p w14:paraId="52D75C0C" w14:textId="77777777" w:rsidR="005A3F21" w:rsidRDefault="005A3F2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C3D24" w14:textId="77777777" w:rsidR="005A3F21" w:rsidRDefault="005A3F21" w:rsidP="00990EAC">
      <w:pPr>
        <w:spacing w:before="0" w:line="240" w:lineRule="auto"/>
      </w:pPr>
      <w:r>
        <w:separator/>
      </w:r>
    </w:p>
  </w:footnote>
  <w:footnote w:type="continuationSeparator" w:id="0">
    <w:p w14:paraId="09D1D97F" w14:textId="77777777" w:rsidR="005A3F21" w:rsidRDefault="005A3F21" w:rsidP="00990EAC">
      <w:pPr>
        <w:spacing w:before="0" w:line="240" w:lineRule="auto"/>
      </w:pPr>
      <w:r>
        <w:continuationSeparator/>
      </w:r>
    </w:p>
  </w:footnote>
  <w:footnote w:type="continuationNotice" w:id="1">
    <w:p w14:paraId="33887E2D" w14:textId="77777777" w:rsidR="005A3F21" w:rsidRDefault="005A3F2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B065" w14:textId="54B7B2D9" w:rsidR="009B1FA6" w:rsidRPr="00C17A21" w:rsidRDefault="009B1FA6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5A1C84">
      <w:rPr>
        <w:rStyle w:val="af1"/>
        <w:noProof/>
      </w:rPr>
      <w:t>23</w:t>
    </w:r>
    <w:r w:rsidRPr="00C17A21">
      <w:rPr>
        <w:rStyle w:val="af1"/>
      </w:rPr>
      <w:fldChar w:fldCharType="end"/>
    </w:r>
  </w:p>
  <w:p w14:paraId="0AA9F560" w14:textId="77777777" w:rsidR="009B1FA6" w:rsidRPr="008E27BF" w:rsidRDefault="009B1FA6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3AF11E3"/>
    <w:multiLevelType w:val="hybridMultilevel"/>
    <w:tmpl w:val="811CA192"/>
    <w:lvl w:ilvl="0" w:tplc="3B42E224">
      <w:start w:val="1"/>
      <w:numFmt w:val="bullet"/>
      <w:lvlText w:val="-"/>
      <w:lvlJc w:val="left"/>
      <w:pPr>
        <w:ind w:left="16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03BB3924"/>
    <w:multiLevelType w:val="hybridMultilevel"/>
    <w:tmpl w:val="F35A5A0A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03C66"/>
    <w:multiLevelType w:val="hybridMultilevel"/>
    <w:tmpl w:val="07826138"/>
    <w:lvl w:ilvl="0" w:tplc="3B42E22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F654870"/>
    <w:multiLevelType w:val="hybridMultilevel"/>
    <w:tmpl w:val="98A0B040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43C9B"/>
    <w:multiLevelType w:val="hybridMultilevel"/>
    <w:tmpl w:val="A5C61324"/>
    <w:lvl w:ilvl="0" w:tplc="3B42E224">
      <w:start w:val="1"/>
      <w:numFmt w:val="bullet"/>
      <w:lvlText w:val="-"/>
      <w:lvlJc w:val="left"/>
      <w:pPr>
        <w:ind w:left="121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F14B43"/>
    <w:multiLevelType w:val="hybridMultilevel"/>
    <w:tmpl w:val="D86AECB0"/>
    <w:lvl w:ilvl="0" w:tplc="3B42E22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1FA23090"/>
    <w:multiLevelType w:val="hybridMultilevel"/>
    <w:tmpl w:val="761CA7C4"/>
    <w:lvl w:ilvl="0" w:tplc="3B42E224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20B50A49"/>
    <w:multiLevelType w:val="hybridMultilevel"/>
    <w:tmpl w:val="8C7016B0"/>
    <w:lvl w:ilvl="0" w:tplc="3B42E224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4" w15:restartNumberingAfterBreak="0">
    <w:nsid w:val="2E181001"/>
    <w:multiLevelType w:val="hybridMultilevel"/>
    <w:tmpl w:val="4A2E1E38"/>
    <w:lvl w:ilvl="0" w:tplc="3B42E224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0172E12"/>
    <w:multiLevelType w:val="hybridMultilevel"/>
    <w:tmpl w:val="FC5C0664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7" w15:restartNumberingAfterBreak="0">
    <w:nsid w:val="33BC70B5"/>
    <w:multiLevelType w:val="hybridMultilevel"/>
    <w:tmpl w:val="5E44F35C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2107F"/>
    <w:multiLevelType w:val="hybridMultilevel"/>
    <w:tmpl w:val="15B083FC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F1044F"/>
    <w:multiLevelType w:val="hybridMultilevel"/>
    <w:tmpl w:val="EF0E6F32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BF4DCC"/>
    <w:multiLevelType w:val="hybridMultilevel"/>
    <w:tmpl w:val="A3C67686"/>
    <w:lvl w:ilvl="0" w:tplc="3B42E22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21F42C8"/>
    <w:multiLevelType w:val="hybridMultilevel"/>
    <w:tmpl w:val="2B468C0A"/>
    <w:lvl w:ilvl="0" w:tplc="3B42E22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9" w15:restartNumberingAfterBreak="0">
    <w:nsid w:val="534847B6"/>
    <w:multiLevelType w:val="hybridMultilevel"/>
    <w:tmpl w:val="1618FCC4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4752274"/>
    <w:multiLevelType w:val="hybridMultilevel"/>
    <w:tmpl w:val="C8D88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51349D"/>
    <w:multiLevelType w:val="hybridMultilevel"/>
    <w:tmpl w:val="7AB25CB2"/>
    <w:lvl w:ilvl="0" w:tplc="3B42E224">
      <w:start w:val="1"/>
      <w:numFmt w:val="bullet"/>
      <w:lvlText w:val="-"/>
      <w:lvlJc w:val="left"/>
      <w:pPr>
        <w:ind w:left="12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3491978"/>
    <w:multiLevelType w:val="hybridMultilevel"/>
    <w:tmpl w:val="84C0485E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449A5"/>
    <w:multiLevelType w:val="hybridMultilevel"/>
    <w:tmpl w:val="8088448E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A41B1"/>
    <w:multiLevelType w:val="hybridMultilevel"/>
    <w:tmpl w:val="9472486C"/>
    <w:lvl w:ilvl="0" w:tplc="3B42E224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773F016A"/>
    <w:multiLevelType w:val="hybridMultilevel"/>
    <w:tmpl w:val="C748C8EE"/>
    <w:lvl w:ilvl="0" w:tplc="3B42E22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BF3B45"/>
    <w:multiLevelType w:val="hybridMultilevel"/>
    <w:tmpl w:val="1F704B72"/>
    <w:lvl w:ilvl="0" w:tplc="3B42E224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157039835">
    <w:abstractNumId w:val="13"/>
  </w:num>
  <w:num w:numId="2" w16cid:durableId="1338187731">
    <w:abstractNumId w:val="0"/>
  </w:num>
  <w:num w:numId="3" w16cid:durableId="1495802566">
    <w:abstractNumId w:val="16"/>
  </w:num>
  <w:num w:numId="4" w16cid:durableId="727803174">
    <w:abstractNumId w:val="6"/>
  </w:num>
  <w:num w:numId="5" w16cid:durableId="2101564026">
    <w:abstractNumId w:val="7"/>
  </w:num>
  <w:num w:numId="6" w16cid:durableId="1847136489">
    <w:abstractNumId w:val="22"/>
  </w:num>
  <w:num w:numId="7" w16cid:durableId="1105613944">
    <w:abstractNumId w:val="25"/>
  </w:num>
  <w:num w:numId="8" w16cid:durableId="237332219">
    <w:abstractNumId w:val="31"/>
  </w:num>
  <w:num w:numId="9" w16cid:durableId="1840583654">
    <w:abstractNumId w:val="32"/>
  </w:num>
  <w:num w:numId="10" w16cid:durableId="262566749">
    <w:abstractNumId w:val="23"/>
  </w:num>
  <w:num w:numId="11" w16cid:durableId="1560549994">
    <w:abstractNumId w:val="27"/>
  </w:num>
  <w:num w:numId="12" w16cid:durableId="839195087">
    <w:abstractNumId w:val="41"/>
  </w:num>
  <w:num w:numId="13" w16cid:durableId="1463961419">
    <w:abstractNumId w:val="19"/>
  </w:num>
  <w:num w:numId="14" w16cid:durableId="273562828">
    <w:abstractNumId w:val="21"/>
  </w:num>
  <w:num w:numId="15" w16cid:durableId="447893830">
    <w:abstractNumId w:val="12"/>
  </w:num>
  <w:num w:numId="16" w16cid:durableId="752703831">
    <w:abstractNumId w:val="34"/>
  </w:num>
  <w:num w:numId="17" w16cid:durableId="1855726389">
    <w:abstractNumId w:val="30"/>
  </w:num>
  <w:num w:numId="18" w16cid:durableId="155535473">
    <w:abstractNumId w:val="8"/>
  </w:num>
  <w:num w:numId="19" w16cid:durableId="242833837">
    <w:abstractNumId w:val="20"/>
  </w:num>
  <w:num w:numId="20" w16cid:durableId="2113697881">
    <w:abstractNumId w:val="13"/>
  </w:num>
  <w:num w:numId="21" w16cid:durableId="1151823104">
    <w:abstractNumId w:val="29"/>
  </w:num>
  <w:num w:numId="22" w16cid:durableId="477769330">
    <w:abstractNumId w:val="38"/>
  </w:num>
  <w:num w:numId="23" w16cid:durableId="559749178">
    <w:abstractNumId w:val="4"/>
  </w:num>
  <w:num w:numId="24" w16cid:durableId="1870025078">
    <w:abstractNumId w:val="4"/>
  </w:num>
  <w:num w:numId="25" w16cid:durableId="872035151">
    <w:abstractNumId w:val="17"/>
  </w:num>
  <w:num w:numId="26" w16cid:durableId="112485663">
    <w:abstractNumId w:val="24"/>
  </w:num>
  <w:num w:numId="27" w16cid:durableId="1084573521">
    <w:abstractNumId w:val="37"/>
  </w:num>
  <w:num w:numId="28" w16cid:durableId="1738237130">
    <w:abstractNumId w:val="15"/>
  </w:num>
  <w:num w:numId="29" w16cid:durableId="319429182">
    <w:abstractNumId w:val="3"/>
  </w:num>
  <w:num w:numId="30" w16cid:durableId="2051876909">
    <w:abstractNumId w:val="39"/>
  </w:num>
  <w:num w:numId="31" w16cid:durableId="921256225">
    <w:abstractNumId w:val="4"/>
  </w:num>
  <w:num w:numId="32" w16cid:durableId="1944727606">
    <w:abstractNumId w:val="3"/>
  </w:num>
  <w:num w:numId="33" w16cid:durableId="800077343">
    <w:abstractNumId w:val="2"/>
  </w:num>
  <w:num w:numId="34" w16cid:durableId="1252424649">
    <w:abstractNumId w:val="36"/>
  </w:num>
  <w:num w:numId="35" w16cid:durableId="1200824448">
    <w:abstractNumId w:val="18"/>
  </w:num>
  <w:num w:numId="36" w16cid:durableId="1515654523">
    <w:abstractNumId w:val="11"/>
  </w:num>
  <w:num w:numId="37" w16cid:durableId="1190140635">
    <w:abstractNumId w:val="40"/>
  </w:num>
  <w:num w:numId="38" w16cid:durableId="1559900176">
    <w:abstractNumId w:val="1"/>
  </w:num>
  <w:num w:numId="39" w16cid:durableId="1302690353">
    <w:abstractNumId w:val="28"/>
  </w:num>
  <w:num w:numId="40" w16cid:durableId="182090113">
    <w:abstractNumId w:val="7"/>
  </w:num>
  <w:num w:numId="41" w16cid:durableId="1301610806">
    <w:abstractNumId w:val="33"/>
  </w:num>
  <w:num w:numId="42" w16cid:durableId="1311976867">
    <w:abstractNumId w:val="35"/>
  </w:num>
  <w:num w:numId="43" w16cid:durableId="340278965">
    <w:abstractNumId w:val="9"/>
  </w:num>
  <w:num w:numId="44" w16cid:durableId="2065717580">
    <w:abstractNumId w:val="14"/>
  </w:num>
  <w:num w:numId="45" w16cid:durableId="1335961372">
    <w:abstractNumId w:val="10"/>
  </w:num>
  <w:num w:numId="46" w16cid:durableId="272174260">
    <w:abstractNumId w:val="13"/>
  </w:num>
  <w:num w:numId="47" w16cid:durableId="1096901119">
    <w:abstractNumId w:val="5"/>
  </w:num>
  <w:num w:numId="48" w16cid:durableId="1417432944">
    <w:abstractNumId w:val="26"/>
  </w:num>
  <w:num w:numId="49" w16cid:durableId="168134693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3419"/>
    <w:rsid w:val="00014554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8146F"/>
    <w:rsid w:val="0009097A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0F29D1"/>
    <w:rsid w:val="00104146"/>
    <w:rsid w:val="00106B06"/>
    <w:rsid w:val="0011316B"/>
    <w:rsid w:val="001157C8"/>
    <w:rsid w:val="001223A9"/>
    <w:rsid w:val="001238DC"/>
    <w:rsid w:val="001275E2"/>
    <w:rsid w:val="00127A5A"/>
    <w:rsid w:val="0013162A"/>
    <w:rsid w:val="0013287A"/>
    <w:rsid w:val="00150617"/>
    <w:rsid w:val="00152006"/>
    <w:rsid w:val="00155A8D"/>
    <w:rsid w:val="0016119C"/>
    <w:rsid w:val="001640DD"/>
    <w:rsid w:val="001673EC"/>
    <w:rsid w:val="00172DBA"/>
    <w:rsid w:val="00186EFA"/>
    <w:rsid w:val="0019044F"/>
    <w:rsid w:val="001A12C2"/>
    <w:rsid w:val="001A50A1"/>
    <w:rsid w:val="001B065B"/>
    <w:rsid w:val="001B0E64"/>
    <w:rsid w:val="001B3C9B"/>
    <w:rsid w:val="001B794F"/>
    <w:rsid w:val="001D3FB1"/>
    <w:rsid w:val="001F3C1A"/>
    <w:rsid w:val="001F5E9C"/>
    <w:rsid w:val="001F61FC"/>
    <w:rsid w:val="00201509"/>
    <w:rsid w:val="002221DC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3185"/>
    <w:rsid w:val="0026423B"/>
    <w:rsid w:val="00270C38"/>
    <w:rsid w:val="00276CAB"/>
    <w:rsid w:val="00277614"/>
    <w:rsid w:val="00287E94"/>
    <w:rsid w:val="00292B29"/>
    <w:rsid w:val="002952BC"/>
    <w:rsid w:val="00295D9C"/>
    <w:rsid w:val="00296BBF"/>
    <w:rsid w:val="002A0FBE"/>
    <w:rsid w:val="002A514A"/>
    <w:rsid w:val="002A56D9"/>
    <w:rsid w:val="002B0E88"/>
    <w:rsid w:val="002C1982"/>
    <w:rsid w:val="002C43D9"/>
    <w:rsid w:val="002C7F01"/>
    <w:rsid w:val="002D354A"/>
    <w:rsid w:val="002D4350"/>
    <w:rsid w:val="002D5B25"/>
    <w:rsid w:val="002D5ED0"/>
    <w:rsid w:val="002E28E9"/>
    <w:rsid w:val="002E4F4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648D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79E"/>
    <w:rsid w:val="003A4E95"/>
    <w:rsid w:val="003A546E"/>
    <w:rsid w:val="003C2810"/>
    <w:rsid w:val="003D3E93"/>
    <w:rsid w:val="003D61D2"/>
    <w:rsid w:val="003E0217"/>
    <w:rsid w:val="003E061D"/>
    <w:rsid w:val="003E09BF"/>
    <w:rsid w:val="003E1A1B"/>
    <w:rsid w:val="003E22A5"/>
    <w:rsid w:val="003E3B91"/>
    <w:rsid w:val="003E58AE"/>
    <w:rsid w:val="003E72CD"/>
    <w:rsid w:val="003F3F0D"/>
    <w:rsid w:val="00410843"/>
    <w:rsid w:val="004123A4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84E4B"/>
    <w:rsid w:val="00490D1A"/>
    <w:rsid w:val="004A0E13"/>
    <w:rsid w:val="004A156C"/>
    <w:rsid w:val="004A34C3"/>
    <w:rsid w:val="004A3CE9"/>
    <w:rsid w:val="004A7A41"/>
    <w:rsid w:val="004B0C8E"/>
    <w:rsid w:val="004B0F88"/>
    <w:rsid w:val="004B7636"/>
    <w:rsid w:val="004C5524"/>
    <w:rsid w:val="004F4D49"/>
    <w:rsid w:val="005008C8"/>
    <w:rsid w:val="00500EC2"/>
    <w:rsid w:val="005017B0"/>
    <w:rsid w:val="00503505"/>
    <w:rsid w:val="005040DD"/>
    <w:rsid w:val="0051150B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2879"/>
    <w:rsid w:val="005972E7"/>
    <w:rsid w:val="005A188B"/>
    <w:rsid w:val="005A1C84"/>
    <w:rsid w:val="005A3F21"/>
    <w:rsid w:val="005A4E60"/>
    <w:rsid w:val="005B38F3"/>
    <w:rsid w:val="005B5089"/>
    <w:rsid w:val="005D1D9F"/>
    <w:rsid w:val="005D4ECA"/>
    <w:rsid w:val="005E38E8"/>
    <w:rsid w:val="005E7941"/>
    <w:rsid w:val="005F0877"/>
    <w:rsid w:val="005F0B98"/>
    <w:rsid w:val="006007E9"/>
    <w:rsid w:val="006030ED"/>
    <w:rsid w:val="00606153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61775"/>
    <w:rsid w:val="006638C9"/>
    <w:rsid w:val="006652DC"/>
    <w:rsid w:val="006673D6"/>
    <w:rsid w:val="0067180B"/>
    <w:rsid w:val="00671CDE"/>
    <w:rsid w:val="00695763"/>
    <w:rsid w:val="006A3648"/>
    <w:rsid w:val="006A4E6C"/>
    <w:rsid w:val="006A534C"/>
    <w:rsid w:val="006A5DFD"/>
    <w:rsid w:val="006C4292"/>
    <w:rsid w:val="006D422E"/>
    <w:rsid w:val="006D46A3"/>
    <w:rsid w:val="006E4EA7"/>
    <w:rsid w:val="006E62EB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80F03"/>
    <w:rsid w:val="0078454A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18B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41A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8F6FA6"/>
    <w:rsid w:val="00907058"/>
    <w:rsid w:val="0090747E"/>
    <w:rsid w:val="009078D1"/>
    <w:rsid w:val="00912AA6"/>
    <w:rsid w:val="0092285C"/>
    <w:rsid w:val="00922A0E"/>
    <w:rsid w:val="009236FA"/>
    <w:rsid w:val="00927853"/>
    <w:rsid w:val="00930B24"/>
    <w:rsid w:val="00931494"/>
    <w:rsid w:val="00940731"/>
    <w:rsid w:val="00941637"/>
    <w:rsid w:val="00944557"/>
    <w:rsid w:val="00946800"/>
    <w:rsid w:val="0095044A"/>
    <w:rsid w:val="00950955"/>
    <w:rsid w:val="0095138C"/>
    <w:rsid w:val="00955863"/>
    <w:rsid w:val="00957C73"/>
    <w:rsid w:val="00962BF3"/>
    <w:rsid w:val="00963E66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3DEC"/>
    <w:rsid w:val="0099717C"/>
    <w:rsid w:val="00997825"/>
    <w:rsid w:val="009A1CB3"/>
    <w:rsid w:val="009A78AA"/>
    <w:rsid w:val="009B1FA6"/>
    <w:rsid w:val="009B313D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5B5A"/>
    <w:rsid w:val="009D6117"/>
    <w:rsid w:val="009D69EC"/>
    <w:rsid w:val="009E252F"/>
    <w:rsid w:val="009F1C8A"/>
    <w:rsid w:val="009F59D7"/>
    <w:rsid w:val="00A0279B"/>
    <w:rsid w:val="00A06116"/>
    <w:rsid w:val="00A22E7D"/>
    <w:rsid w:val="00A26122"/>
    <w:rsid w:val="00A3550C"/>
    <w:rsid w:val="00A35BF2"/>
    <w:rsid w:val="00A42895"/>
    <w:rsid w:val="00A43971"/>
    <w:rsid w:val="00A43D43"/>
    <w:rsid w:val="00A4701E"/>
    <w:rsid w:val="00A50EA5"/>
    <w:rsid w:val="00A51A5D"/>
    <w:rsid w:val="00A52CF3"/>
    <w:rsid w:val="00A54F03"/>
    <w:rsid w:val="00A5700E"/>
    <w:rsid w:val="00A631A3"/>
    <w:rsid w:val="00A63893"/>
    <w:rsid w:val="00A64A7D"/>
    <w:rsid w:val="00A6518F"/>
    <w:rsid w:val="00A66360"/>
    <w:rsid w:val="00A67E0B"/>
    <w:rsid w:val="00A70C76"/>
    <w:rsid w:val="00A71EFB"/>
    <w:rsid w:val="00A7464D"/>
    <w:rsid w:val="00A80780"/>
    <w:rsid w:val="00A80BB6"/>
    <w:rsid w:val="00A82498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E5154"/>
    <w:rsid w:val="00AF478D"/>
    <w:rsid w:val="00AF7668"/>
    <w:rsid w:val="00B06B73"/>
    <w:rsid w:val="00B125F0"/>
    <w:rsid w:val="00B27F07"/>
    <w:rsid w:val="00B3164A"/>
    <w:rsid w:val="00B32AE3"/>
    <w:rsid w:val="00B36C5A"/>
    <w:rsid w:val="00B37E6B"/>
    <w:rsid w:val="00B41D6B"/>
    <w:rsid w:val="00B4259E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85F0C"/>
    <w:rsid w:val="00BB0350"/>
    <w:rsid w:val="00BB41FD"/>
    <w:rsid w:val="00BB7AEE"/>
    <w:rsid w:val="00BC17B4"/>
    <w:rsid w:val="00BC283C"/>
    <w:rsid w:val="00BD142B"/>
    <w:rsid w:val="00BD2B75"/>
    <w:rsid w:val="00BD442E"/>
    <w:rsid w:val="00BD738C"/>
    <w:rsid w:val="00BE39B8"/>
    <w:rsid w:val="00BE71FF"/>
    <w:rsid w:val="00BF0033"/>
    <w:rsid w:val="00BF44A4"/>
    <w:rsid w:val="00BF454C"/>
    <w:rsid w:val="00BF7BFF"/>
    <w:rsid w:val="00C035AA"/>
    <w:rsid w:val="00C03990"/>
    <w:rsid w:val="00C1036C"/>
    <w:rsid w:val="00C105A1"/>
    <w:rsid w:val="00C10B2D"/>
    <w:rsid w:val="00C11E33"/>
    <w:rsid w:val="00C122F9"/>
    <w:rsid w:val="00C1681F"/>
    <w:rsid w:val="00C17699"/>
    <w:rsid w:val="00C2408C"/>
    <w:rsid w:val="00C254B7"/>
    <w:rsid w:val="00C435ED"/>
    <w:rsid w:val="00C44F52"/>
    <w:rsid w:val="00C505C5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D1E88"/>
    <w:rsid w:val="00CE3A3D"/>
    <w:rsid w:val="00CE7A30"/>
    <w:rsid w:val="00CE7A85"/>
    <w:rsid w:val="00CF3B09"/>
    <w:rsid w:val="00CF4EF6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269A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05F7"/>
    <w:rsid w:val="00E208B0"/>
    <w:rsid w:val="00E26720"/>
    <w:rsid w:val="00E36DF7"/>
    <w:rsid w:val="00E41AEE"/>
    <w:rsid w:val="00E4794F"/>
    <w:rsid w:val="00E508A7"/>
    <w:rsid w:val="00E50F28"/>
    <w:rsid w:val="00E60A44"/>
    <w:rsid w:val="00E61B22"/>
    <w:rsid w:val="00E666EA"/>
    <w:rsid w:val="00E668D6"/>
    <w:rsid w:val="00E71228"/>
    <w:rsid w:val="00E74087"/>
    <w:rsid w:val="00E85CEA"/>
    <w:rsid w:val="00E8690C"/>
    <w:rsid w:val="00E97929"/>
    <w:rsid w:val="00E97C53"/>
    <w:rsid w:val="00EA6493"/>
    <w:rsid w:val="00EA70F3"/>
    <w:rsid w:val="00EA7476"/>
    <w:rsid w:val="00EB0651"/>
    <w:rsid w:val="00EB1F89"/>
    <w:rsid w:val="00EB1FC2"/>
    <w:rsid w:val="00EB6A0B"/>
    <w:rsid w:val="00EC14DF"/>
    <w:rsid w:val="00EC1BB9"/>
    <w:rsid w:val="00EC3BE1"/>
    <w:rsid w:val="00ED3B32"/>
    <w:rsid w:val="00ED4484"/>
    <w:rsid w:val="00ED6B45"/>
    <w:rsid w:val="00ED7346"/>
    <w:rsid w:val="00ED77F3"/>
    <w:rsid w:val="00EE45D4"/>
    <w:rsid w:val="00EE53A8"/>
    <w:rsid w:val="00EF1410"/>
    <w:rsid w:val="00F05BB5"/>
    <w:rsid w:val="00F113BF"/>
    <w:rsid w:val="00F20633"/>
    <w:rsid w:val="00F20ED0"/>
    <w:rsid w:val="00F2337D"/>
    <w:rsid w:val="00F25908"/>
    <w:rsid w:val="00F26E37"/>
    <w:rsid w:val="00F270AE"/>
    <w:rsid w:val="00F32A7C"/>
    <w:rsid w:val="00F34926"/>
    <w:rsid w:val="00F34EC4"/>
    <w:rsid w:val="00F374E5"/>
    <w:rsid w:val="00F4271F"/>
    <w:rsid w:val="00F5534E"/>
    <w:rsid w:val="00F6042B"/>
    <w:rsid w:val="00F62A47"/>
    <w:rsid w:val="00F62DCD"/>
    <w:rsid w:val="00F66AE3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1414"/>
    <w:rsid w:val="00FA3223"/>
    <w:rsid w:val="00FA6956"/>
    <w:rsid w:val="00FA6963"/>
    <w:rsid w:val="00FB0572"/>
    <w:rsid w:val="00FB05EA"/>
    <w:rsid w:val="00FC6AE0"/>
    <w:rsid w:val="00FD0C4A"/>
    <w:rsid w:val="00FD2680"/>
    <w:rsid w:val="00FD73B1"/>
    <w:rsid w:val="00FE77D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A80BB6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993DEC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993DEC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Strong"/>
    <w:basedOn w:val="a2"/>
    <w:uiPriority w:val="22"/>
    <w:qFormat/>
    <w:rsid w:val="002A0FBE"/>
    <w:rPr>
      <w:b/>
      <w:bCs/>
    </w:rPr>
  </w:style>
  <w:style w:type="paragraph" w:styleId="afd">
    <w:name w:val="Normal (Web)"/>
    <w:basedOn w:val="a1"/>
    <w:uiPriority w:val="99"/>
    <w:semiHidden/>
    <w:unhideWhenUsed/>
    <w:rsid w:val="00A80BB6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icknackprogramming.itch.io/garden-game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mnomnami.itch.io/astras-garden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61BB9C-7C1F-409C-A62E-870797A9DA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2047</TotalTime>
  <Pages>24</Pages>
  <Words>3626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Ksenia Utem</cp:lastModifiedBy>
  <cp:revision>20</cp:revision>
  <cp:lastPrinted>2024-05-02T10:13:00Z</cp:lastPrinted>
  <dcterms:created xsi:type="dcterms:W3CDTF">2024-01-28T18:07:00Z</dcterms:created>
  <dcterms:modified xsi:type="dcterms:W3CDTF">2024-06-10T02:07:00Z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
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0EAC" w:rsidP="19FA3804" w:rsidRDefault="00990EAC" w14:paraId="71CDA10E" w14:textId="64B46706" w14:noSpellErr="1">
      <w:pPr>
        <w:ind w:left="0" w:firstLine="0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:rsidTr="00990EAC" w14:paraId="171EF3DA" w14:textId="77777777">
        <w:tc>
          <w:tcPr>
            <w:tcW w:w="4821" w:type="dxa"/>
          </w:tcPr>
          <w:p w:rsidRPr="00646136" w:rsidR="00990EAC" w:rsidP="00A6518F" w:rsidRDefault="00990EAC" w14:paraId="78A88FFE" w14:textId="77777777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:rsidRPr="00646136" w:rsidR="00990EAC" w:rsidP="00990EAC" w:rsidRDefault="00990EAC" w14:paraId="75A8F17D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Pr="00646136" w:rsidR="00990EAC" w:rsidP="00A6518F" w:rsidRDefault="00990EAC" w14:paraId="6D45501A" w14:textId="77777777">
            <w:pPr>
              <w:ind w:firstLine="0"/>
            </w:pPr>
            <w:r w:rsidRPr="00646136">
              <w:t>УТВЕРЖДАЮ</w:t>
            </w:r>
          </w:p>
        </w:tc>
      </w:tr>
      <w:tr w:rsidR="00035A26" w:rsidTr="00990EAC" w14:paraId="601542A4" w14:textId="77777777">
        <w:trPr>
          <w:trHeight w:val="2047"/>
        </w:trPr>
        <w:tc>
          <w:tcPr>
            <w:tcW w:w="4821" w:type="dxa"/>
            <w:hideMark/>
          </w:tcPr>
          <w:p w:rsidRPr="00646136" w:rsidR="00990EAC" w:rsidP="00A6518F" w:rsidRDefault="00F62A47" w14:paraId="197DB628" w14:textId="5A82405A">
            <w:pPr>
              <w:ind w:firstLine="0"/>
            </w:pPr>
            <w:bookmarkStart w:name="_Hlk161917395" w:id="0"/>
            <w:bookmarkStart w:name="_Hlk161917372" w:id="1"/>
            <w:r>
              <w:t>Преподаватель по анализу и разработке ТЗ</w:t>
            </w:r>
          </w:p>
          <w:bookmarkEnd w:id="0"/>
          <w:p w:rsidRPr="00F76EBD" w:rsidR="00990EAC" w:rsidP="00A6518F" w:rsidRDefault="00990EAC" w14:paraId="06C1ECB5" w14:textId="56C7CA06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bookmarkStart w:name="_Hlk161917409" w:id="2"/>
            <w:proofErr w:type="spellStart"/>
            <w:r w:rsidR="00C03990">
              <w:t>Ржаникова</w:t>
            </w:r>
            <w:proofErr w:type="spellEnd"/>
            <w:r w:rsidR="003915BE">
              <w:t xml:space="preserve"> </w:t>
            </w:r>
            <w:bookmarkEnd w:id="2"/>
            <w:r w:rsidR="0097346C">
              <w:t>Е. Д.</w:t>
            </w:r>
          </w:p>
          <w:bookmarkEnd w:id="1"/>
          <w:p w:rsidRPr="00F62A47" w:rsidR="00990EAC" w:rsidP="00A6518F" w:rsidRDefault="00D31A36" w14:paraId="7168C491" w14:textId="3FEFA818">
            <w:pPr>
              <w:ind w:firstLine="0"/>
            </w:pPr>
            <w:r>
              <w:t>«____» _____________ 20__</w:t>
            </w:r>
            <w:r w:rsidRPr="00646136" w:rsidR="00990EAC">
              <w:t> г.</w:t>
            </w:r>
          </w:p>
        </w:tc>
        <w:tc>
          <w:tcPr>
            <w:tcW w:w="1162" w:type="dxa"/>
          </w:tcPr>
          <w:p w:rsidRPr="00646136" w:rsidR="00990EAC" w:rsidP="00990EAC" w:rsidRDefault="00990EAC" w14:paraId="5B49D94C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Pr="00646136" w:rsidR="00990EAC" w:rsidP="00A6518F" w:rsidRDefault="00DC5FE1" w14:paraId="27E7F7E5" w14:textId="6610491C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:rsidRPr="00646136" w:rsidR="00990EAC" w:rsidP="00A6518F" w:rsidRDefault="00990EAC" w14:paraId="091DDD7E" w14:textId="243212A8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:rsidRPr="00F62A47" w:rsidR="00990EAC" w:rsidP="00A6518F" w:rsidRDefault="00D31A36" w14:paraId="3DBEE99F" w14:textId="4059611F">
            <w:pPr>
              <w:ind w:firstLine="0"/>
            </w:pPr>
            <w:r>
              <w:t>«____» _____________ 20__</w:t>
            </w:r>
            <w:r w:rsidRPr="00646136" w:rsidR="00990EAC">
              <w:t> г.</w:t>
            </w:r>
          </w:p>
        </w:tc>
      </w:tr>
    </w:tbl>
    <w:p w:rsidRPr="00646136" w:rsidR="00990EAC" w:rsidP="00EA6493" w:rsidRDefault="00990EAC" w14:paraId="2AAA6B2A" w14:textId="77777777">
      <w:pPr>
        <w:rPr>
          <w:noProof/>
        </w:rPr>
      </w:pPr>
    </w:p>
    <w:p w:rsidRPr="00646136" w:rsidR="00990EAC" w:rsidP="00990EAC" w:rsidRDefault="00990EAC" w14:paraId="66DDFF13" w14:textId="77777777"/>
    <w:p w:rsidRPr="00646136" w:rsidR="00990EAC" w:rsidP="00990EAC" w:rsidRDefault="00990EAC" w14:paraId="6D8F6D6B" w14:textId="77777777"/>
    <w:p w:rsidRPr="00646136" w:rsidR="00990EAC" w:rsidP="00A6518F" w:rsidRDefault="00A6518F" w14:paraId="326582D4" w14:textId="6E9C214C">
      <w:pPr>
        <w:pStyle w:val="vguxTitleDocName"/>
      </w:pPr>
      <w:r>
        <w:rPr>
          <w:lang w:val="ru-RU"/>
        </w:rPr>
        <w:t>ТЕХНИЧЕСКОЕ ЗАДАНИЕ</w:t>
      </w:r>
    </w:p>
    <w:p w:rsidR="0013162A" w:rsidP="0013162A" w:rsidRDefault="00990EAC" w14:paraId="0A9957D8" w14:textId="70212D17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:rsidRPr="0097346C" w:rsidR="00990EAC" w:rsidP="19FA3804" w:rsidRDefault="003D3E93" w14:paraId="1AC91821" w14:textId="2FBEA51B" w14:noSpellErr="1">
      <w:pPr>
        <w:ind w:firstLine="0"/>
        <w:jc w:val="center"/>
        <w:rPr>
          <w:u w:val="none"/>
        </w:rPr>
      </w:pPr>
      <w:r w:rsidR="003D3E93">
        <w:rPr>
          <w:u w:val="none"/>
        </w:rPr>
        <w:t>______________</w:t>
      </w:r>
      <w:r w:rsidRPr="19FA3804" w:rsidR="0097346C">
        <w:rPr>
          <w:u w:val="single"/>
        </w:rPr>
        <w:t>и</w:t>
      </w:r>
      <w:r w:rsidRPr="19FA3804" w:rsidR="0097346C">
        <w:rPr>
          <w:u w:val="single"/>
        </w:rPr>
        <w:t>гры «Рассада</w:t>
      </w:r>
      <w:r w:rsidRPr="19FA3804" w:rsidR="0097346C">
        <w:rPr>
          <w:u w:val="single"/>
        </w:rPr>
        <w:t>».</w:t>
      </w:r>
      <w:r w:rsidR="003D3E93">
        <w:rPr>
          <w:u w:val="none"/>
        </w:rPr>
        <w:t>_</w:t>
      </w:r>
      <w:r w:rsidR="003D3E93">
        <w:rPr>
          <w:u w:val="none"/>
        </w:rPr>
        <w:t>______________</w:t>
      </w:r>
    </w:p>
    <w:p w:rsidRPr="00646136" w:rsidR="00990EAC" w:rsidP="00303DC8" w:rsidRDefault="00990EAC" w14:paraId="2FAF6D5A" w14:textId="77777777"/>
    <w:p w:rsidRPr="00646136" w:rsidR="00990EAC" w:rsidP="00303DC8" w:rsidRDefault="00990EAC" w14:paraId="7802D47B" w14:textId="77777777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:rsidTr="003E22A5" w14:paraId="6C30B23A" w14:textId="77777777">
        <w:tc>
          <w:tcPr>
            <w:tcW w:w="4821" w:type="dxa"/>
          </w:tcPr>
          <w:p w:rsidRPr="00646136" w:rsidR="00990EAC" w:rsidP="0013162A" w:rsidRDefault="00990EAC" w14:paraId="1F9E7B21" w14:textId="77777777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:rsidRPr="00646136" w:rsidR="00990EAC" w:rsidP="00990EAC" w:rsidRDefault="00990EAC" w14:paraId="1DE671FD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Pr="00646136" w:rsidR="00990EAC" w:rsidP="0013162A" w:rsidRDefault="00990EAC" w14:paraId="2CAFB7F3" w14:textId="77777777">
            <w:pPr>
              <w:ind w:firstLine="0"/>
            </w:pPr>
            <w:r w:rsidRPr="00646136">
              <w:t>СОГЛАСОВАНО</w:t>
            </w:r>
          </w:p>
        </w:tc>
      </w:tr>
      <w:tr w:rsidR="00DB67CB" w:rsidTr="003E22A5" w14:paraId="6E79C311" w14:textId="77777777">
        <w:trPr>
          <w:trHeight w:val="1713"/>
        </w:trPr>
        <w:tc>
          <w:tcPr>
            <w:tcW w:w="4821" w:type="dxa"/>
            <w:hideMark/>
          </w:tcPr>
          <w:p w:rsidRPr="00646136" w:rsidR="00DB67CB" w:rsidP="0013162A" w:rsidRDefault="00F62A47" w14:paraId="2FFD1A4A" w14:textId="710DAE54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:rsidRPr="00646136" w:rsidR="00DB67CB" w:rsidP="0013162A" w:rsidRDefault="00DB67CB" w14:paraId="1BE65011" w14:textId="1C104EC7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C03990">
              <w:t>Утёмова</w:t>
            </w:r>
            <w:proofErr w:type="spellEnd"/>
            <w:r w:rsidR="00FD0C4A">
              <w:t xml:space="preserve"> </w:t>
            </w:r>
            <w:r w:rsidR="0097346C">
              <w:t>К. А.</w:t>
            </w:r>
          </w:p>
          <w:p w:rsidRPr="00646136" w:rsidR="00DB67CB" w:rsidP="0013162A" w:rsidRDefault="00DB67CB" w14:paraId="391E9847" w14:textId="39FD68BF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:rsidRPr="00646136" w:rsidR="00DB67CB" w:rsidP="00DB67CB" w:rsidRDefault="00DB67CB" w14:paraId="65C4A658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:rsidRPr="00646136" w:rsidR="00DB67CB" w:rsidP="0013162A" w:rsidRDefault="002502BF" w14:paraId="2D0A277D" w14:textId="64244D7F">
            <w:pPr>
              <w:ind w:firstLine="0"/>
            </w:pPr>
            <w:r>
              <w:t>Преподаватель по учебной практике</w:t>
            </w:r>
          </w:p>
          <w:p w:rsidRPr="00646136" w:rsidR="00DB67CB" w:rsidP="0013162A" w:rsidRDefault="00DB67CB" w14:paraId="2CA16E67" w14:textId="38106801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C03990">
              <w:t>Коржавина</w:t>
            </w:r>
            <w:r w:rsidR="00FD0C4A">
              <w:t xml:space="preserve"> </w:t>
            </w:r>
            <w:r w:rsidR="0097346C">
              <w:t>А. С.</w:t>
            </w:r>
          </w:p>
          <w:p w:rsidRPr="00D37FCB" w:rsidR="00D37FCB" w:rsidP="0013162A" w:rsidRDefault="00DB67CB" w14:paraId="481526AE" w14:textId="28E6C5C8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:rsidTr="003E22A5" w14:paraId="415F2DB0" w14:textId="77777777">
        <w:trPr>
          <w:trHeight w:val="419"/>
        </w:trPr>
        <w:tc>
          <w:tcPr>
            <w:tcW w:w="4821" w:type="dxa"/>
          </w:tcPr>
          <w:p w:rsidRPr="00D31A36" w:rsidR="003E22A5" w:rsidP="003E22A5" w:rsidRDefault="003E22A5" w14:paraId="2D3A0885" w14:textId="77777777">
            <w:pPr>
              <w:ind w:firstLine="0"/>
            </w:pPr>
          </w:p>
        </w:tc>
        <w:tc>
          <w:tcPr>
            <w:tcW w:w="1134" w:type="dxa"/>
          </w:tcPr>
          <w:p w:rsidRPr="00646136" w:rsidR="003E22A5" w:rsidP="003E22A5" w:rsidRDefault="003E22A5" w14:paraId="26659269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Pr="00D31A36" w:rsidR="003E22A5" w:rsidP="003E22A5" w:rsidRDefault="003E22A5" w14:paraId="21AE938C" w14:textId="37EF1496">
            <w:pPr>
              <w:ind w:firstLine="0"/>
            </w:pPr>
            <w:r w:rsidRPr="00646136">
              <w:t>СОГЛАСОВАНО</w:t>
            </w:r>
          </w:p>
        </w:tc>
      </w:tr>
      <w:tr w:rsidR="003E22A5" w:rsidTr="003E22A5" w14:paraId="10817EA7" w14:textId="77777777">
        <w:trPr>
          <w:trHeight w:val="1713"/>
        </w:trPr>
        <w:tc>
          <w:tcPr>
            <w:tcW w:w="4821" w:type="dxa"/>
          </w:tcPr>
          <w:p w:rsidRPr="00D31A36" w:rsidR="003E22A5" w:rsidP="003E22A5" w:rsidRDefault="003E22A5" w14:paraId="7B688BE1" w14:textId="77777777">
            <w:pPr>
              <w:ind w:firstLine="0"/>
            </w:pPr>
          </w:p>
        </w:tc>
        <w:tc>
          <w:tcPr>
            <w:tcW w:w="1134" w:type="dxa"/>
          </w:tcPr>
          <w:p w:rsidRPr="00646136" w:rsidR="003E22A5" w:rsidP="003E22A5" w:rsidRDefault="003E22A5" w14:paraId="74CB39DC" w14:textId="77777777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:rsidRPr="00646136" w:rsidR="003E22A5" w:rsidP="003E22A5" w:rsidRDefault="002502BF" w14:paraId="69F58FF0" w14:textId="7F05D23F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:rsidRPr="00646136" w:rsidR="003E22A5" w:rsidP="003E22A5" w:rsidRDefault="003E22A5" w14:paraId="0C9FD50A" w14:textId="56C8B35B">
            <w:pPr>
              <w:ind w:firstLine="0"/>
            </w:pPr>
            <w:r w:rsidRPr="00646136">
              <w:t>________________</w:t>
            </w:r>
            <w:r w:rsidR="00C03990">
              <w:t xml:space="preserve"> Самоделкин</w:t>
            </w:r>
            <w:r w:rsidR="00FD0C4A">
              <w:t xml:space="preserve"> </w:t>
            </w:r>
            <w:r w:rsidR="00C03990">
              <w:t>П</w:t>
            </w:r>
            <w:r w:rsidR="00FD0C4A">
              <w:t>.</w:t>
            </w:r>
            <w:r w:rsidR="00C03990">
              <w:t>А</w:t>
            </w:r>
            <w:r w:rsidR="00FD0C4A">
              <w:t>.</w:t>
            </w:r>
          </w:p>
          <w:p w:rsidRPr="00D31A36" w:rsidR="003E22A5" w:rsidP="003E22A5" w:rsidRDefault="003E22A5" w14:paraId="3377A854" w14:textId="6ABC94DB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:rsidR="003E22A5" w:rsidP="19FA3804" w:rsidRDefault="003E22A5" w14:paraId="2821F77F" w14:noSpellErr="1" w14:textId="0DBE5542">
      <w:pPr>
        <w:pStyle w:val="a1"/>
        <w:ind w:firstLine="0"/>
        <w:rPr/>
      </w:pPr>
    </w:p>
    <w:p w:rsidR="00D2756B" w:rsidP="00303DC8" w:rsidRDefault="00D2756B" w14:paraId="0E468CFB" w14:textId="721BA3C1"/>
    <w:p w:rsidR="00F113BF" w:rsidP="19FA3804" w:rsidRDefault="00F113BF" w14:paraId="2DD731FE" w14:noSpellErr="1" w14:textId="18E69FFE">
      <w:pPr>
        <w:pStyle w:val="a1"/>
        <w:rPr/>
      </w:pPr>
    </w:p>
    <w:p w:rsidRPr="00646136" w:rsidR="00990EAC" w:rsidP="19FA3804" w:rsidRDefault="00990EAC" w14:paraId="15D082F6" w14:textId="75F13178">
      <w:pPr>
        <w:ind w:firstLine="0"/>
        <w:jc w:val="center"/>
        <w:rPr/>
        <w:sectPr w:rsidRPr="00646136" w:rsidR="00990EAC" w:rsidSect="008138CB">
          <w:pgSz w:w="11907" w:h="16840" w:orient="portrait"/>
          <w:pgMar w:top="1134" w:right="851" w:bottom="1134" w:left="1418" w:header="720" w:footer="720" w:gutter="0"/>
          <w:cols w:space="720"/>
        </w:sectPr>
      </w:pPr>
      <w:r w:rsidR="00D2756B">
        <w:rPr/>
        <w:t>20</w:t>
      </w:r>
      <w:r w:rsidR="005A4E60">
        <w:rPr/>
        <w:t>2</w:t>
      </w:r>
      <w:r w:rsidR="00C03990">
        <w:rPr/>
        <w:t>4</w:t>
      </w:r>
    </w:p>
    <w:p w:rsidR="00990EAC" w:rsidP="00A6518F" w:rsidRDefault="00990EAC" w14:paraId="7B3CC18C" w14:textId="1BCDB04B">
      <w:pPr>
        <w:pStyle w:val="vguCContentName"/>
      </w:pPr>
      <w:r w:rsidRPr="00646136">
        <w:t>Содержание</w:t>
      </w:r>
    </w:p>
    <w:sdt>
      <w:sdtPr>
        <w:id w:val="1865384978"/>
        <w:docPartObj>
          <w:docPartGallery w:val="Table of Contents"/>
          <w:docPartUnique/>
        </w:docPartObj>
      </w:sdtPr>
      <w:sdtContent>
        <w:p w:rsidR="00442256" w:rsidP="19FA3804" w:rsidRDefault="00442256" w14:paraId="0A769E9D" w14:textId="5C684F88" w14:noSpellErr="1">
          <w:pPr>
            <w:pStyle w:val="afb"/>
            <w:numPr>
              <w:ilvl w:val="0"/>
              <w:numId w:val="0"/>
            </w:numPr>
            <w:rPr/>
          </w:pPr>
        </w:p>
        <w:p w:rsidR="00186EFA" w:rsidP="19FA3804" w:rsidRDefault="00442256" w14:paraId="6F4BEFA9" w14:textId="560486C8">
          <w:pPr>
            <w:pStyle w:val="11"/>
            <w:tabs>
              <w:tab w:val="right" w:leader="dot" w:pos="10200"/>
            </w:tabs>
            <w:rPr>
              <w:rStyle w:val="a6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684706">
            <w:r w:rsidRPr="19FA3804" w:rsidR="19FA3804">
              <w:rPr>
                <w:rStyle w:val="a6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_Toc9684706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186EFA" w:rsidP="19FA3804" w:rsidRDefault="00000000" w14:paraId="4F36204D" w14:textId="7423CFF0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2120372967">
            <w:r w:rsidRPr="19FA3804" w:rsidR="19FA3804">
              <w:rPr>
                <w:rStyle w:val="a6"/>
              </w:rPr>
              <w:t>1</w:t>
            </w:r>
            <w:r>
              <w:tab/>
            </w:r>
            <w:r w:rsidRPr="19FA3804" w:rsidR="19FA3804">
              <w:rPr>
                <w:rStyle w:val="a6"/>
              </w:rPr>
              <w:t>Термины и определения</w:t>
            </w:r>
            <w:r>
              <w:tab/>
            </w:r>
            <w:r>
              <w:fldChar w:fldCharType="begin"/>
            </w:r>
            <w:r>
              <w:instrText xml:space="preserve">PAGEREF _Toc2120372967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186EFA" w:rsidP="19FA3804" w:rsidRDefault="00000000" w14:paraId="6A821831" w14:textId="23EE16A8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2112726990">
            <w:r w:rsidRPr="19FA3804" w:rsidR="19FA3804">
              <w:rPr>
                <w:rStyle w:val="a6"/>
              </w:rPr>
              <w:t>2</w:t>
            </w:r>
            <w:r>
              <w:tab/>
            </w:r>
            <w:r w:rsidRPr="19FA3804" w:rsidR="19FA3804">
              <w:rPr>
                <w:rStyle w:val="a6"/>
              </w:rPr>
              <w:t>Перечень сокращений</w:t>
            </w:r>
            <w:r>
              <w:tab/>
            </w:r>
            <w:r>
              <w:fldChar w:fldCharType="begin"/>
            </w:r>
            <w:r>
              <w:instrText xml:space="preserve">PAGEREF _Toc2112726990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186EFA" w:rsidP="19FA3804" w:rsidRDefault="00000000" w14:paraId="1BE6F10F" w14:textId="3CDE5970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1610856627">
            <w:r w:rsidRPr="19FA3804" w:rsidR="19FA3804">
              <w:rPr>
                <w:rStyle w:val="a6"/>
              </w:rPr>
              <w:t>3</w:t>
            </w:r>
            <w:r>
              <w:tab/>
            </w:r>
            <w:r w:rsidRPr="19FA3804" w:rsidR="19FA3804">
              <w:rPr>
                <w:rStyle w:val="a6"/>
              </w:rPr>
              <w:t>Основные сведения о разработке</w:t>
            </w:r>
            <w:r>
              <w:tab/>
            </w:r>
            <w:r>
              <w:fldChar w:fldCharType="begin"/>
            </w:r>
            <w:r>
              <w:instrText xml:space="preserve">PAGEREF _Toc1610856627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5</w:t>
            </w:r>
            <w:r>
              <w:fldChar w:fldCharType="end"/>
            </w:r>
          </w:hyperlink>
        </w:p>
        <w:p w:rsidR="00186EFA" w:rsidP="19FA3804" w:rsidRDefault="00000000" w14:paraId="05BA9D73" w14:textId="1C52200A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548100237">
            <w:r w:rsidRPr="19FA3804" w:rsidR="19FA3804">
              <w:rPr>
                <w:rStyle w:val="a6"/>
              </w:rPr>
              <w:t>3.1</w:t>
            </w:r>
            <w:r>
              <w:tab/>
            </w:r>
            <w:r w:rsidRPr="19FA3804" w:rsidR="19FA3804">
              <w:rPr>
                <w:rStyle w:val="a6"/>
              </w:rPr>
              <w:t>Наименование разработки</w:t>
            </w:r>
            <w:r>
              <w:tab/>
            </w:r>
            <w:r>
              <w:fldChar w:fldCharType="begin"/>
            </w:r>
            <w:r>
              <w:instrText xml:space="preserve">PAGEREF _Toc548100237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186EFA" w:rsidP="19FA3804" w:rsidRDefault="00000000" w14:paraId="633705D0" w14:textId="2D678631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688492642">
            <w:r w:rsidRPr="19FA3804" w:rsidR="19FA3804">
              <w:rPr>
                <w:rStyle w:val="a6"/>
              </w:rPr>
              <w:t>3.2</w:t>
            </w:r>
            <w:r>
              <w:tab/>
            </w:r>
            <w:r w:rsidRPr="19FA3804" w:rsidR="19FA3804">
              <w:rPr>
                <w:rStyle w:val="a6"/>
              </w:rPr>
              <w:t>Цель и задачи</w:t>
            </w:r>
            <w:r>
              <w:tab/>
            </w:r>
            <w:r>
              <w:fldChar w:fldCharType="begin"/>
            </w:r>
            <w:r>
              <w:instrText xml:space="preserve">PAGEREF _Toc688492642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186EFA" w:rsidP="19FA3804" w:rsidRDefault="00000000" w14:paraId="50E6EFE0" w14:textId="7B72F480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1805158521">
            <w:r w:rsidRPr="19FA3804" w:rsidR="19FA3804">
              <w:rPr>
                <w:rStyle w:val="a6"/>
              </w:rPr>
              <w:t>3.3</w:t>
            </w:r>
            <w:r>
              <w:tab/>
            </w:r>
            <w:r w:rsidRPr="19FA3804" w:rsidR="19FA3804">
              <w:rPr>
                <w:rStyle w:val="a6"/>
              </w:rPr>
              <w:t>Сведения об участниках разработки</w:t>
            </w:r>
            <w:r>
              <w:tab/>
            </w:r>
            <w:r>
              <w:fldChar w:fldCharType="begin"/>
            </w:r>
            <w:r>
              <w:instrText xml:space="preserve">PAGEREF _Toc1805158521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186EFA" w:rsidP="19FA3804" w:rsidRDefault="00000000" w14:paraId="468D531E" w14:textId="312E9669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1769244549">
            <w:r w:rsidRPr="19FA3804" w:rsidR="19FA3804">
              <w:rPr>
                <w:rStyle w:val="a6"/>
              </w:rPr>
              <w:t>3.4</w:t>
            </w:r>
            <w:r>
              <w:tab/>
            </w:r>
            <w:r w:rsidRPr="19FA3804" w:rsidR="19FA3804">
              <w:rPr>
                <w:rStyle w:val="a6"/>
              </w:rPr>
              <w:t>Сроки разработки</w:t>
            </w:r>
            <w:r>
              <w:tab/>
            </w:r>
            <w:r>
              <w:fldChar w:fldCharType="begin"/>
            </w:r>
            <w:r>
              <w:instrText xml:space="preserve">PAGEREF _Toc1769244549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186EFA" w:rsidP="19FA3804" w:rsidRDefault="00000000" w14:paraId="36BA9192" w14:textId="0478CCFE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256247009">
            <w:r w:rsidRPr="19FA3804" w:rsidR="19FA3804">
              <w:rPr>
                <w:rStyle w:val="a6"/>
              </w:rPr>
              <w:t>3.5</w:t>
            </w:r>
            <w:r>
              <w:tab/>
            </w:r>
            <w:r w:rsidRPr="19FA3804" w:rsidR="19FA3804">
              <w:rPr>
                <w:rStyle w:val="a6"/>
              </w:rPr>
              <w:t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PAGEREF _Toc256247009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6</w:t>
            </w:r>
            <w:r>
              <w:fldChar w:fldCharType="end"/>
            </w:r>
          </w:hyperlink>
        </w:p>
        <w:p w:rsidR="00186EFA" w:rsidP="19FA3804" w:rsidRDefault="00000000" w14:paraId="2E6F688E" w14:textId="6DC7C37A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354445001">
            <w:r w:rsidRPr="19FA3804" w:rsidR="19FA3804">
              <w:rPr>
                <w:rStyle w:val="a6"/>
              </w:rPr>
              <w:t>4</w:t>
            </w:r>
            <w:r>
              <w:tab/>
            </w:r>
            <w:r w:rsidRPr="19FA3804" w:rsidR="19FA3804">
              <w:rPr>
                <w:rStyle w:val="a6"/>
              </w:rPr>
              <w:t>Описание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_Toc354445001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7</w:t>
            </w:r>
            <w:r>
              <w:fldChar w:fldCharType="end"/>
            </w:r>
          </w:hyperlink>
        </w:p>
        <w:p w:rsidR="00186EFA" w:rsidP="19FA3804" w:rsidRDefault="00000000" w14:paraId="030AD340" w14:textId="1BF3A341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604924128">
            <w:r w:rsidRPr="19FA3804" w:rsidR="19FA3804">
              <w:rPr>
                <w:rStyle w:val="a6"/>
              </w:rPr>
              <w:t>5</w:t>
            </w:r>
            <w:r>
              <w:tab/>
            </w:r>
            <w:r w:rsidRPr="19FA3804" w:rsidR="19FA3804">
              <w:rPr>
                <w:rStyle w:val="a6"/>
              </w:rPr>
              <w:t>Требования к результатам разработки</w:t>
            </w:r>
            <w:r>
              <w:tab/>
            </w:r>
            <w:r>
              <w:fldChar w:fldCharType="begin"/>
            </w:r>
            <w:r>
              <w:instrText xml:space="preserve">PAGEREF _Toc604924128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10</w:t>
            </w:r>
            <w:r>
              <w:fldChar w:fldCharType="end"/>
            </w:r>
          </w:hyperlink>
        </w:p>
        <w:p w:rsidR="00186EFA" w:rsidP="19FA3804" w:rsidRDefault="00000000" w14:paraId="5156F28D" w14:textId="38CBFA53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892605230">
            <w:r w:rsidRPr="19FA3804" w:rsidR="19FA3804">
              <w:rPr>
                <w:rStyle w:val="a6"/>
              </w:rPr>
              <w:t>5.1</w:t>
            </w:r>
            <w:r>
              <w:tab/>
            </w:r>
            <w:r w:rsidRPr="19FA3804" w:rsidR="19FA3804">
              <w:rPr>
                <w:rStyle w:val="a6"/>
              </w:rPr>
              <w:t>Правила игры</w:t>
            </w:r>
            <w:r>
              <w:tab/>
            </w:r>
            <w:r>
              <w:fldChar w:fldCharType="begin"/>
            </w:r>
            <w:r>
              <w:instrText xml:space="preserve">PAGEREF _Toc892605230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11</w:t>
            </w:r>
            <w:r>
              <w:fldChar w:fldCharType="end"/>
            </w:r>
          </w:hyperlink>
        </w:p>
        <w:p w:rsidR="00186EFA" w:rsidP="19FA3804" w:rsidRDefault="00000000" w14:paraId="0FA3DCD3" w14:textId="048A03A0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1805000297">
            <w:r w:rsidRPr="19FA3804" w:rsidR="19FA3804">
              <w:rPr>
                <w:rStyle w:val="a6"/>
              </w:rPr>
              <w:t>5.2</w:t>
            </w:r>
            <w:r>
              <w:tab/>
            </w:r>
            <w:r w:rsidRPr="19FA3804" w:rsidR="19FA3804">
              <w:rPr>
                <w:rStyle w:val="a6"/>
              </w:rPr>
              <w:t>Возможности пользователя</w:t>
            </w:r>
            <w:r>
              <w:tab/>
            </w:r>
            <w:r>
              <w:fldChar w:fldCharType="begin"/>
            </w:r>
            <w:r>
              <w:instrText xml:space="preserve">PAGEREF _Toc1805000297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11</w:t>
            </w:r>
            <w:r>
              <w:fldChar w:fldCharType="end"/>
            </w:r>
          </w:hyperlink>
        </w:p>
        <w:p w:rsidR="00186EFA" w:rsidP="19FA3804" w:rsidRDefault="00000000" w14:paraId="1C5B4DB7" w14:textId="72356B94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1299950404">
            <w:r w:rsidRPr="19FA3804" w:rsidR="19FA3804">
              <w:rPr>
                <w:rStyle w:val="a6"/>
              </w:rPr>
              <w:t>5.3</w:t>
            </w:r>
            <w:r>
              <w:tab/>
            </w:r>
            <w:r w:rsidRPr="19FA3804" w:rsidR="19FA3804">
              <w:rPr>
                <w:rStyle w:val="a6"/>
              </w:rPr>
              <w:t>Требования к показателям назначения</w:t>
            </w:r>
            <w:r>
              <w:tab/>
            </w:r>
            <w:r>
              <w:fldChar w:fldCharType="begin"/>
            </w:r>
            <w:r>
              <w:instrText xml:space="preserve">PAGEREF _Toc1299950404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11</w:t>
            </w:r>
            <w:r>
              <w:fldChar w:fldCharType="end"/>
            </w:r>
          </w:hyperlink>
        </w:p>
        <w:p w:rsidR="00186EFA" w:rsidP="19FA3804" w:rsidRDefault="00000000" w14:paraId="75C12EC2" w14:textId="50BC8D60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447668747">
            <w:r w:rsidRPr="19FA3804" w:rsidR="19FA3804">
              <w:rPr>
                <w:rStyle w:val="a6"/>
              </w:rPr>
              <w:t>5.4</w:t>
            </w:r>
            <w:r>
              <w:tab/>
            </w:r>
            <w:r w:rsidRPr="19FA3804" w:rsidR="19FA3804">
              <w:rPr>
                <w:rStyle w:val="a6"/>
              </w:rPr>
              <w:t>Требования к пользовательскому интерфейсу</w:t>
            </w:r>
            <w:r>
              <w:tab/>
            </w:r>
            <w:r>
              <w:fldChar w:fldCharType="begin"/>
            </w:r>
            <w:r>
              <w:instrText xml:space="preserve">PAGEREF _Toc447668747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12</w:t>
            </w:r>
            <w:r>
              <w:fldChar w:fldCharType="end"/>
            </w:r>
          </w:hyperlink>
        </w:p>
        <w:p w:rsidR="00186EFA" w:rsidP="19FA3804" w:rsidRDefault="00000000" w14:paraId="0F2BBB0C" w14:textId="0B375E4E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28723264">
            <w:r w:rsidRPr="19FA3804" w:rsidR="19FA3804">
              <w:rPr>
                <w:rStyle w:val="a6"/>
              </w:rPr>
              <w:t>5.5</w:t>
            </w:r>
            <w:r>
              <w:tab/>
            </w:r>
            <w:r w:rsidRPr="19FA3804" w:rsidR="19FA3804">
              <w:rPr>
                <w:rStyle w:val="a6"/>
              </w:rPr>
              <w:t>Требования к видам обеспечения</w:t>
            </w:r>
            <w:r>
              <w:tab/>
            </w:r>
            <w:r>
              <w:fldChar w:fldCharType="begin"/>
            </w:r>
            <w:r>
              <w:instrText xml:space="preserve">PAGEREF _Toc28723264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22</w:t>
            </w:r>
            <w:r>
              <w:fldChar w:fldCharType="end"/>
            </w:r>
          </w:hyperlink>
        </w:p>
        <w:p w:rsidR="00186EFA" w:rsidP="19FA3804" w:rsidRDefault="00000000" w14:paraId="1BB3647F" w14:textId="72F08E26">
          <w:pPr>
            <w:pStyle w:val="31"/>
            <w:tabs>
              <w:tab w:val="left" w:leader="none" w:pos="1200"/>
              <w:tab w:val="right" w:leader="dot" w:pos="10200"/>
            </w:tabs>
            <w:rPr>
              <w:rStyle w:val="a6"/>
            </w:rPr>
          </w:pPr>
          <w:hyperlink w:anchor="_Toc1844805163">
            <w:r w:rsidRPr="19FA3804" w:rsidR="19FA3804">
              <w:rPr>
                <w:rStyle w:val="a6"/>
              </w:rPr>
              <w:t>5.5.1</w:t>
            </w:r>
            <w:r>
              <w:tab/>
            </w:r>
            <w:r w:rsidRPr="19FA3804" w:rsidR="19FA3804">
              <w:rPr>
                <w:rStyle w:val="a6"/>
              </w:rPr>
              <w:t>Требования к математическому обеспечению</w:t>
            </w:r>
            <w:r>
              <w:tab/>
            </w:r>
            <w:r>
              <w:fldChar w:fldCharType="begin"/>
            </w:r>
            <w:r>
              <w:instrText xml:space="preserve">PAGEREF _Toc1844805163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22</w:t>
            </w:r>
            <w:r>
              <w:fldChar w:fldCharType="end"/>
            </w:r>
          </w:hyperlink>
        </w:p>
        <w:p w:rsidR="00186EFA" w:rsidP="19FA3804" w:rsidRDefault="00000000" w14:paraId="4C232B43" w14:textId="7BE3F462">
          <w:pPr>
            <w:pStyle w:val="31"/>
            <w:tabs>
              <w:tab w:val="left" w:leader="none" w:pos="1200"/>
              <w:tab w:val="right" w:leader="dot" w:pos="10200"/>
            </w:tabs>
            <w:rPr>
              <w:rStyle w:val="a6"/>
            </w:rPr>
          </w:pPr>
          <w:hyperlink w:anchor="_Toc173039669">
            <w:r w:rsidRPr="19FA3804" w:rsidR="19FA3804">
              <w:rPr>
                <w:rStyle w:val="a6"/>
              </w:rPr>
              <w:t>5.5.2</w:t>
            </w:r>
            <w:r>
              <w:tab/>
            </w:r>
            <w:r w:rsidRPr="19FA3804" w:rsidR="19FA3804">
              <w:rPr>
                <w:rStyle w:val="a6"/>
              </w:rPr>
              <w:t>Требования к информационному обеспечению</w:t>
            </w:r>
            <w:r>
              <w:tab/>
            </w:r>
            <w:r>
              <w:fldChar w:fldCharType="begin"/>
            </w:r>
            <w:r>
              <w:instrText xml:space="preserve">PAGEREF _Toc173039669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22</w:t>
            </w:r>
            <w:r>
              <w:fldChar w:fldCharType="end"/>
            </w:r>
          </w:hyperlink>
        </w:p>
        <w:p w:rsidR="00186EFA" w:rsidP="19FA3804" w:rsidRDefault="00000000" w14:paraId="7C3F7BFB" w14:textId="0BA54FC8">
          <w:pPr>
            <w:pStyle w:val="31"/>
            <w:tabs>
              <w:tab w:val="left" w:leader="none" w:pos="1200"/>
              <w:tab w:val="right" w:leader="dot" w:pos="10200"/>
            </w:tabs>
            <w:rPr>
              <w:rStyle w:val="a6"/>
            </w:rPr>
          </w:pPr>
          <w:hyperlink w:anchor="_Toc1498633629">
            <w:r w:rsidRPr="19FA3804" w:rsidR="19FA3804">
              <w:rPr>
                <w:rStyle w:val="a6"/>
              </w:rPr>
              <w:t>5.5.3</w:t>
            </w:r>
            <w:r>
              <w:tab/>
            </w:r>
            <w:r w:rsidRPr="19FA3804" w:rsidR="19FA3804">
              <w:rPr>
                <w:rStyle w:val="a6"/>
              </w:rPr>
              <w:t>Требования к метрологическому обеспечению</w:t>
            </w:r>
            <w:r>
              <w:tab/>
            </w:r>
            <w:r>
              <w:fldChar w:fldCharType="begin"/>
            </w:r>
            <w:r>
              <w:instrText xml:space="preserve">PAGEREF _Toc1498633629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2A8459CD" w14:textId="1D43D728">
          <w:pPr>
            <w:pStyle w:val="31"/>
            <w:tabs>
              <w:tab w:val="left" w:leader="none" w:pos="1200"/>
              <w:tab w:val="right" w:leader="dot" w:pos="10200"/>
            </w:tabs>
            <w:rPr>
              <w:rStyle w:val="a6"/>
            </w:rPr>
          </w:pPr>
          <w:hyperlink w:anchor="_Toc137975875">
            <w:r w:rsidRPr="19FA3804" w:rsidR="19FA3804">
              <w:rPr>
                <w:rStyle w:val="a6"/>
              </w:rPr>
              <w:t>5.5.4</w:t>
            </w:r>
            <w:r>
              <w:tab/>
            </w:r>
            <w:r w:rsidRPr="19FA3804" w:rsidR="19FA3804">
              <w:rPr>
                <w:rStyle w:val="a6"/>
              </w:rPr>
              <w:t>Требования к техническому обеспечению</w:t>
            </w:r>
            <w:r>
              <w:tab/>
            </w:r>
            <w:r>
              <w:fldChar w:fldCharType="begin"/>
            </w:r>
            <w:r>
              <w:instrText xml:space="preserve">PAGEREF _Toc137975875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3275CCA3" w14:textId="07FE6DC8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2114869452">
            <w:r w:rsidRPr="19FA3804" w:rsidR="19FA3804">
              <w:rPr>
                <w:rStyle w:val="a6"/>
              </w:rPr>
              <w:t>5.6</w:t>
            </w:r>
            <w:r>
              <w:tab/>
            </w:r>
            <w:r w:rsidRPr="19FA3804" w:rsidR="19FA3804">
              <w:rPr>
                <w:rStyle w:val="a6"/>
              </w:rPr>
              <w:t>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PAGEREF _Toc2114869452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6C3867C6" w14:textId="5D1D9641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297084744">
            <w:r w:rsidRPr="19FA3804" w:rsidR="19FA3804">
              <w:rPr>
                <w:rStyle w:val="a6"/>
              </w:rPr>
              <w:t>5.7</w:t>
            </w:r>
            <w:r>
              <w:tab/>
            </w:r>
            <w:r w:rsidRPr="19FA3804" w:rsidR="19FA3804">
              <w:rPr>
                <w:rStyle w:val="a6"/>
              </w:rPr>
              <w:t>Требования к безопасности</w:t>
            </w:r>
            <w:r>
              <w:tab/>
            </w:r>
            <w:r>
              <w:fldChar w:fldCharType="begin"/>
            </w:r>
            <w:r>
              <w:instrText xml:space="preserve">PAGEREF _Toc297084744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4AF1F99C" w14:textId="190785B0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897691401">
            <w:r w:rsidRPr="19FA3804" w:rsidR="19FA3804">
              <w:rPr>
                <w:rStyle w:val="a6"/>
              </w:rPr>
              <w:t>5.8</w:t>
            </w:r>
            <w:r>
              <w:tab/>
            </w:r>
            <w:r w:rsidRPr="19FA3804" w:rsidR="19FA3804">
              <w:rPr>
                <w:rStyle w:val="a6"/>
              </w:rPr>
              <w:t>Требования к патентной чистоте</w:t>
            </w:r>
            <w:r>
              <w:tab/>
            </w:r>
            <w:r>
              <w:fldChar w:fldCharType="begin"/>
            </w:r>
            <w:r>
              <w:instrText xml:space="preserve">PAGEREF _Toc897691401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4001B80E" w14:textId="06DBD1D0">
          <w:pPr>
            <w:pStyle w:val="21"/>
            <w:tabs>
              <w:tab w:val="left" w:leader="none" w:pos="720"/>
              <w:tab w:val="right" w:leader="dot" w:pos="10200"/>
            </w:tabs>
            <w:rPr>
              <w:rStyle w:val="a6"/>
            </w:rPr>
          </w:pPr>
          <w:hyperlink w:anchor="_Toc1752431213">
            <w:r w:rsidRPr="19FA3804" w:rsidR="19FA3804">
              <w:rPr>
                <w:rStyle w:val="a6"/>
              </w:rPr>
              <w:t>5.9</w:t>
            </w:r>
            <w:r>
              <w:tab/>
            </w:r>
            <w:r w:rsidRPr="19FA3804" w:rsidR="19FA3804">
              <w:rPr>
                <w:rStyle w:val="a6"/>
              </w:rPr>
              <w:t>Требования к перспективам развития</w:t>
            </w:r>
            <w:r>
              <w:tab/>
            </w:r>
            <w:r>
              <w:fldChar w:fldCharType="begin"/>
            </w:r>
            <w:r>
              <w:instrText xml:space="preserve">PAGEREF _Toc1752431213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23</w:t>
            </w:r>
            <w:r>
              <w:fldChar w:fldCharType="end"/>
            </w:r>
          </w:hyperlink>
        </w:p>
        <w:p w:rsidR="00186EFA" w:rsidP="19FA3804" w:rsidRDefault="00000000" w14:paraId="1CFEB785" w14:textId="61A55583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1639176175">
            <w:r w:rsidRPr="19FA3804" w:rsidR="19FA3804">
              <w:rPr>
                <w:rStyle w:val="a6"/>
              </w:rPr>
              <w:t>6</w:t>
            </w:r>
            <w:r>
              <w:tab/>
            </w:r>
            <w:r w:rsidRPr="19FA3804" w:rsidR="19FA3804">
              <w:rPr>
                <w:rStyle w:val="a6"/>
              </w:rPr>
              <w:t>Состав и содержание работ</w:t>
            </w:r>
            <w:r>
              <w:tab/>
            </w:r>
            <w:r>
              <w:fldChar w:fldCharType="begin"/>
            </w:r>
            <w:r>
              <w:instrText xml:space="preserve">PAGEREF _Toc1639176175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24</w:t>
            </w:r>
            <w:r>
              <w:fldChar w:fldCharType="end"/>
            </w:r>
          </w:hyperlink>
        </w:p>
        <w:p w:rsidR="00186EFA" w:rsidP="19FA3804" w:rsidRDefault="00000000" w14:paraId="72D33943" w14:textId="1FFD92CC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1815507868">
            <w:r w:rsidRPr="19FA3804" w:rsidR="19FA3804">
              <w:rPr>
                <w:rStyle w:val="a6"/>
              </w:rPr>
              <w:t>7</w:t>
            </w:r>
            <w:r>
              <w:tab/>
            </w:r>
            <w:r w:rsidRPr="19FA3804" w:rsidR="19FA3804">
              <w:rPr>
                <w:rStyle w:val="a6"/>
              </w:rPr>
              <w:t>Порядок разработки</w:t>
            </w:r>
            <w:r>
              <w:tab/>
            </w:r>
            <w:r>
              <w:fldChar w:fldCharType="begin"/>
            </w:r>
            <w:r>
              <w:instrText xml:space="preserve">PAGEREF _Toc1815507868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25</w:t>
            </w:r>
            <w:r>
              <w:fldChar w:fldCharType="end"/>
            </w:r>
          </w:hyperlink>
        </w:p>
        <w:p w:rsidR="00186EFA" w:rsidP="19FA3804" w:rsidRDefault="00000000" w14:paraId="2C48B847" w14:textId="2835C02A">
          <w:pPr>
            <w:pStyle w:val="11"/>
            <w:tabs>
              <w:tab w:val="left" w:leader="none" w:pos="480"/>
              <w:tab w:val="right" w:leader="dot" w:pos="10200"/>
            </w:tabs>
            <w:rPr>
              <w:rStyle w:val="a6"/>
            </w:rPr>
          </w:pPr>
          <w:hyperlink w:anchor="_Toc258636523">
            <w:r w:rsidRPr="19FA3804" w:rsidR="19FA3804">
              <w:rPr>
                <w:rStyle w:val="a6"/>
              </w:rPr>
              <w:t>8</w:t>
            </w:r>
            <w:r>
              <w:tab/>
            </w:r>
            <w:r w:rsidRPr="19FA3804" w:rsidR="19FA3804">
              <w:rPr>
                <w:rStyle w:val="a6"/>
              </w:rPr>
              <w:t>Требования к документированию</w:t>
            </w:r>
            <w:r>
              <w:tab/>
            </w:r>
            <w:r>
              <w:fldChar w:fldCharType="begin"/>
            </w:r>
            <w:r>
              <w:instrText xml:space="preserve">PAGEREF _Toc258636523 \h</w:instrText>
            </w:r>
            <w:r>
              <w:fldChar w:fldCharType="separate"/>
            </w:r>
            <w:r w:rsidRPr="19FA3804" w:rsidR="19FA3804">
              <w:rPr>
                <w:rStyle w:val="a6"/>
              </w:rPr>
              <w:t>27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23221D" w:rsidR="00442256" w:rsidP="0023221D" w:rsidRDefault="00442256" w14:paraId="3CF0F4E1" w14:textId="7CD235DC" w14:noSpellErr="1">
      <w:pPr>
        <w:rPr/>
      </w:pPr>
    </w:p>
    <w:p w:rsidRPr="00627BC1" w:rsidR="005A4E60" w:rsidRDefault="005A4E60" w14:paraId="4DB9FE6F" w14:textId="544B907C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303DC8" w:rsidP="19FA3804" w:rsidRDefault="00442256" w14:paraId="4CEE3E82" w14:textId="431F0445" w14:noSpellErr="1">
      <w:pPr>
        <w:pStyle w:val="1"/>
        <w:numPr>
          <w:ilvl w:val="0"/>
          <w:numId w:val="0"/>
        </w:numPr>
        <w:spacing w:after="240"/>
        <w:ind w:left="851"/>
        <w:rPr>
          <w:sz w:val="28"/>
          <w:szCs w:val="28"/>
        </w:rPr>
      </w:pPr>
      <w:bookmarkStart w:name="_Toc9684706" w:id="226299510"/>
      <w:r w:rsidRPr="19FA3804" w:rsidR="00442256">
        <w:rPr>
          <w:sz w:val="28"/>
          <w:szCs w:val="28"/>
        </w:rPr>
        <w:t>Вв</w:t>
      </w:r>
      <w:r w:rsidRPr="19FA3804" w:rsidR="005A4E60">
        <w:rPr>
          <w:sz w:val="28"/>
          <w:szCs w:val="28"/>
        </w:rPr>
        <w:t>едение</w:t>
      </w:r>
      <w:bookmarkEnd w:id="226299510"/>
    </w:p>
    <w:p w:rsidRPr="00084B70" w:rsidR="0097346C" w:rsidP="0097346C" w:rsidRDefault="0097346C" w14:paraId="4AD99EF1" w14:textId="77777777">
      <w:pPr>
        <w:rPr>
          <w:sz w:val="28"/>
          <w:szCs w:val="28"/>
        </w:rPr>
      </w:pPr>
      <w:r w:rsidRPr="00084B70">
        <w:rPr>
          <w:sz w:val="28"/>
          <w:szCs w:val="28"/>
        </w:rPr>
        <w:t>Данный документ является техническим заданием для игры «Рассада», в котором описаны:</w:t>
      </w:r>
    </w:p>
    <w:p w:rsidRPr="00084B70" w:rsidR="0097346C" w:rsidP="0097346C" w:rsidRDefault="0097346C" w14:paraId="19B36509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основные сведения о разработке;</w:t>
      </w:r>
    </w:p>
    <w:p w:rsidRPr="00084B70" w:rsidR="0097346C" w:rsidP="0097346C" w:rsidRDefault="0097346C" w14:paraId="1237C9D0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описание предметной области;</w:t>
      </w:r>
    </w:p>
    <w:p w:rsidRPr="0097346C" w:rsidR="0097346C" w:rsidP="0097346C" w:rsidRDefault="0097346C" w14:paraId="0145E53E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97346C">
        <w:rPr>
          <w:rFonts w:eastAsia="Times New Roman" w:cs="Times New Roman"/>
          <w:sz w:val="28"/>
          <w:szCs w:val="28"/>
        </w:rPr>
        <w:t>требования к результатам разработки;</w:t>
      </w:r>
    </w:p>
    <w:p w:rsidRPr="0097346C" w:rsidR="0097346C" w:rsidP="0097346C" w:rsidRDefault="0097346C" w14:paraId="7178233C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97346C">
        <w:rPr>
          <w:rFonts w:eastAsia="Times New Roman" w:cs="Times New Roman"/>
          <w:sz w:val="28"/>
          <w:szCs w:val="28"/>
        </w:rPr>
        <w:t>состав и содержание работ;</w:t>
      </w:r>
    </w:p>
    <w:p w:rsidRPr="0097346C" w:rsidR="0097346C" w:rsidP="0097346C" w:rsidRDefault="0097346C" w14:paraId="28EC98FB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97346C">
        <w:rPr>
          <w:rFonts w:eastAsia="Times New Roman" w:cs="Times New Roman"/>
          <w:sz w:val="28"/>
          <w:szCs w:val="28"/>
        </w:rPr>
        <w:t>порядок разработки;</w:t>
      </w:r>
    </w:p>
    <w:p w:rsidRPr="0097346C" w:rsidR="0097346C" w:rsidP="0097346C" w:rsidRDefault="0097346C" w14:paraId="17B58EA8" w14:textId="77777777">
      <w:pPr>
        <w:pStyle w:val="a0"/>
        <w:keepLines w:val="0"/>
        <w:numPr>
          <w:ilvl w:val="0"/>
          <w:numId w:val="20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97346C">
        <w:rPr>
          <w:rFonts w:eastAsia="Times New Roman" w:cs="Times New Roman"/>
          <w:sz w:val="28"/>
          <w:szCs w:val="28"/>
        </w:rPr>
        <w:t>требования к документации.</w:t>
      </w:r>
    </w:p>
    <w:p w:rsidRPr="00084B70" w:rsidR="0097346C" w:rsidP="0097346C" w:rsidRDefault="0097346C" w14:paraId="3259B5D2" w14:textId="77777777">
      <w:pPr>
        <w:rPr>
          <w:sz w:val="28"/>
          <w:szCs w:val="28"/>
        </w:rPr>
      </w:pPr>
      <w:r w:rsidRPr="00084B70">
        <w:rPr>
          <w:sz w:val="28"/>
          <w:szCs w:val="28"/>
        </w:rPr>
        <w:t>Документ предназначен для заказчика и исполнителя:</w:t>
      </w:r>
    </w:p>
    <w:p w:rsidR="0097346C" w:rsidP="0097346C" w:rsidRDefault="0097346C" w14:paraId="36A0FF20" w14:textId="77777777">
      <w:pPr>
        <w:rPr>
          <w:sz w:val="28"/>
          <w:szCs w:val="28"/>
        </w:rPr>
      </w:pPr>
      <w:r w:rsidRPr="19FA3804" w:rsidR="0097346C">
        <w:rPr>
          <w:sz w:val="28"/>
          <w:szCs w:val="28"/>
        </w:rPr>
        <w:t xml:space="preserve">Заказчик: </w:t>
      </w:r>
      <w:r w:rsidRPr="19FA3804" w:rsidR="0097346C">
        <w:rPr>
          <w:sz w:val="28"/>
          <w:szCs w:val="28"/>
        </w:rPr>
        <w:t>коллектив преподавателей Колледжа</w:t>
      </w:r>
      <w:r w:rsidRPr="19FA3804" w:rsidR="0097346C">
        <w:rPr>
          <w:sz w:val="28"/>
          <w:szCs w:val="28"/>
        </w:rPr>
        <w:t xml:space="preserve"> </w:t>
      </w:r>
      <w:r w:rsidRPr="19FA3804" w:rsidR="0097346C">
        <w:rPr>
          <w:sz w:val="28"/>
          <w:szCs w:val="28"/>
        </w:rPr>
        <w:t>ВятГУ</w:t>
      </w:r>
      <w:r w:rsidRPr="19FA3804" w:rsidR="0097346C">
        <w:rPr>
          <w:sz w:val="28"/>
          <w:szCs w:val="28"/>
        </w:rPr>
        <w:t>:</w:t>
      </w:r>
    </w:p>
    <w:p w:rsidRPr="00FB705D" w:rsidR="0097346C" w:rsidP="0097346C" w:rsidRDefault="0097346C" w14:paraId="59682D30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>руководитель ОП – Чистяков Г. А.;</w:t>
      </w:r>
    </w:p>
    <w:p w:rsidRPr="00FB705D" w:rsidR="0097346C" w:rsidP="0097346C" w:rsidRDefault="0097346C" w14:paraId="0C9A7DFB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19FA3804" w:rsidR="0097346C">
        <w:rPr>
          <w:rFonts w:eastAsia="Times New Roman" w:cs="Times New Roman"/>
          <w:sz w:val="28"/>
          <w:szCs w:val="28"/>
        </w:rPr>
        <w:t xml:space="preserve">преподаватель по анализу и разработке ТЗ </w:t>
      </w:r>
      <w:r w:rsidRPr="19FA3804" w:rsidR="0097346C">
        <w:rPr>
          <w:rFonts w:eastAsia="Times New Roman" w:cs="Times New Roman"/>
          <w:sz w:val="28"/>
          <w:szCs w:val="28"/>
        </w:rPr>
        <w:t>–</w:t>
      </w:r>
      <w:r w:rsidRPr="19FA3804" w:rsidR="0097346C">
        <w:rPr>
          <w:rFonts w:eastAsia="Times New Roman" w:cs="Times New Roman"/>
          <w:sz w:val="28"/>
          <w:szCs w:val="28"/>
        </w:rPr>
        <w:t xml:space="preserve"> </w:t>
      </w:r>
      <w:r w:rsidRPr="19FA3804" w:rsidR="0097346C">
        <w:rPr>
          <w:rFonts w:eastAsia="Times New Roman" w:cs="Times New Roman"/>
          <w:sz w:val="28"/>
          <w:szCs w:val="28"/>
        </w:rPr>
        <w:t>Ржаникова</w:t>
      </w:r>
      <w:r w:rsidRPr="19FA3804" w:rsidR="0097346C">
        <w:rPr>
          <w:rFonts w:eastAsia="Times New Roman" w:cs="Times New Roman"/>
          <w:sz w:val="28"/>
          <w:szCs w:val="28"/>
        </w:rPr>
        <w:t xml:space="preserve"> Е. Д.;</w:t>
      </w:r>
    </w:p>
    <w:p w:rsidRPr="00FB705D" w:rsidR="0097346C" w:rsidP="0097346C" w:rsidRDefault="0097346C" w14:paraId="1DDFBD1C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>преподаватель по УП – Коржавина А. С.;</w:t>
      </w:r>
    </w:p>
    <w:p w:rsidRPr="0060001E" w:rsidR="0097346C" w:rsidP="0097346C" w:rsidRDefault="0097346C" w14:paraId="2B66941E" w14:textId="30B55C2E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 xml:space="preserve">преподаватель по внедрению ИС – Самоделкин </w:t>
      </w:r>
      <w:r w:rsidRPr="0097346C">
        <w:rPr>
          <w:rFonts w:eastAsia="Times New Roman" w:cs="Times New Roman"/>
          <w:sz w:val="28"/>
          <w:szCs w:val="28"/>
        </w:rPr>
        <w:t>П.А.</w:t>
      </w:r>
    </w:p>
    <w:p w:rsidRPr="00561EF8" w:rsidR="0097346C" w:rsidP="0097346C" w:rsidRDefault="0097346C" w14:paraId="194D1E8A" w14:textId="27A7EB54">
      <w:pPr>
        <w:rPr>
          <w:sz w:val="28"/>
          <w:szCs w:val="28"/>
        </w:rPr>
      </w:pPr>
      <w:r w:rsidRPr="19FA3804" w:rsidR="0097346C">
        <w:rPr>
          <w:sz w:val="28"/>
          <w:szCs w:val="28"/>
        </w:rPr>
        <w:t>Исполнител</w:t>
      </w:r>
      <w:r w:rsidRPr="19FA3804" w:rsidR="0097346C">
        <w:rPr>
          <w:sz w:val="28"/>
          <w:szCs w:val="28"/>
        </w:rPr>
        <w:t>ь</w:t>
      </w:r>
      <w:r w:rsidRPr="19FA3804" w:rsidR="0097346C">
        <w:rPr>
          <w:sz w:val="28"/>
          <w:szCs w:val="28"/>
        </w:rPr>
        <w:t>: студент ИСПк</w:t>
      </w:r>
      <w:r w:rsidRPr="19FA3804" w:rsidR="0097346C">
        <w:rPr>
          <w:sz w:val="28"/>
          <w:szCs w:val="28"/>
        </w:rPr>
        <w:t>-</w:t>
      </w:r>
      <w:r w:rsidRPr="19FA3804" w:rsidR="0097346C">
        <w:rPr>
          <w:sz w:val="28"/>
          <w:szCs w:val="28"/>
        </w:rPr>
        <w:t>204-52-00</w:t>
      </w:r>
      <w:r w:rsidRPr="19FA3804" w:rsidR="0097346C">
        <w:rPr>
          <w:sz w:val="28"/>
          <w:szCs w:val="28"/>
        </w:rPr>
        <w:t>,</w:t>
      </w:r>
      <w:r w:rsidRPr="19FA3804" w:rsidR="0097346C">
        <w:rPr>
          <w:sz w:val="28"/>
          <w:szCs w:val="28"/>
        </w:rPr>
        <w:t xml:space="preserve"> </w:t>
      </w:r>
      <w:r w:rsidRPr="19FA3804" w:rsidR="0097346C">
        <w:rPr>
          <w:sz w:val="28"/>
          <w:szCs w:val="28"/>
        </w:rPr>
        <w:t>Утёмова</w:t>
      </w:r>
      <w:r w:rsidRPr="19FA3804" w:rsidR="0097346C">
        <w:rPr>
          <w:sz w:val="28"/>
          <w:szCs w:val="28"/>
        </w:rPr>
        <w:t xml:space="preserve"> К. А.</w:t>
      </w:r>
    </w:p>
    <w:p w:rsidRPr="0097346C" w:rsidR="0097346C" w:rsidP="19FA3804" w:rsidRDefault="0097346C" w14:paraId="2A8BA8DB" w14:textId="77777777" w14:noSpellErr="1">
      <w:pPr>
        <w:rPr>
          <w:sz w:val="28"/>
          <w:szCs w:val="28"/>
        </w:rPr>
      </w:pPr>
    </w:p>
    <w:p w:rsidR="00A63893" w:rsidP="19FA3804" w:rsidRDefault="00EB6A0B" w14:paraId="794047BB" w14:textId="4613A314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74526610" w:id="5"/>
      <w:bookmarkStart w:name="_Toc128474254" w:id="6"/>
      <w:bookmarkStart w:name="_Toc2120372967" w:id="1687901487"/>
      <w:r w:rsidRPr="19FA3804" w:rsidR="00EB6A0B">
        <w:rPr>
          <w:sz w:val="28"/>
          <w:szCs w:val="28"/>
        </w:rPr>
        <w:t>Термины и определения</w:t>
      </w:r>
      <w:bookmarkEnd w:id="1687901487"/>
    </w:p>
    <w:p w:rsidRPr="0097346C" w:rsidR="0097346C" w:rsidP="19FA3804" w:rsidRDefault="0097346C" w14:paraId="24C8675C" w14:textId="77777777" w14:noSpellErr="1">
      <w:pPr>
        <w:rPr>
          <w:sz w:val="28"/>
          <w:szCs w:val="28"/>
        </w:rPr>
      </w:pPr>
    </w:p>
    <w:p w:rsidR="00A82498" w:rsidP="19FA3804" w:rsidRDefault="00A82498" w14:paraId="63A1A4BE" w14:textId="5A4A5D2A" w14:noSpellErr="1">
      <w:pPr>
        <w:pStyle w:val="1"/>
        <w:numPr>
          <w:ilvl w:val="0"/>
          <w:numId w:val="0"/>
        </w:numPr>
        <w:spacing w:line="276" w:lineRule="auto"/>
        <w:rPr>
          <w:sz w:val="28"/>
          <w:szCs w:val="28"/>
        </w:rPr>
      </w:pPr>
      <w:bookmarkStart w:name="_Toc2112726990" w:id="1149576892"/>
      <w:r w:rsidRPr="19FA3804" w:rsidR="00A82498">
        <w:rPr>
          <w:sz w:val="28"/>
          <w:szCs w:val="28"/>
        </w:rPr>
        <w:t>Перечень сокращений</w:t>
      </w:r>
      <w:bookmarkEnd w:id="1149576892"/>
    </w:p>
    <w:p w:rsidRPr="00082EC5" w:rsidR="0097346C" w:rsidP="19FA3804" w:rsidRDefault="0097346C" w14:paraId="3B6650FC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Данный перечень сокращений использован при написании технического задания.</w:t>
      </w:r>
    </w:p>
    <w:p w:rsidRPr="00082EC5" w:rsidR="0097346C" w:rsidP="19FA3804" w:rsidRDefault="0097346C" w14:paraId="5F3DB3FA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УП – учебная практика.</w:t>
      </w:r>
    </w:p>
    <w:p w:rsidRPr="00082EC5" w:rsidR="0097346C" w:rsidP="19FA3804" w:rsidRDefault="0097346C" w14:paraId="5D2E7541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 xml:space="preserve">ОС – оперативная система. </w:t>
      </w:r>
    </w:p>
    <w:p w:rsidRPr="00082EC5" w:rsidR="0097346C" w:rsidP="19FA3804" w:rsidRDefault="0097346C" w14:paraId="5A552CFB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ПО – программное обеспечение.</w:t>
      </w:r>
    </w:p>
    <w:p w:rsidRPr="00082EC5" w:rsidR="0097346C" w:rsidP="19FA3804" w:rsidRDefault="0097346C" w14:paraId="10AB8861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ТЗ – техническое задание.</w:t>
      </w:r>
    </w:p>
    <w:p w:rsidRPr="00082EC5" w:rsidR="0097346C" w:rsidP="19FA3804" w:rsidRDefault="0097346C" w14:paraId="1F9BB9FF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ОП – образовательная программа.</w:t>
      </w:r>
    </w:p>
    <w:p w:rsidRPr="00082EC5" w:rsidR="0097346C" w:rsidP="19FA3804" w:rsidRDefault="0097346C" w14:paraId="343B2D6D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ИС – информационная система.</w:t>
      </w:r>
    </w:p>
    <w:p w:rsidRPr="00082EC5" w:rsidR="0097346C" w:rsidP="19FA3804" w:rsidRDefault="0097346C" w14:paraId="5D4A7481" w14:textId="77777777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ВятГУ</w:t>
      </w:r>
      <w:r w:rsidRPr="19FA3804" w:rsidR="0097346C">
        <w:rPr>
          <w:rFonts w:cs="Times New Roman"/>
          <w:sz w:val="28"/>
          <w:szCs w:val="28"/>
        </w:rPr>
        <w:t xml:space="preserve"> – Вятский Государственный Университет.</w:t>
      </w:r>
    </w:p>
    <w:p w:rsidRPr="00082EC5" w:rsidR="0097346C" w:rsidP="19FA3804" w:rsidRDefault="0097346C" w14:paraId="0C6464C3" w14:textId="77777777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ИСПк</w:t>
      </w:r>
      <w:r w:rsidRPr="19FA3804" w:rsidR="0097346C">
        <w:rPr>
          <w:rFonts w:cs="Times New Roman"/>
          <w:sz w:val="28"/>
          <w:szCs w:val="28"/>
        </w:rPr>
        <w:t xml:space="preserve"> – Информационные системы и программирование (колледж).</w:t>
      </w:r>
    </w:p>
    <w:p w:rsidRPr="00082EC5" w:rsidR="0097346C" w:rsidP="19FA3804" w:rsidRDefault="0097346C" w14:paraId="027A55E6" w14:textId="77777777" w14:noSpellErr="1">
      <w:pPr>
        <w:spacing w:line="276" w:lineRule="auto"/>
        <w:rPr>
          <w:rFonts w:cs="Times New Roman"/>
          <w:sz w:val="28"/>
          <w:szCs w:val="28"/>
        </w:rPr>
      </w:pPr>
      <w:r w:rsidRPr="19FA3804" w:rsidR="0097346C">
        <w:rPr>
          <w:rFonts w:cs="Times New Roman"/>
          <w:sz w:val="28"/>
          <w:szCs w:val="28"/>
        </w:rPr>
        <w:t>СТП – стандарт предприятия</w:t>
      </w:r>
      <w:r w:rsidRPr="19FA3804" w:rsidR="0097346C">
        <w:rPr>
          <w:sz w:val="28"/>
          <w:szCs w:val="28"/>
        </w:rPr>
        <w:t>.</w:t>
      </w:r>
    </w:p>
    <w:p w:rsidRPr="0097346C" w:rsidR="0097346C" w:rsidP="19FA3804" w:rsidRDefault="0097346C" w14:paraId="1573FC5C" w14:textId="57FCC530" w14:noSpellErr="1">
      <w:pPr>
        <w:spacing w:line="276" w:lineRule="auto"/>
        <w:rPr>
          <w:rFonts w:cs="Times New Roman"/>
          <w:sz w:val="28"/>
          <w:szCs w:val="28"/>
        </w:rPr>
      </w:pPr>
      <w:r w:rsidRPr="00082EC5" w:rsidR="0097346C">
        <w:rPr>
          <w:rFonts w:cs="Times New Roman"/>
          <w:sz w:val="28"/>
          <w:szCs w:val="28"/>
        </w:rPr>
        <w:t xml:space="preserve">ГОСТ </w:t>
      </w:r>
      <w:r w:rsidR="0097346C">
        <w:rPr>
          <w:sz w:val="28"/>
          <w:szCs w:val="28"/>
        </w:rPr>
        <w:t>–</w:t>
      </w:r>
      <w:r w:rsidRPr="00082EC5" w:rsidR="0097346C">
        <w:rPr>
          <w:rFonts w:cs="Times New Roman"/>
          <w:sz w:val="28"/>
          <w:szCs w:val="28"/>
        </w:rPr>
        <w:t xml:space="preserve"> </w:t>
      </w:r>
      <w:r w:rsidR="0097346C">
        <w:rPr>
          <w:rStyle w:val="afc"/>
          <w:b w:val="0"/>
          <w:bCs w:val="0"/>
          <w:color w:val="333333"/>
          <w:sz w:val="28"/>
          <w:szCs w:val="28"/>
          <w:shd w:val="clear" w:color="auto" w:fill="FFFFFF"/>
        </w:rPr>
        <w:t>г</w:t>
      </w:r>
      <w:r w:rsidRPr="00082EC5" w:rsidR="0097346C">
        <w:rPr>
          <w:rStyle w:val="afc"/>
          <w:rFonts w:cs="Times New Roman"/>
          <w:b w:val="0"/>
          <w:bCs w:val="0"/>
          <w:color w:val="333333"/>
          <w:sz w:val="28"/>
          <w:szCs w:val="28"/>
          <w:shd w:val="clear" w:color="auto" w:fill="FFFFFF"/>
        </w:rPr>
        <w:t>осударственный стандарт.</w:t>
      </w:r>
    </w:p>
    <w:p w:rsidR="00592879" w:rsidP="19FA3804" w:rsidRDefault="00592879" w14:paraId="38600864" w14:textId="7D888C5C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1610856627" w:id="103617094"/>
      <w:r w:rsidRPr="19FA3804" w:rsidR="00592879">
        <w:rPr>
          <w:sz w:val="28"/>
          <w:szCs w:val="28"/>
        </w:rPr>
        <w:t>Основные сведения о разработке</w:t>
      </w:r>
      <w:bookmarkEnd w:id="103617094"/>
    </w:p>
    <w:p w:rsidR="00F91124" w:rsidP="19FA3804" w:rsidRDefault="00A52CF3" w14:paraId="41078D8B" w14:textId="665A6E91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548100237" w:id="957885759"/>
      <w:r w:rsidRPr="19FA3804" w:rsidR="00A52CF3">
        <w:rPr>
          <w:sz w:val="28"/>
          <w:szCs w:val="28"/>
        </w:rPr>
        <w:t>Наименование разработки</w:t>
      </w:r>
      <w:bookmarkEnd w:id="957885759"/>
    </w:p>
    <w:p w:rsidRPr="0097346C" w:rsidR="0097346C" w:rsidP="0097346C" w:rsidRDefault="0097346C" w14:paraId="1C8F5770" w14:textId="6D1E9FC6">
      <w:pPr>
        <w:rPr>
          <w:sz w:val="28"/>
          <w:szCs w:val="28"/>
        </w:rPr>
      </w:pPr>
      <w:r>
        <w:rPr>
          <w:sz w:val="28"/>
          <w:szCs w:val="28"/>
        </w:rPr>
        <w:t xml:space="preserve">Наименование разработки – </w:t>
      </w:r>
      <w:r w:rsidRPr="00BA629F">
        <w:rPr>
          <w:sz w:val="28"/>
          <w:szCs w:val="28"/>
          <w:lang w:eastAsia="en-US"/>
        </w:rPr>
        <w:t>игр</w:t>
      </w:r>
      <w:r>
        <w:rPr>
          <w:sz w:val="28"/>
          <w:szCs w:val="28"/>
          <w:lang w:eastAsia="en-US"/>
        </w:rPr>
        <w:t>а</w:t>
      </w:r>
      <w:r w:rsidRPr="00BA629F">
        <w:rPr>
          <w:sz w:val="28"/>
          <w:szCs w:val="28"/>
          <w:lang w:eastAsia="en-US"/>
        </w:rPr>
        <w:t xml:space="preserve"> «Рассада»</w:t>
      </w:r>
      <w:r>
        <w:rPr>
          <w:sz w:val="28"/>
          <w:szCs w:val="28"/>
        </w:rPr>
        <w:t>.</w:t>
      </w:r>
    </w:p>
    <w:p w:rsidR="00A52CF3" w:rsidP="19FA3804" w:rsidRDefault="00A52CF3" w14:paraId="4D0F4268" w14:textId="1ED491D0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688492642" w:id="2118061532"/>
      <w:r w:rsidRPr="19FA3804" w:rsidR="00A52CF3">
        <w:rPr>
          <w:sz w:val="28"/>
          <w:szCs w:val="28"/>
        </w:rPr>
        <w:t>Цель и задачи</w:t>
      </w:r>
      <w:bookmarkEnd w:id="2118061532"/>
    </w:p>
    <w:p w:rsidRPr="00BA629F" w:rsidR="0097346C" w:rsidP="0097346C" w:rsidRDefault="0097346C" w14:paraId="4B68F5A5" w14:textId="77777777">
      <w:pPr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игры по теме «Рассада», для развития</w:t>
      </w:r>
      <w:r w:rsidRPr="00BA629F">
        <w:rPr>
          <w:sz w:val="28"/>
          <w:szCs w:val="28"/>
        </w:rPr>
        <w:t xml:space="preserve"> понимани</w:t>
      </w:r>
      <w:r>
        <w:rPr>
          <w:sz w:val="28"/>
          <w:szCs w:val="28"/>
        </w:rPr>
        <w:t>я</w:t>
      </w:r>
      <w:r w:rsidRPr="00BA629F">
        <w:rPr>
          <w:sz w:val="28"/>
          <w:szCs w:val="28"/>
        </w:rPr>
        <w:t xml:space="preserve"> у пользователей, выращивания растений в игровом формате, котор</w:t>
      </w:r>
      <w:r>
        <w:rPr>
          <w:sz w:val="28"/>
          <w:szCs w:val="28"/>
        </w:rPr>
        <w:t>ая</w:t>
      </w:r>
      <w:r w:rsidRPr="00BA629F">
        <w:rPr>
          <w:sz w:val="28"/>
          <w:szCs w:val="28"/>
        </w:rPr>
        <w:t xml:space="preserve"> сможет заинтересовать аудиторию не знающую эту тему</w:t>
      </w:r>
      <w:r>
        <w:rPr>
          <w:sz w:val="28"/>
          <w:szCs w:val="28"/>
        </w:rPr>
        <w:t xml:space="preserve"> или желающая узнать больше о растениях.</w:t>
      </w:r>
    </w:p>
    <w:p w:rsidRPr="003473B7" w:rsidR="0097346C" w:rsidP="0097346C" w:rsidRDefault="0097346C" w14:paraId="14A49D8D" w14:textId="77777777">
      <w:pPr>
        <w:rPr>
          <w:sz w:val="28"/>
          <w:szCs w:val="28"/>
        </w:rPr>
      </w:pPr>
      <w:r w:rsidRPr="0097346C">
        <w:rPr>
          <w:sz w:val="28"/>
          <w:szCs w:val="28"/>
        </w:rPr>
        <w:t>Задачи по созданию игры:</w:t>
      </w:r>
    </w:p>
    <w:p w:rsidR="0097346C" w:rsidP="0097346C" w:rsidRDefault="0097346C" w14:paraId="0A3CDF33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3473B7">
        <w:rPr>
          <w:rFonts w:cs="Times New Roman"/>
          <w:sz w:val="28"/>
          <w:szCs w:val="28"/>
        </w:rPr>
        <w:t>одробно прописать правила в игре, чтобы пользователем было легче понимать игровой процесс и её предназначение</w:t>
      </w:r>
      <w:r>
        <w:rPr>
          <w:rFonts w:cs="Times New Roman"/>
          <w:sz w:val="28"/>
          <w:szCs w:val="28"/>
        </w:rPr>
        <w:t>;</w:t>
      </w:r>
    </w:p>
    <w:p w:rsidRPr="009F3ACB" w:rsidR="0097346C" w:rsidP="0097346C" w:rsidRDefault="0097346C" w14:paraId="5C4B6B1C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реализовать различные уровни сложности для повышения интереса </w:t>
      </w:r>
      <w:r w:rsidRPr="009F3ACB">
        <w:rPr>
          <w:rFonts w:cs="Times New Roman"/>
          <w:sz w:val="28"/>
          <w:szCs w:val="28"/>
        </w:rPr>
        <w:t>игрока</w:t>
      </w:r>
      <w:r>
        <w:rPr>
          <w:rFonts w:cs="Times New Roman"/>
          <w:sz w:val="28"/>
          <w:szCs w:val="28"/>
        </w:rPr>
        <w:t>;</w:t>
      </w:r>
    </w:p>
    <w:p w:rsidR="0097346C" w:rsidP="0097346C" w:rsidRDefault="0097346C" w14:paraId="54590B3B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для пользователя возможность выбора сложности задания в игровом процессе;</w:t>
      </w:r>
    </w:p>
    <w:p w:rsidRPr="0097346C" w:rsidR="0097346C" w:rsidP="0097346C" w:rsidRDefault="0097346C" w14:paraId="113C2520" w14:textId="5866AE1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дать пользователю возможность отслеживать свой прогресс в игровом процессе, с помощью рейтинга с баллами.</w:t>
      </w:r>
    </w:p>
    <w:p w:rsidR="00A52CF3" w:rsidP="19FA3804" w:rsidRDefault="00847368" w14:paraId="52EDEC11" w14:textId="3164E5F8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1805158521" w:id="1076323243"/>
      <w:r w:rsidRPr="19FA3804" w:rsidR="00847368">
        <w:rPr>
          <w:sz w:val="28"/>
          <w:szCs w:val="28"/>
        </w:rPr>
        <w:t>Сведения об участниках разработки</w:t>
      </w:r>
      <w:bookmarkEnd w:id="1076323243"/>
    </w:p>
    <w:p w:rsidR="0097346C" w:rsidP="0097346C" w:rsidRDefault="0097346C" w14:paraId="61D7447C" w14:textId="77777777">
      <w:pPr>
        <w:rPr>
          <w:sz w:val="28"/>
          <w:szCs w:val="28"/>
        </w:rPr>
      </w:pPr>
      <w:r w:rsidRPr="19FA3804" w:rsidR="0097346C">
        <w:rPr>
          <w:sz w:val="28"/>
          <w:szCs w:val="28"/>
        </w:rPr>
        <w:t xml:space="preserve">Заказчик: </w:t>
      </w:r>
      <w:r w:rsidRPr="19FA3804" w:rsidR="0097346C">
        <w:rPr>
          <w:sz w:val="28"/>
          <w:szCs w:val="28"/>
        </w:rPr>
        <w:t>коллектив преподавателей Колледжа</w:t>
      </w:r>
      <w:r w:rsidRPr="19FA3804" w:rsidR="0097346C">
        <w:rPr>
          <w:sz w:val="28"/>
          <w:szCs w:val="28"/>
        </w:rPr>
        <w:t xml:space="preserve"> </w:t>
      </w:r>
      <w:r w:rsidRPr="19FA3804" w:rsidR="0097346C">
        <w:rPr>
          <w:sz w:val="28"/>
          <w:szCs w:val="28"/>
        </w:rPr>
        <w:t>ВятГУ</w:t>
      </w:r>
      <w:r w:rsidRPr="19FA3804" w:rsidR="0097346C">
        <w:rPr>
          <w:sz w:val="28"/>
          <w:szCs w:val="28"/>
        </w:rPr>
        <w:t>:</w:t>
      </w:r>
    </w:p>
    <w:p w:rsidRPr="00FB705D" w:rsidR="0097346C" w:rsidP="0097346C" w:rsidRDefault="0097346C" w14:paraId="1A6B3D30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>руководитель ОП – Чистяков Г. А.;</w:t>
      </w:r>
    </w:p>
    <w:p w:rsidRPr="00FB705D" w:rsidR="0097346C" w:rsidP="0097346C" w:rsidRDefault="0097346C" w14:paraId="1F1722BF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19FA3804" w:rsidR="0097346C">
        <w:rPr>
          <w:rFonts w:eastAsia="Times New Roman" w:cs="Times New Roman"/>
          <w:sz w:val="28"/>
          <w:szCs w:val="28"/>
        </w:rPr>
        <w:t xml:space="preserve">преподаватель по анализу и разработке ТЗ </w:t>
      </w:r>
      <w:r w:rsidRPr="19FA3804" w:rsidR="0097346C">
        <w:rPr>
          <w:rFonts w:eastAsia="Times New Roman" w:cs="Times New Roman"/>
          <w:sz w:val="28"/>
          <w:szCs w:val="28"/>
        </w:rPr>
        <w:t>–</w:t>
      </w:r>
      <w:r w:rsidRPr="19FA3804" w:rsidR="0097346C">
        <w:rPr>
          <w:rFonts w:eastAsia="Times New Roman" w:cs="Times New Roman"/>
          <w:sz w:val="28"/>
          <w:szCs w:val="28"/>
        </w:rPr>
        <w:t xml:space="preserve"> </w:t>
      </w:r>
      <w:r w:rsidRPr="19FA3804" w:rsidR="0097346C">
        <w:rPr>
          <w:rFonts w:eastAsia="Times New Roman" w:cs="Times New Roman"/>
          <w:sz w:val="28"/>
          <w:szCs w:val="28"/>
        </w:rPr>
        <w:t>Ржаникова</w:t>
      </w:r>
      <w:r w:rsidRPr="19FA3804" w:rsidR="0097346C">
        <w:rPr>
          <w:rFonts w:eastAsia="Times New Roman" w:cs="Times New Roman"/>
          <w:sz w:val="28"/>
          <w:szCs w:val="28"/>
        </w:rPr>
        <w:t xml:space="preserve"> Е. Д.;</w:t>
      </w:r>
    </w:p>
    <w:p w:rsidRPr="00FB705D" w:rsidR="0097346C" w:rsidP="0097346C" w:rsidRDefault="0097346C" w14:paraId="559CB7BA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>преподаватель по УП – Коржавина А. С.;</w:t>
      </w:r>
    </w:p>
    <w:p w:rsidRPr="00AF2182" w:rsidR="0097346C" w:rsidP="0097346C" w:rsidRDefault="0097346C" w14:paraId="78413934" w14:textId="77777777">
      <w:pPr>
        <w:pStyle w:val="a0"/>
        <w:keepLines w:val="0"/>
        <w:numPr>
          <w:ilvl w:val="0"/>
          <w:numId w:val="21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FB705D">
        <w:rPr>
          <w:rFonts w:eastAsia="Times New Roman" w:cs="Times New Roman"/>
          <w:sz w:val="28"/>
          <w:szCs w:val="28"/>
        </w:rPr>
        <w:t xml:space="preserve">преподаватель по внедрению ИС – Самоделкин </w:t>
      </w:r>
      <w:r w:rsidRPr="00AF2182">
        <w:rPr>
          <w:rFonts w:eastAsia="Times New Roman" w:cs="Times New Roman"/>
          <w:sz w:val="28"/>
          <w:szCs w:val="28"/>
        </w:rPr>
        <w:t>П.А.</w:t>
      </w:r>
    </w:p>
    <w:p w:rsidRPr="0097346C" w:rsidR="0097346C" w:rsidP="0097346C" w:rsidRDefault="0097346C" w14:paraId="6520010A" w14:textId="2234CDD0">
      <w:pPr>
        <w:rPr>
          <w:sz w:val="28"/>
          <w:szCs w:val="28"/>
        </w:rPr>
      </w:pPr>
      <w:r w:rsidRPr="19FA3804" w:rsidR="0097346C">
        <w:rPr>
          <w:sz w:val="28"/>
          <w:szCs w:val="28"/>
        </w:rPr>
        <w:t>Исполнитель: студент ИСПк</w:t>
      </w:r>
      <w:r w:rsidRPr="19FA3804" w:rsidR="0097346C">
        <w:rPr>
          <w:sz w:val="28"/>
          <w:szCs w:val="28"/>
        </w:rPr>
        <w:t>-</w:t>
      </w:r>
      <w:r w:rsidRPr="19FA3804" w:rsidR="0097346C">
        <w:rPr>
          <w:sz w:val="28"/>
          <w:szCs w:val="28"/>
        </w:rPr>
        <w:t>204-52-00</w:t>
      </w:r>
      <w:r w:rsidRPr="19FA3804" w:rsidR="0097346C">
        <w:rPr>
          <w:sz w:val="28"/>
          <w:szCs w:val="28"/>
        </w:rPr>
        <w:t>,</w:t>
      </w:r>
      <w:r w:rsidRPr="19FA3804" w:rsidR="0097346C">
        <w:rPr>
          <w:sz w:val="28"/>
          <w:szCs w:val="28"/>
        </w:rPr>
        <w:t xml:space="preserve"> </w:t>
      </w:r>
      <w:r w:rsidRPr="19FA3804" w:rsidR="0097346C">
        <w:rPr>
          <w:sz w:val="28"/>
          <w:szCs w:val="28"/>
        </w:rPr>
        <w:t>Утёмова</w:t>
      </w:r>
      <w:r w:rsidRPr="19FA3804" w:rsidR="0097346C">
        <w:rPr>
          <w:sz w:val="28"/>
          <w:szCs w:val="28"/>
        </w:rPr>
        <w:t xml:space="preserve"> К</w:t>
      </w:r>
      <w:r w:rsidRPr="19FA3804" w:rsidR="0097346C">
        <w:rPr>
          <w:sz w:val="28"/>
          <w:szCs w:val="28"/>
        </w:rPr>
        <w:t>. А.</w:t>
      </w:r>
    </w:p>
    <w:p w:rsidR="00847368" w:rsidP="19FA3804" w:rsidRDefault="00847368" w14:paraId="0A193ADC" w14:textId="4639B90C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1769244549" w:id="374698622"/>
      <w:r w:rsidRPr="19FA3804" w:rsidR="00847368">
        <w:rPr>
          <w:sz w:val="28"/>
          <w:szCs w:val="28"/>
        </w:rPr>
        <w:t>Сроки разработки</w:t>
      </w:r>
      <w:bookmarkEnd w:id="374698622"/>
    </w:p>
    <w:p w:rsidR="0097346C" w:rsidP="0097346C" w:rsidRDefault="0097346C" w14:paraId="324A8FFE" w14:textId="77777777">
      <w:pPr>
        <w:rPr>
          <w:sz w:val="28"/>
          <w:szCs w:val="28"/>
        </w:rPr>
      </w:pPr>
      <w:r w:rsidRPr="00C61579">
        <w:rPr>
          <w:sz w:val="28"/>
          <w:szCs w:val="28"/>
          <w:lang w:eastAsia="en-US"/>
        </w:rPr>
        <w:t>Сроки разработки:</w:t>
      </w:r>
    </w:p>
    <w:p w:rsidRPr="00C61579" w:rsidR="0097346C" w:rsidP="0097346C" w:rsidRDefault="0097346C" w14:paraId="7182CF8C" w14:textId="77777777">
      <w:pPr>
        <w:pStyle w:val="a0"/>
        <w:keepLines w:val="0"/>
        <w:numPr>
          <w:ilvl w:val="0"/>
          <w:numId w:val="2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начало разработки – </w:t>
      </w:r>
      <w:r w:rsidRPr="00C61579">
        <w:rPr>
          <w:rFonts w:cs="Times New Roman"/>
          <w:sz w:val="28"/>
          <w:szCs w:val="28"/>
        </w:rPr>
        <w:t>15.01.2024;</w:t>
      </w:r>
    </w:p>
    <w:p w:rsidRPr="0097346C" w:rsidR="0097346C" w:rsidP="0097346C" w:rsidRDefault="0097346C" w14:paraId="6C286018" w14:textId="375F850C">
      <w:pPr>
        <w:pStyle w:val="a0"/>
        <w:keepLines w:val="0"/>
        <w:numPr>
          <w:ilvl w:val="0"/>
          <w:numId w:val="2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окончание</w:t>
      </w:r>
      <w:r w:rsidRPr="00C61579">
        <w:rPr>
          <w:rFonts w:cs="Times New Roman"/>
          <w:sz w:val="28"/>
          <w:szCs w:val="28"/>
        </w:rPr>
        <w:t xml:space="preserve"> разработки </w:t>
      </w:r>
      <w:r>
        <w:rPr>
          <w:rFonts w:cs="Times New Roman"/>
          <w:sz w:val="28"/>
          <w:szCs w:val="28"/>
        </w:rPr>
        <w:t>–</w:t>
      </w:r>
      <w:r w:rsidRPr="00C61579">
        <w:rPr>
          <w:rFonts w:cs="Times New Roman"/>
          <w:sz w:val="28"/>
          <w:szCs w:val="28"/>
        </w:rPr>
        <w:t xml:space="preserve"> 19.06.2024.</w:t>
      </w:r>
    </w:p>
    <w:p w:rsidR="00847368" w:rsidP="19FA3804" w:rsidRDefault="00847368" w14:paraId="65EBEE70" w14:textId="39E2B19A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256247009" w:id="2114409422"/>
      <w:r w:rsidRPr="19FA3804" w:rsidR="00847368">
        <w:rPr>
          <w:sz w:val="28"/>
          <w:szCs w:val="28"/>
        </w:rPr>
        <w:t>Назначение разработки</w:t>
      </w:r>
      <w:bookmarkEnd w:id="2114409422"/>
    </w:p>
    <w:p w:rsidRPr="004F2D22" w:rsidR="0097346C" w:rsidP="0097346C" w:rsidRDefault="0097346C" w14:paraId="67F4B3A1" w14:textId="77777777">
      <w:pPr>
        <w:rPr>
          <w:sz w:val="28"/>
          <w:szCs w:val="28"/>
        </w:rPr>
      </w:pPr>
      <w:r w:rsidRPr="004F2D22">
        <w:rPr>
          <w:sz w:val="28"/>
          <w:szCs w:val="28"/>
        </w:rPr>
        <w:t xml:space="preserve">Назначение разработки: </w:t>
      </w:r>
      <w:r>
        <w:rPr>
          <w:sz w:val="28"/>
          <w:szCs w:val="28"/>
        </w:rPr>
        <w:t>игра</w:t>
      </w:r>
      <w:r w:rsidRPr="004F2D22">
        <w:rPr>
          <w:sz w:val="28"/>
          <w:szCs w:val="28"/>
        </w:rPr>
        <w:t xml:space="preserve"> может использоваться:</w:t>
      </w:r>
    </w:p>
    <w:p w:rsidRPr="004F2D22" w:rsidR="0097346C" w:rsidP="0097346C" w:rsidRDefault="0097346C" w14:paraId="319C2093" w14:textId="77777777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развлекательных целях, для приятного отдыха и наслаждения процессом игры;</w:t>
      </w:r>
    </w:p>
    <w:p w:rsidRPr="004F2D22" w:rsidR="0097346C" w:rsidP="0097346C" w:rsidRDefault="0097346C" w14:paraId="4D9A6F42" w14:textId="77777777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</w:t>
      </w:r>
      <w:r w:rsidRPr="004F2D22">
        <w:rPr>
          <w:rFonts w:eastAsia="Times New Roman" w:cs="Times New Roman"/>
          <w:sz w:val="28"/>
          <w:szCs w:val="28"/>
        </w:rPr>
        <w:t xml:space="preserve">ля получение новых знаний </w:t>
      </w:r>
      <w:r>
        <w:rPr>
          <w:rFonts w:eastAsia="Times New Roman" w:cs="Times New Roman"/>
          <w:sz w:val="28"/>
          <w:szCs w:val="28"/>
        </w:rPr>
        <w:t>по</w:t>
      </w:r>
      <w:r w:rsidRPr="004F2D22">
        <w:rPr>
          <w:rFonts w:eastAsia="Times New Roman" w:cs="Times New Roman"/>
          <w:sz w:val="28"/>
          <w:szCs w:val="28"/>
        </w:rPr>
        <w:t xml:space="preserve"> тем</w:t>
      </w:r>
      <w:r>
        <w:rPr>
          <w:rFonts w:eastAsia="Times New Roman" w:cs="Times New Roman"/>
          <w:sz w:val="28"/>
          <w:szCs w:val="28"/>
        </w:rPr>
        <w:t>ам</w:t>
      </w:r>
      <w:r w:rsidRPr="004F2D22">
        <w:rPr>
          <w:rFonts w:eastAsia="Times New Roman" w:cs="Times New Roman"/>
          <w:sz w:val="28"/>
          <w:szCs w:val="28"/>
        </w:rPr>
        <w:t xml:space="preserve"> выращивания</w:t>
      </w:r>
      <w:r>
        <w:rPr>
          <w:rFonts w:eastAsia="Times New Roman" w:cs="Times New Roman"/>
          <w:sz w:val="28"/>
          <w:szCs w:val="28"/>
        </w:rPr>
        <w:t xml:space="preserve"> и видах</w:t>
      </w:r>
      <w:r w:rsidRPr="004F2D22">
        <w:rPr>
          <w:rFonts w:eastAsia="Times New Roman" w:cs="Times New Roman"/>
          <w:sz w:val="28"/>
          <w:szCs w:val="28"/>
        </w:rPr>
        <w:t xml:space="preserve"> растений</w:t>
      </w:r>
      <w:r>
        <w:rPr>
          <w:rFonts w:eastAsia="Times New Roman" w:cs="Times New Roman"/>
          <w:sz w:val="28"/>
          <w:szCs w:val="28"/>
        </w:rPr>
        <w:t>;</w:t>
      </w:r>
    </w:p>
    <w:p w:rsidRPr="004F2D22" w:rsidR="0097346C" w:rsidP="0097346C" w:rsidRDefault="0097346C" w14:paraId="38AB183C" w14:textId="77777777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before="100" w:beforeAutospacing="1" w:after="100" w:afterAutospacing="1" w:line="259" w:lineRule="auto"/>
        <w:rPr>
          <w:rFonts w:eastAsia="Times New Roman" w:cs="Times New Roman"/>
          <w:sz w:val="28"/>
          <w:szCs w:val="28"/>
        </w:rPr>
      </w:pPr>
      <w:r w:rsidRPr="004F2D22">
        <w:rPr>
          <w:rFonts w:eastAsia="Times New Roman" w:cs="Times New Roman"/>
          <w:sz w:val="28"/>
          <w:szCs w:val="28"/>
        </w:rPr>
        <w:t>кружками и секциями по садоводству, дл</w:t>
      </w:r>
      <w:r>
        <w:rPr>
          <w:rFonts w:eastAsia="Times New Roman" w:cs="Times New Roman"/>
          <w:sz w:val="28"/>
          <w:szCs w:val="28"/>
        </w:rPr>
        <w:t>я увлекательного изучения материала;</w:t>
      </w:r>
    </w:p>
    <w:p w:rsidRPr="0097346C" w:rsidR="0097346C" w:rsidP="0097346C" w:rsidRDefault="0097346C" w14:paraId="549D43D2" w14:textId="5536AD1F">
      <w:pPr>
        <w:pStyle w:val="a0"/>
        <w:keepLines w:val="0"/>
        <w:numPr>
          <w:ilvl w:val="0"/>
          <w:numId w:val="24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развивающих целях, чтобы развить навыки планирования и управлением ресурсами.</w:t>
      </w:r>
    </w:p>
    <w:p w:rsidR="00592879" w:rsidP="19FA3804" w:rsidRDefault="00E61B22" w14:paraId="41CED6DE" w14:textId="4C5608A7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354445001" w:id="171108547"/>
      <w:r w:rsidRPr="19FA3804" w:rsidR="00E61B22">
        <w:rPr>
          <w:sz w:val="28"/>
          <w:szCs w:val="28"/>
        </w:rPr>
        <w:t>О</w:t>
      </w:r>
      <w:r w:rsidRPr="19FA3804" w:rsidR="00FC6AE0">
        <w:rPr>
          <w:sz w:val="28"/>
          <w:szCs w:val="28"/>
        </w:rPr>
        <w:t>писание</w:t>
      </w:r>
      <w:r w:rsidRPr="19FA3804" w:rsidR="00E61B22">
        <w:rPr>
          <w:sz w:val="28"/>
          <w:szCs w:val="28"/>
        </w:rPr>
        <w:t xml:space="preserve"> предметной области</w:t>
      </w:r>
      <w:bookmarkEnd w:id="171108547"/>
    </w:p>
    <w:p w:rsidR="0097346C" w:rsidP="0097346C" w:rsidRDefault="0097346C" w14:paraId="34880C53" w14:textId="77777777">
      <w:pPr>
        <w:rPr>
          <w:sz w:val="28"/>
          <w:szCs w:val="28"/>
        </w:rPr>
      </w:pPr>
      <w:r w:rsidRPr="009B23E6">
        <w:rPr>
          <w:sz w:val="28"/>
          <w:szCs w:val="28"/>
        </w:rPr>
        <w:t>Основн</w:t>
      </w:r>
      <w:r>
        <w:rPr>
          <w:sz w:val="28"/>
          <w:szCs w:val="28"/>
        </w:rPr>
        <w:t xml:space="preserve">ая идея в </w:t>
      </w:r>
      <w:r w:rsidRPr="009B23E6">
        <w:rPr>
          <w:sz w:val="28"/>
          <w:szCs w:val="28"/>
        </w:rPr>
        <w:t>разрабо</w:t>
      </w:r>
      <w:r>
        <w:rPr>
          <w:sz w:val="28"/>
          <w:szCs w:val="28"/>
        </w:rPr>
        <w:t>танной</w:t>
      </w:r>
      <w:r w:rsidRPr="009B23E6">
        <w:rPr>
          <w:sz w:val="28"/>
          <w:szCs w:val="28"/>
        </w:rPr>
        <w:t xml:space="preserve"> игр</w:t>
      </w:r>
      <w:r>
        <w:rPr>
          <w:sz w:val="28"/>
          <w:szCs w:val="28"/>
        </w:rPr>
        <w:t xml:space="preserve">е - изучение </w:t>
      </w:r>
      <w:r w:rsidRPr="009B23E6">
        <w:rPr>
          <w:sz w:val="28"/>
          <w:szCs w:val="28"/>
        </w:rPr>
        <w:t>выращивани</w:t>
      </w:r>
      <w:r>
        <w:rPr>
          <w:sz w:val="28"/>
          <w:szCs w:val="28"/>
        </w:rPr>
        <w:t>я и видов</w:t>
      </w:r>
      <w:r w:rsidRPr="009B23E6">
        <w:rPr>
          <w:sz w:val="28"/>
          <w:szCs w:val="28"/>
        </w:rPr>
        <w:t xml:space="preserve"> растений (цветов и плодов). </w:t>
      </w:r>
    </w:p>
    <w:p w:rsidRPr="009B23E6" w:rsidR="0097346C" w:rsidP="0097346C" w:rsidRDefault="0097346C" w14:paraId="624DAEAE" w14:textId="77777777">
      <w:pPr>
        <w:rPr>
          <w:sz w:val="28"/>
          <w:szCs w:val="28"/>
        </w:rPr>
      </w:pPr>
      <w:r>
        <w:rPr>
          <w:sz w:val="28"/>
          <w:szCs w:val="28"/>
        </w:rPr>
        <w:t>Жанр: симулятор</w:t>
      </w:r>
    </w:p>
    <w:p w:rsidR="0097346C" w:rsidP="0097346C" w:rsidRDefault="0097346C" w14:paraId="593343F1" w14:textId="77777777">
      <w:pPr>
        <w:rPr>
          <w:sz w:val="28"/>
          <w:szCs w:val="28"/>
        </w:rPr>
      </w:pPr>
      <w:r w:rsidRPr="001B5393">
        <w:rPr>
          <w:sz w:val="28"/>
          <w:szCs w:val="28"/>
        </w:rPr>
        <w:t>Целев</w:t>
      </w:r>
      <w:r>
        <w:rPr>
          <w:sz w:val="28"/>
          <w:szCs w:val="28"/>
        </w:rPr>
        <w:t>ой аудиторией могут быть люди любых возрастов, желающие получить новые знания на тему выращивания растений в игровом формате.</w:t>
      </w:r>
      <w:r w:rsidRPr="00105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игра может быть использована кружками и секциями по садоводству, для </w:t>
      </w:r>
      <w:r w:rsidRPr="001053F8">
        <w:rPr>
          <w:sz w:val="28"/>
          <w:szCs w:val="28"/>
          <w:u w:val="wave"/>
        </w:rPr>
        <w:t>упрощения изучения</w:t>
      </w:r>
      <w:r>
        <w:rPr>
          <w:sz w:val="28"/>
          <w:szCs w:val="28"/>
        </w:rPr>
        <w:t xml:space="preserve"> материала.</w:t>
      </w:r>
    </w:p>
    <w:p w:rsidR="0097346C" w:rsidP="0097346C" w:rsidRDefault="0097346C" w14:paraId="1EC2629F" w14:textId="77777777" w14:noSpellErr="1">
      <w:pPr>
        <w:rPr>
          <w:sz w:val="28"/>
          <w:szCs w:val="28"/>
        </w:rPr>
      </w:pPr>
    </w:p>
    <w:p w:rsidRPr="005554A2" w:rsidR="0097346C" w:rsidP="0097346C" w:rsidRDefault="0097346C" w14:paraId="224E4116" w14:textId="77777777">
      <w:pPr>
        <w:rPr>
          <w:sz w:val="28"/>
          <w:szCs w:val="28"/>
        </w:rPr>
      </w:pPr>
      <w:r>
        <w:rPr>
          <w:sz w:val="28"/>
          <w:szCs w:val="28"/>
        </w:rPr>
        <w:t>На данный момент известны следующие разработанные игры, которые соответствуют данной тематике:</w:t>
      </w:r>
    </w:p>
    <w:p w:rsidRPr="005554A2" w:rsidR="0097346C" w:rsidP="0097346C" w:rsidRDefault="0097346C" w14:paraId="2F239BDF" w14:textId="77777777" w14:noSpellErr="1">
      <w:pPr>
        <w:rPr>
          <w:sz w:val="28"/>
          <w:szCs w:val="28"/>
        </w:rPr>
      </w:pPr>
    </w:p>
    <w:p w:rsidRPr="004B103A" w:rsidR="0097346C" w:rsidP="0097346C" w:rsidRDefault="0097346C" w14:paraId="041F7A4E" w14:textId="77777777">
      <w:pPr>
        <w:rPr>
          <w:sz w:val="28"/>
          <w:szCs w:val="28"/>
          <w:lang w:val="en-US"/>
        </w:rPr>
      </w:pPr>
      <w:r w:rsidRPr="19FA3804" w:rsidR="0097346C">
        <w:rPr>
          <w:sz w:val="28"/>
          <w:szCs w:val="28"/>
        </w:rPr>
        <w:t>Игра</w:t>
      </w:r>
      <w:r w:rsidRPr="19FA3804" w:rsidR="0097346C">
        <w:rPr>
          <w:sz w:val="28"/>
          <w:szCs w:val="28"/>
          <w:lang w:val="en-US"/>
        </w:rPr>
        <w:t xml:space="preserve"> “Astra’s Garden” </w:t>
      </w:r>
      <w:r w:rsidRPr="19FA3804" w:rsidR="0097346C">
        <w:rPr>
          <w:sz w:val="28"/>
          <w:szCs w:val="28"/>
        </w:rPr>
        <w:t>от</w:t>
      </w:r>
      <w:r w:rsidRPr="19FA3804" w:rsidR="0097346C">
        <w:rPr>
          <w:sz w:val="28"/>
          <w:szCs w:val="28"/>
          <w:lang w:val="en-US"/>
        </w:rPr>
        <w:t xml:space="preserve"> </w:t>
      </w:r>
      <w:r w:rsidRPr="19FA3804" w:rsidR="0097346C">
        <w:rPr>
          <w:sz w:val="28"/>
          <w:szCs w:val="28"/>
          <w:lang w:val="en-US"/>
        </w:rPr>
        <w:t>NomnomNami</w:t>
      </w:r>
      <w:r w:rsidRPr="19FA3804" w:rsidR="0097346C">
        <w:rPr>
          <w:sz w:val="28"/>
          <w:szCs w:val="28"/>
          <w:lang w:val="en-US"/>
        </w:rPr>
        <w:t xml:space="preserve"> </w:t>
      </w:r>
      <w:r w:rsidRPr="19FA3804" w:rsidR="0097346C">
        <w:rPr>
          <w:sz w:val="28"/>
          <w:szCs w:val="28"/>
          <w:lang w:val="en-US"/>
        </w:rPr>
        <w:t>(</w:t>
      </w:r>
      <w:hyperlink r:id="R94ce9eb55a8c4ef1">
        <w:r w:rsidRPr="19FA3804" w:rsidR="0097346C">
          <w:rPr>
            <w:rStyle w:val="a6"/>
            <w:sz w:val="28"/>
            <w:szCs w:val="28"/>
            <w:lang w:val="en-US"/>
          </w:rPr>
          <w:t>https</w:t>
        </w:r>
        <w:r w:rsidRPr="19FA3804" w:rsidR="0097346C">
          <w:rPr>
            <w:rStyle w:val="a6"/>
            <w:sz w:val="28"/>
            <w:szCs w:val="28"/>
            <w:lang w:val="en-US"/>
          </w:rPr>
          <w:t>://</w:t>
        </w:r>
        <w:r w:rsidRPr="19FA3804" w:rsidR="0097346C">
          <w:rPr>
            <w:rStyle w:val="a6"/>
            <w:sz w:val="28"/>
            <w:szCs w:val="28"/>
            <w:lang w:val="en-US"/>
          </w:rPr>
          <w:t>nomnomnami</w:t>
        </w:r>
        <w:r w:rsidRPr="19FA3804" w:rsidR="0097346C">
          <w:rPr>
            <w:rStyle w:val="a6"/>
            <w:sz w:val="28"/>
            <w:szCs w:val="28"/>
            <w:lang w:val="en-US"/>
          </w:rPr>
          <w:t>.</w:t>
        </w:r>
        <w:r w:rsidRPr="19FA3804" w:rsidR="0097346C">
          <w:rPr>
            <w:rStyle w:val="a6"/>
            <w:sz w:val="28"/>
            <w:szCs w:val="28"/>
            <w:lang w:val="en-US"/>
          </w:rPr>
          <w:t>itch</w:t>
        </w:r>
        <w:r w:rsidRPr="19FA3804" w:rsidR="0097346C">
          <w:rPr>
            <w:rStyle w:val="a6"/>
            <w:sz w:val="28"/>
            <w:szCs w:val="28"/>
            <w:lang w:val="en-US"/>
          </w:rPr>
          <w:t>.</w:t>
        </w:r>
        <w:r w:rsidRPr="19FA3804" w:rsidR="0097346C">
          <w:rPr>
            <w:rStyle w:val="a6"/>
            <w:sz w:val="28"/>
            <w:szCs w:val="28"/>
            <w:lang w:val="en-US"/>
          </w:rPr>
          <w:t>io</w:t>
        </w:r>
        <w:r w:rsidRPr="19FA3804" w:rsidR="0097346C">
          <w:rPr>
            <w:rStyle w:val="a6"/>
            <w:sz w:val="28"/>
            <w:szCs w:val="28"/>
            <w:lang w:val="en-US"/>
          </w:rPr>
          <w:t>/</w:t>
        </w:r>
        <w:r w:rsidRPr="19FA3804" w:rsidR="0097346C">
          <w:rPr>
            <w:rStyle w:val="a6"/>
            <w:sz w:val="28"/>
            <w:szCs w:val="28"/>
            <w:lang w:val="en-US"/>
          </w:rPr>
          <w:t>astras</w:t>
        </w:r>
        <w:r w:rsidRPr="19FA3804" w:rsidR="0097346C">
          <w:rPr>
            <w:rStyle w:val="a6"/>
            <w:sz w:val="28"/>
            <w:szCs w:val="28"/>
            <w:lang w:val="en-US"/>
          </w:rPr>
          <w:t>-</w:t>
        </w:r>
        <w:r w:rsidRPr="19FA3804" w:rsidR="0097346C">
          <w:rPr>
            <w:rStyle w:val="a6"/>
            <w:sz w:val="28"/>
            <w:szCs w:val="28"/>
            <w:lang w:val="en-US"/>
          </w:rPr>
          <w:t>garden</w:t>
        </w:r>
      </w:hyperlink>
      <w:r w:rsidRPr="19FA3804" w:rsidR="0097346C">
        <w:rPr>
          <w:sz w:val="28"/>
          <w:szCs w:val="28"/>
          <w:lang w:val="en-US"/>
        </w:rPr>
        <w:t xml:space="preserve"> )</w:t>
      </w:r>
    </w:p>
    <w:p w:rsidRPr="009B23E6" w:rsidR="0097346C" w:rsidP="0097346C" w:rsidRDefault="0097346C" w14:paraId="46A3AFF8" w14:textId="77777777">
      <w:pPr>
        <w:rPr>
          <w:sz w:val="28"/>
          <w:szCs w:val="28"/>
        </w:rPr>
      </w:pPr>
      <w:r>
        <w:rPr>
          <w:sz w:val="28"/>
          <w:szCs w:val="28"/>
        </w:rPr>
        <w:t>Интерфейс игры показан на рисунке 1.</w:t>
      </w:r>
    </w:p>
    <w:p w:rsidR="0097346C" w:rsidP="19FA3804" w:rsidRDefault="0097346C" w14:paraId="10A28853" w14:textId="77777777" w14:noSpellErr="1">
      <w:pPr>
        <w:keepNext w:val="1"/>
        <w:jc w:val="center"/>
        <w:rPr>
          <w:sz w:val="28"/>
          <w:szCs w:val="28"/>
        </w:rPr>
      </w:pPr>
      <w:r w:rsidR="0097346C">
        <w:drawing>
          <wp:inline wp14:editId="47E78ABC" wp14:anchorId="7E39C3CF">
            <wp:extent cx="4534422" cy="1149722"/>
            <wp:effectExtent l="0" t="0" r="0" b="0"/>
            <wp:docPr id="529660012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c45f02b1ff9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4422" cy="11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4B70" w:rsidR="0097346C" w:rsidP="0097346C" w:rsidRDefault="0097346C" w14:paraId="465499B7" w14:textId="77777777">
      <w:pPr>
        <w:pStyle w:val="a9"/>
        <w:rPr>
          <w:rFonts w:cs="Times New Roman"/>
          <w:i/>
          <w:iCs/>
          <w:sz w:val="28"/>
          <w:szCs w:val="28"/>
        </w:rPr>
      </w:pPr>
      <w:r w:rsidRPr="00084B70">
        <w:rPr>
          <w:rFonts w:cs="Times New Roman"/>
          <w:sz w:val="28"/>
          <w:szCs w:val="28"/>
        </w:rPr>
        <w:t xml:space="preserve">Рисунок </w:t>
      </w:r>
      <w:r w:rsidRPr="00084B70">
        <w:rPr>
          <w:rFonts w:cs="Times New Roman"/>
          <w:i/>
          <w:iCs/>
          <w:sz w:val="28"/>
          <w:szCs w:val="28"/>
        </w:rPr>
        <w:fldChar w:fldCharType="begin"/>
      </w:r>
      <w:r w:rsidRPr="00084B70">
        <w:rPr>
          <w:rFonts w:cs="Times New Roman"/>
          <w:sz w:val="28"/>
          <w:szCs w:val="28"/>
        </w:rPr>
        <w:instrText xml:space="preserve"> SEQ Figure \* ARABIC </w:instrText>
      </w:r>
      <w:r w:rsidRPr="00084B70">
        <w:rPr>
          <w:rFonts w:cs="Times New Roman"/>
          <w:i/>
          <w:iCs/>
          <w:sz w:val="28"/>
          <w:szCs w:val="28"/>
        </w:rPr>
        <w:fldChar w:fldCharType="separate"/>
      </w:r>
      <w:r w:rsidRPr="00084B70">
        <w:rPr>
          <w:rFonts w:cs="Times New Roman"/>
          <w:noProof/>
          <w:sz w:val="28"/>
          <w:szCs w:val="28"/>
        </w:rPr>
        <w:t>1</w:t>
      </w:r>
      <w:r w:rsidRPr="00084B70">
        <w:rPr>
          <w:rFonts w:cs="Times New Roman"/>
          <w:i/>
          <w:iCs/>
          <w:sz w:val="28"/>
          <w:szCs w:val="28"/>
        </w:rPr>
        <w:fldChar w:fldCharType="end"/>
      </w:r>
      <w:r>
        <w:rPr>
          <w:rFonts w:cs="Times New Roman"/>
          <w:sz w:val="28"/>
          <w:szCs w:val="28"/>
        </w:rPr>
        <w:t xml:space="preserve"> –</w:t>
      </w:r>
      <w:r w:rsidRPr="00084B70">
        <w:rPr>
          <w:rFonts w:cs="Times New Roman"/>
          <w:sz w:val="28"/>
          <w:szCs w:val="28"/>
        </w:rPr>
        <w:t xml:space="preserve"> оформление и вид игры </w:t>
      </w:r>
      <w:r w:rsidRPr="00084B70">
        <w:rPr>
          <w:rFonts w:cs="Times New Roman"/>
          <w:sz w:val="28"/>
          <w:szCs w:val="28"/>
          <w:lang w:val="en-US"/>
        </w:rPr>
        <w:t>Astra</w:t>
      </w:r>
      <w:r w:rsidRPr="00084B70">
        <w:rPr>
          <w:rFonts w:cs="Times New Roman"/>
          <w:sz w:val="28"/>
          <w:szCs w:val="28"/>
        </w:rPr>
        <w:t>'</w:t>
      </w:r>
      <w:r w:rsidRPr="00084B70">
        <w:rPr>
          <w:rFonts w:cs="Times New Roman"/>
          <w:sz w:val="28"/>
          <w:szCs w:val="28"/>
          <w:lang w:val="en-US"/>
        </w:rPr>
        <w:t>s</w:t>
      </w:r>
      <w:r w:rsidRPr="00084B70">
        <w:rPr>
          <w:rFonts w:cs="Times New Roman"/>
          <w:sz w:val="28"/>
          <w:szCs w:val="28"/>
        </w:rPr>
        <w:t xml:space="preserve"> </w:t>
      </w:r>
      <w:r w:rsidRPr="00084B70">
        <w:rPr>
          <w:rFonts w:cs="Times New Roman"/>
          <w:sz w:val="28"/>
          <w:szCs w:val="28"/>
          <w:lang w:val="en-US"/>
        </w:rPr>
        <w:t>Garden</w:t>
      </w:r>
    </w:p>
    <w:p w:rsidR="0097346C" w:rsidP="0097346C" w:rsidRDefault="0097346C" w14:paraId="3699D8D9" w14:textId="77777777">
      <w:pPr>
        <w:rPr>
          <w:sz w:val="28"/>
          <w:szCs w:val="28"/>
          <w:bdr w:val="none" w:color="auto" w:sz="0" w:space="0" w:frame="1"/>
        </w:rPr>
      </w:pPr>
      <w:r w:rsidRPr="00B53F20" w:rsidR="0097346C">
        <w:rPr>
          <w:sz w:val="28"/>
          <w:szCs w:val="28"/>
          <w:bdr w:val="none" w:color="auto" w:sz="0" w:space="0" w:frame="1"/>
        </w:rPr>
        <w:t>Сад Астры</w:t>
      </w:r>
      <w:r w:rsidRPr="00B53F20" w:rsidR="0097346C">
        <w:rPr>
          <w:sz w:val="28"/>
          <w:szCs w:val="28"/>
          <w:shd w:val="clear" w:color="auto" w:fill="FFFFFF"/>
        </w:rPr>
        <w:t> – </w:t>
      </w:r>
      <w:r w:rsidRPr="00B53F20" w:rsidR="0097346C">
        <w:rPr>
          <w:sz w:val="28"/>
          <w:szCs w:val="28"/>
          <w:bdr w:val="none" w:color="auto" w:sz="0" w:space="0" w:frame="1"/>
        </w:rPr>
        <w:t>игра-</w:t>
      </w:r>
      <w:r w:rsidRPr="00B53F20" w:rsidR="0097346C">
        <w:rPr>
          <w:sz w:val="28"/>
          <w:szCs w:val="28"/>
          <w:bdr w:val="none" w:color="auto" w:sz="0" w:space="0" w:frame="1"/>
        </w:rPr>
        <w:t>кликер</w:t>
      </w:r>
      <w:r w:rsidRPr="00B53F20" w:rsidR="0097346C">
        <w:rPr>
          <w:sz w:val="28"/>
          <w:szCs w:val="28"/>
          <w:bdr w:val="none" w:color="auto" w:sz="0" w:space="0" w:frame="1"/>
        </w:rPr>
        <w:t>, где вы выращиваете растения, чтобы делать из них лекарства для своих покупателей. на прохождение основного сюжета уходит меньше часа, но при желании можно выращивать растения бесконечно</w:t>
      </w:r>
      <w:r w:rsidR="0097346C">
        <w:rPr>
          <w:sz w:val="28"/>
          <w:szCs w:val="28"/>
          <w:bdr w:val="none" w:color="auto" w:sz="0" w:space="0" w:frame="1"/>
        </w:rPr>
        <w:t>.</w:t>
      </w:r>
    </w:p>
    <w:p w:rsidR="0097346C" w:rsidP="0097346C" w:rsidRDefault="0097346C" w14:paraId="4720CEBB" w14:textId="77777777">
      <w:pPr>
        <w:rPr>
          <w:sz w:val="28"/>
          <w:szCs w:val="28"/>
          <w:bdr w:val="none" w:color="auto" w:sz="0" w:space="0" w:frame="1"/>
        </w:rPr>
      </w:pPr>
      <w:r>
        <w:rPr>
          <w:sz w:val="28"/>
          <w:szCs w:val="28"/>
          <w:bdr w:val="none" w:color="auto" w:sz="0" w:space="0" w:frame="1"/>
        </w:rPr>
        <w:t xml:space="preserve">Достоинствами данной игры являются: </w:t>
      </w:r>
    </w:p>
    <w:p w:rsidRPr="005554A2" w:rsidR="0097346C" w:rsidP="0097346C" w:rsidRDefault="0097346C" w14:paraId="50A7A3DD" w14:textId="77777777">
      <w:pPr>
        <w:pStyle w:val="a0"/>
        <w:keepLines w:val="0"/>
        <w:numPr>
          <w:ilvl w:val="0"/>
          <w:numId w:val="27"/>
        </w:numPr>
        <w:tabs>
          <w:tab w:val="clear" w:pos="1276"/>
        </w:tabs>
        <w:spacing w:after="160" w:line="259" w:lineRule="auto"/>
        <w:rPr>
          <w:rFonts w:eastAsia="Times New Roman" w:cs="Times New Roman"/>
          <w:sz w:val="28"/>
          <w:szCs w:val="28"/>
          <w:bdr w:val="none" w:color="auto" w:sz="0" w:space="0" w:frame="1"/>
        </w:rPr>
      </w:pPr>
      <w:r w:rsidRPr="005554A2">
        <w:rPr>
          <w:rFonts w:eastAsia="Times New Roman" w:cs="Times New Roman"/>
          <w:sz w:val="28"/>
          <w:szCs w:val="28"/>
          <w:bdr w:val="none" w:color="auto" w:sz="0" w:space="0" w:frame="1"/>
        </w:rPr>
        <w:t>игра доступна в 4 видах для скачивания (для ноутбуков и телефонов с разной оперативной системой);</w:t>
      </w:r>
    </w:p>
    <w:p w:rsidRPr="005554A2" w:rsidR="0097346C" w:rsidP="0097346C" w:rsidRDefault="0097346C" w14:paraId="4A463D83" w14:textId="77777777">
      <w:pPr>
        <w:pStyle w:val="a0"/>
        <w:keepLines w:val="0"/>
        <w:numPr>
          <w:ilvl w:val="0"/>
          <w:numId w:val="27"/>
        </w:numPr>
        <w:tabs>
          <w:tab w:val="clear" w:pos="1276"/>
        </w:tabs>
        <w:spacing w:after="160" w:line="259" w:lineRule="auto"/>
        <w:rPr>
          <w:rFonts w:eastAsia="Times New Roman" w:cs="Times New Roman"/>
          <w:sz w:val="28"/>
          <w:szCs w:val="28"/>
          <w:bdr w:val="none" w:color="auto" w:sz="0" w:space="0" w:frame="1"/>
        </w:rPr>
      </w:pPr>
      <w:r w:rsidRPr="005554A2">
        <w:rPr>
          <w:rFonts w:eastAsia="Times New Roman" w:cs="Times New Roman"/>
          <w:sz w:val="28"/>
          <w:szCs w:val="28"/>
          <w:bdr w:val="none" w:color="auto" w:sz="0" w:space="0" w:frame="1"/>
        </w:rPr>
        <w:t>игра переведена на 15 языков</w:t>
      </w:r>
      <w:r>
        <w:rPr>
          <w:rFonts w:eastAsia="Times New Roman" w:cs="Times New Roman"/>
          <w:sz w:val="28"/>
          <w:szCs w:val="28"/>
          <w:bdr w:val="none" w:color="auto" w:sz="0" w:space="0" w:frame="1"/>
        </w:rPr>
        <w:t>.</w:t>
      </w:r>
    </w:p>
    <w:p w:rsidR="0097346C" w:rsidP="0097346C" w:rsidRDefault="0097346C" w14:paraId="03B29778" w14:textId="77777777">
      <w:pPr>
        <w:rPr>
          <w:sz w:val="28"/>
          <w:szCs w:val="28"/>
          <w:bdr w:val="none" w:color="auto" w:sz="0" w:space="0" w:frame="1"/>
        </w:rPr>
      </w:pPr>
      <w:r>
        <w:rPr>
          <w:sz w:val="28"/>
          <w:szCs w:val="28"/>
          <w:bdr w:val="none" w:color="auto" w:sz="0" w:space="0" w:frame="1"/>
        </w:rPr>
        <w:t>К недостаткам можно отнести:</w:t>
      </w:r>
    </w:p>
    <w:p w:rsidRPr="008D10FC" w:rsidR="0097346C" w:rsidP="0097346C" w:rsidRDefault="0097346C" w14:paraId="75699801" w14:textId="77777777">
      <w:pPr>
        <w:pStyle w:val="a0"/>
        <w:keepLines w:val="0"/>
        <w:numPr>
          <w:ilvl w:val="0"/>
          <w:numId w:val="25"/>
        </w:numPr>
        <w:tabs>
          <w:tab w:val="clear" w:pos="1276"/>
        </w:tabs>
        <w:spacing w:after="160" w:line="259" w:lineRule="auto"/>
        <w:rPr>
          <w:rFonts w:cs="Times New Roman"/>
          <w:sz w:val="28"/>
          <w:szCs w:val="28"/>
        </w:rPr>
      </w:pPr>
      <w:r w:rsidRPr="0056114F">
        <w:rPr>
          <w:rFonts w:cs="Times New Roman"/>
          <w:sz w:val="28"/>
          <w:szCs w:val="28"/>
          <w:bdr w:val="none" w:color="auto" w:sz="0" w:space="0" w:frame="1"/>
        </w:rPr>
        <w:t>прохождение основного сюжета уходит меньше часа</w:t>
      </w:r>
      <w:r>
        <w:rPr>
          <w:rFonts w:cs="Times New Roman"/>
          <w:sz w:val="28"/>
          <w:szCs w:val="28"/>
          <w:bdr w:val="none" w:color="auto" w:sz="0" w:space="0" w:frame="1"/>
        </w:rPr>
        <w:t>;</w:t>
      </w:r>
    </w:p>
    <w:p w:rsidRPr="00AE0420" w:rsidR="0097346C" w:rsidP="0097346C" w:rsidRDefault="0097346C" w14:paraId="6EF94E27" w14:textId="77777777">
      <w:pPr>
        <w:pStyle w:val="a0"/>
        <w:keepLines w:val="0"/>
        <w:numPr>
          <w:ilvl w:val="0"/>
          <w:numId w:val="25"/>
        </w:numPr>
        <w:tabs>
          <w:tab w:val="clear" w:pos="1276"/>
        </w:tabs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перевод игры не первоначальный, выполнен с помощью пользовательских модификаций.</w:t>
      </w:r>
    </w:p>
    <w:p w:rsidRPr="00B53F20" w:rsidR="0097346C" w:rsidP="0097346C" w:rsidRDefault="0097346C" w14:paraId="6D382EAB" w14:textId="77777777" w14:noSpellErr="1">
      <w:pPr>
        <w:rPr>
          <w:sz w:val="28"/>
          <w:szCs w:val="28"/>
        </w:rPr>
      </w:pPr>
    </w:p>
    <w:p w:rsidRPr="00AE0420" w:rsidR="0097346C" w:rsidP="0097346C" w:rsidRDefault="0097346C" w14:paraId="1F6343BE" w14:textId="77777777" w14:noSpellErr="1">
      <w:pPr>
        <w:rPr>
          <w:sz w:val="28"/>
          <w:szCs w:val="28"/>
        </w:rPr>
      </w:pPr>
    </w:p>
    <w:p w:rsidR="0097346C" w:rsidP="0097346C" w:rsidRDefault="0097346C" w14:paraId="3E2A9FF9" w14:textId="77777777">
      <w:pPr>
        <w:rPr>
          <w:sz w:val="28"/>
          <w:szCs w:val="28"/>
          <w:lang w:val="en-US"/>
        </w:rPr>
      </w:pPr>
      <w:r w:rsidRPr="19FA3804" w:rsidR="0097346C">
        <w:rPr>
          <w:sz w:val="28"/>
          <w:szCs w:val="28"/>
          <w:lang w:val="en-US"/>
        </w:rPr>
        <w:t xml:space="preserve">“Garden Game” </w:t>
      </w:r>
      <w:r w:rsidRPr="19FA3804" w:rsidR="0097346C">
        <w:rPr>
          <w:sz w:val="28"/>
          <w:szCs w:val="28"/>
        </w:rPr>
        <w:t>от</w:t>
      </w:r>
      <w:r w:rsidRPr="19FA3804" w:rsidR="0097346C">
        <w:rPr>
          <w:sz w:val="28"/>
          <w:szCs w:val="28"/>
          <w:lang w:val="en-US"/>
        </w:rPr>
        <w:t xml:space="preserve"> </w:t>
      </w:r>
      <w:r w:rsidRPr="19FA3804" w:rsidR="0097346C">
        <w:rPr>
          <w:sz w:val="28"/>
          <w:szCs w:val="28"/>
          <w:lang w:val="en-US"/>
        </w:rPr>
        <w:t>NickNack</w:t>
      </w:r>
      <w:r w:rsidRPr="19FA3804" w:rsidR="0097346C">
        <w:rPr>
          <w:sz w:val="28"/>
          <w:szCs w:val="28"/>
          <w:lang w:val="en-US"/>
        </w:rPr>
        <w:t xml:space="preserve"> Programming</w:t>
      </w:r>
      <w:r w:rsidRPr="19FA3804" w:rsidR="0097346C">
        <w:rPr>
          <w:sz w:val="28"/>
          <w:szCs w:val="28"/>
          <w:lang w:val="en-US"/>
        </w:rPr>
        <w:t xml:space="preserve"> </w:t>
      </w:r>
    </w:p>
    <w:p w:rsidRPr="00E96EAB" w:rsidR="0097346C" w:rsidP="0097346C" w:rsidRDefault="0097346C" w14:paraId="0447E608" w14:textId="77777777">
      <w:pPr>
        <w:rPr>
          <w:sz w:val="28"/>
          <w:szCs w:val="28"/>
          <w:lang w:val="en-US"/>
        </w:rPr>
      </w:pPr>
      <w:r w:rsidRPr="00E96EAB">
        <w:rPr>
          <w:sz w:val="28"/>
          <w:szCs w:val="28"/>
          <w:lang w:val="en-US"/>
        </w:rPr>
        <w:t xml:space="preserve">( </w:t>
      </w:r>
      <w:hyperlink w:history="1" r:id="rId13">
        <w:r w:rsidRPr="00B310F5">
          <w:rPr>
            <w:rStyle w:val="a6"/>
            <w:sz w:val="28"/>
            <w:szCs w:val="28"/>
            <w:lang w:val="en-US"/>
          </w:rPr>
          <w:t>https://nicknackprogramming.itch.io/garden-game</w:t>
        </w:r>
      </w:hyperlink>
      <w:r w:rsidRPr="00E96EAB">
        <w:rPr>
          <w:sz w:val="28"/>
          <w:szCs w:val="28"/>
          <w:lang w:val="en-US"/>
        </w:rPr>
        <w:t xml:space="preserve"> )</w:t>
      </w:r>
    </w:p>
    <w:p w:rsidRPr="009B23E6" w:rsidR="0097346C" w:rsidP="0097346C" w:rsidRDefault="0097346C" w14:paraId="55507AD3" w14:textId="77777777">
      <w:pPr>
        <w:rPr>
          <w:sz w:val="28"/>
          <w:szCs w:val="28"/>
        </w:rPr>
      </w:pPr>
      <w:r>
        <w:rPr>
          <w:sz w:val="28"/>
          <w:szCs w:val="28"/>
        </w:rPr>
        <w:t>Интерфейс игры показан на рисунке 2.</w:t>
      </w:r>
    </w:p>
    <w:p w:rsidRPr="009B23E6" w:rsidR="0097346C" w:rsidP="0097346C" w:rsidRDefault="0097346C" w14:paraId="0B84DA28" w14:textId="77777777" w14:noSpellErr="1">
      <w:pPr>
        <w:rPr>
          <w:sz w:val="28"/>
          <w:szCs w:val="28"/>
        </w:rPr>
      </w:pPr>
    </w:p>
    <w:p w:rsidR="0097346C" w:rsidP="19FA3804" w:rsidRDefault="0097346C" w14:paraId="02B1DA6C" w14:textId="77777777" w14:noSpellErr="1">
      <w:pPr>
        <w:keepNext w:val="1"/>
        <w:jc w:val="center"/>
        <w:rPr>
          <w:sz w:val="28"/>
          <w:szCs w:val="28"/>
        </w:rPr>
      </w:pPr>
      <w:r w:rsidR="0097346C">
        <w:drawing>
          <wp:inline wp14:editId="5A01C375" wp14:anchorId="3EBEFD76">
            <wp:extent cx="3397483" cy="2134005"/>
            <wp:effectExtent l="0" t="0" r="0" b="0"/>
            <wp:docPr id="507132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225ba93980de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7483" cy="21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5190" w:rsidR="0097346C" w:rsidP="0097346C" w:rsidRDefault="0097346C" w14:paraId="7C1502F3" w14:textId="77777777">
      <w:pPr>
        <w:pStyle w:val="a9"/>
        <w:rPr>
          <w:rFonts w:cs="Times New Roman"/>
          <w:i/>
          <w:iCs/>
          <w:sz w:val="28"/>
          <w:szCs w:val="28"/>
        </w:rPr>
      </w:pPr>
      <w:r w:rsidRPr="000C5190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2 –</w:t>
      </w:r>
      <w:r w:rsidRPr="000C5190">
        <w:rPr>
          <w:rFonts w:cs="Times New Roman"/>
          <w:sz w:val="28"/>
          <w:szCs w:val="28"/>
        </w:rPr>
        <w:t xml:space="preserve"> оформление и вид игры</w:t>
      </w:r>
      <w:r>
        <w:rPr>
          <w:rFonts w:cs="Times New Roman"/>
          <w:sz w:val="28"/>
          <w:szCs w:val="28"/>
        </w:rPr>
        <w:t xml:space="preserve"> </w:t>
      </w:r>
      <w:r w:rsidRPr="000C5190">
        <w:rPr>
          <w:rFonts w:cs="Times New Roman"/>
          <w:sz w:val="28"/>
          <w:szCs w:val="28"/>
        </w:rPr>
        <w:t>“Garden Game”</w:t>
      </w:r>
    </w:p>
    <w:p w:rsidRPr="000C5190" w:rsidR="0097346C" w:rsidP="19FA3804" w:rsidRDefault="0097346C" w14:paraId="4D1F1A71" w14:textId="77777777" w14:noSpellErr="1">
      <w:pPr>
        <w:ind w:firstLine="0"/>
        <w:rPr>
          <w:sz w:val="28"/>
          <w:szCs w:val="28"/>
        </w:rPr>
      </w:pPr>
    </w:p>
    <w:p w:rsidR="0097346C" w:rsidP="0097346C" w:rsidRDefault="0097346C" w14:paraId="3D463CB0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Достоинства данной игры: </w:t>
      </w:r>
    </w:p>
    <w:p w:rsidRPr="000060B3" w:rsidR="0097346C" w:rsidP="0097346C" w:rsidRDefault="0097346C" w14:paraId="4A930B65" w14:textId="77777777">
      <w:pPr>
        <w:pStyle w:val="a0"/>
        <w:keepLines w:val="0"/>
        <w:numPr>
          <w:ilvl w:val="0"/>
          <w:numId w:val="2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0060B3">
        <w:rPr>
          <w:rFonts w:cs="Times New Roman"/>
          <w:sz w:val="28"/>
          <w:szCs w:val="28"/>
        </w:rPr>
        <w:t>размещена в свободно</w:t>
      </w:r>
      <w:r>
        <w:rPr>
          <w:rFonts w:cs="Times New Roman"/>
          <w:sz w:val="28"/>
          <w:szCs w:val="28"/>
        </w:rPr>
        <w:t>м</w:t>
      </w:r>
      <w:r w:rsidRPr="000060B3">
        <w:rPr>
          <w:rFonts w:cs="Times New Roman"/>
          <w:sz w:val="28"/>
          <w:szCs w:val="28"/>
        </w:rPr>
        <w:t xml:space="preserve"> доступе на сайте, поэтому доступна для любых пользователе</w:t>
      </w:r>
      <w:r>
        <w:rPr>
          <w:rFonts w:cs="Times New Roman"/>
          <w:sz w:val="28"/>
          <w:szCs w:val="28"/>
        </w:rPr>
        <w:t>й;</w:t>
      </w:r>
    </w:p>
    <w:p w:rsidRPr="000060B3" w:rsidR="0097346C" w:rsidP="0097346C" w:rsidRDefault="0097346C" w14:paraId="06290B45" w14:textId="77777777">
      <w:pPr>
        <w:pStyle w:val="a0"/>
        <w:keepLines w:val="0"/>
        <w:numPr>
          <w:ilvl w:val="0"/>
          <w:numId w:val="2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находится в</w:t>
      </w:r>
      <w:r w:rsidRPr="000060B3">
        <w:rPr>
          <w:rFonts w:cs="Times New Roman"/>
          <w:sz w:val="28"/>
          <w:szCs w:val="28"/>
        </w:rPr>
        <w:t xml:space="preserve"> бесплатн</w:t>
      </w:r>
      <w:r>
        <w:rPr>
          <w:rFonts w:cs="Times New Roman"/>
          <w:sz w:val="28"/>
          <w:szCs w:val="28"/>
        </w:rPr>
        <w:t>ом доступе.</w:t>
      </w:r>
    </w:p>
    <w:p w:rsidRPr="00CB188F" w:rsidR="0097346C" w:rsidP="0097346C" w:rsidRDefault="0097346C" w14:paraId="6FA206EB" w14:textId="77777777">
      <w:pPr>
        <w:rPr>
          <w:sz w:val="28"/>
          <w:szCs w:val="28"/>
        </w:rPr>
      </w:pPr>
      <w:r w:rsidRPr="00CB188F">
        <w:rPr>
          <w:sz w:val="28"/>
          <w:szCs w:val="28"/>
        </w:rPr>
        <w:t>Недостатками данной игры являются:</w:t>
      </w:r>
    </w:p>
    <w:p w:rsidR="0097346C" w:rsidP="0097346C" w:rsidRDefault="0097346C" w14:paraId="35F04FB2" w14:textId="77777777">
      <w:pPr>
        <w:pStyle w:val="a0"/>
        <w:keepLines w:val="0"/>
        <w:numPr>
          <w:ilvl w:val="0"/>
          <w:numId w:val="2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FB705D">
        <w:rPr>
          <w:rFonts w:cs="Times New Roman"/>
          <w:sz w:val="28"/>
          <w:szCs w:val="28"/>
        </w:rPr>
        <w:t>не имеет</w:t>
      </w:r>
      <w:r w:rsidRPr="009B23E6">
        <w:rPr>
          <w:rFonts w:cs="Times New Roman"/>
          <w:sz w:val="28"/>
          <w:szCs w:val="28"/>
        </w:rPr>
        <w:t xml:space="preserve"> объяснений по управлению </w:t>
      </w:r>
      <w:r>
        <w:rPr>
          <w:rFonts w:cs="Times New Roman"/>
          <w:sz w:val="28"/>
          <w:szCs w:val="28"/>
        </w:rPr>
        <w:t>и правилам, поэтому невозможно понять, как взаимодействовать с игрой.</w:t>
      </w:r>
    </w:p>
    <w:p w:rsidR="0097346C" w:rsidP="0097346C" w:rsidRDefault="0097346C" w14:paraId="5F2E2FE9" w14:textId="77777777">
      <w:pPr>
        <w:pStyle w:val="a0"/>
        <w:keepLines w:val="0"/>
        <w:numPr>
          <w:ilvl w:val="0"/>
          <w:numId w:val="2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невозможность скачать на компьютер, так как игра доступна только в </w:t>
      </w:r>
      <w:r>
        <w:rPr>
          <w:rFonts w:cs="Times New Roman"/>
          <w:sz w:val="28"/>
          <w:szCs w:val="28"/>
          <w:lang w:val="en-US"/>
        </w:rPr>
        <w:t>Web</w:t>
      </w:r>
      <w:r>
        <w:rPr>
          <w:rFonts w:cs="Times New Roman"/>
          <w:sz w:val="28"/>
          <w:szCs w:val="28"/>
        </w:rPr>
        <w:t>-сайте.</w:t>
      </w:r>
    </w:p>
    <w:p w:rsidR="0097346C" w:rsidP="0097346C" w:rsidRDefault="0097346C" w14:paraId="09F0EC18" w14:textId="77777777">
      <w:pPr>
        <w:pStyle w:val="a0"/>
        <w:keepLines w:val="0"/>
        <w:numPr>
          <w:ilvl w:val="0"/>
          <w:numId w:val="2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Невозможность играть без доступа в интернет. </w:t>
      </w:r>
    </w:p>
    <w:p w:rsidRPr="00530FAD" w:rsidR="0097346C" w:rsidP="0097346C" w:rsidRDefault="0097346C" w14:paraId="7A9DFE27" w14:textId="77777777" w14:noSpellErr="1">
      <w:pPr>
        <w:rPr>
          <w:sz w:val="28"/>
          <w:szCs w:val="28"/>
        </w:rPr>
      </w:pPr>
    </w:p>
    <w:p w:rsidR="0097346C" w:rsidP="0097346C" w:rsidRDefault="0097346C" w14:paraId="1A2C092B" w14:textId="77777777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Pr="004B103A" w:rsidR="0097346C" w:rsidP="0097346C" w:rsidRDefault="0097346C" w14:paraId="266878C9" w14:textId="77777777">
      <w:pPr>
        <w:rPr>
          <w:sz w:val="28"/>
          <w:szCs w:val="28"/>
        </w:rPr>
      </w:pPr>
      <w:r>
        <w:rPr>
          <w:sz w:val="28"/>
          <w:szCs w:val="28"/>
        </w:rPr>
        <w:t>Просмотр и анализ аналогов показал необходимость в разработке нашей программы, преимуществами которой будут:</w:t>
      </w:r>
    </w:p>
    <w:p w:rsidRPr="004B103A" w:rsidR="0097346C" w:rsidP="0097346C" w:rsidRDefault="0097346C" w14:paraId="10EE7969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4B103A">
        <w:rPr>
          <w:rFonts w:cs="Times New Roman"/>
          <w:sz w:val="28"/>
          <w:szCs w:val="28"/>
        </w:rPr>
        <w:t>жанр игры - симулятор. Это сможет лучше ознакомить пользователей с процессом выращивания и ознакомлением с растениями;</w:t>
      </w:r>
    </w:p>
    <w:p w:rsidRPr="004B103A" w:rsidR="0097346C" w:rsidP="0097346C" w:rsidRDefault="0097346C" w14:paraId="27B46213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4B103A">
        <w:rPr>
          <w:rFonts w:cs="Times New Roman"/>
          <w:sz w:val="28"/>
          <w:szCs w:val="28"/>
        </w:rPr>
        <w:t>подробно прописать правила для игры, чтобы пользователем было легче понимать игровой процесс и её предназначение. А также будет дано и объяснено полное руководство по ее управлению;</w:t>
      </w:r>
    </w:p>
    <w:p w:rsidRPr="00E96EAB" w:rsidR="0097346C" w:rsidP="0097346C" w:rsidRDefault="0097346C" w14:paraId="4E233DD5" w14:textId="77777777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4B103A">
        <w:rPr>
          <w:rFonts w:cs="Times New Roman"/>
          <w:sz w:val="28"/>
          <w:szCs w:val="28"/>
        </w:rPr>
        <w:t>у</w:t>
      </w:r>
      <w:r w:rsidRPr="004B103A">
        <w:rPr>
          <w:rFonts w:cs="Times New Roman"/>
          <w:sz w:val="28"/>
          <w:szCs w:val="28"/>
          <w:bdr w:val="none" w:color="auto" w:sz="0" w:space="0" w:frame="1"/>
        </w:rPr>
        <w:t>велич</w:t>
      </w:r>
      <w:r>
        <w:rPr>
          <w:rFonts w:cs="Times New Roman"/>
          <w:sz w:val="28"/>
          <w:szCs w:val="28"/>
          <w:bdr w:val="none" w:color="auto" w:sz="0" w:space="0" w:frame="1"/>
        </w:rPr>
        <w:t>ение</w:t>
      </w:r>
      <w:r w:rsidRPr="004B103A">
        <w:rPr>
          <w:rFonts w:cs="Times New Roman"/>
          <w:sz w:val="28"/>
          <w:szCs w:val="28"/>
          <w:bdr w:val="none" w:color="auto" w:sz="0" w:space="0" w:frame="1"/>
        </w:rPr>
        <w:t xml:space="preserve"> врем</w:t>
      </w:r>
      <w:r>
        <w:rPr>
          <w:rFonts w:cs="Times New Roman"/>
          <w:sz w:val="28"/>
          <w:szCs w:val="28"/>
          <w:bdr w:val="none" w:color="auto" w:sz="0" w:space="0" w:frame="1"/>
        </w:rPr>
        <w:t>ени</w:t>
      </w:r>
      <w:r w:rsidRPr="004B103A">
        <w:rPr>
          <w:rFonts w:cs="Times New Roman"/>
          <w:sz w:val="28"/>
          <w:szCs w:val="28"/>
          <w:bdr w:val="none" w:color="auto" w:sz="0" w:space="0" w:frame="1"/>
        </w:rPr>
        <w:t xml:space="preserve"> игрового процесса в пользу получения больших знаний о выращивании растений и увлечения пользователя в игровой процесс</w:t>
      </w:r>
      <w:r>
        <w:rPr>
          <w:rFonts w:cs="Times New Roman"/>
          <w:sz w:val="28"/>
          <w:szCs w:val="28"/>
          <w:bdr w:val="none" w:color="auto" w:sz="0" w:space="0" w:frame="1"/>
        </w:rPr>
        <w:t>;</w:t>
      </w:r>
    </w:p>
    <w:p w:rsidRPr="0097346C" w:rsidR="0097346C" w:rsidP="0097346C" w:rsidRDefault="0097346C" w14:paraId="38551EB6" w14:textId="0F27EA22">
      <w:pPr>
        <w:pStyle w:val="a0"/>
        <w:keepLines w:val="0"/>
        <w:numPr>
          <w:ilvl w:val="0"/>
          <w:numId w:val="22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приложение, в формате </w:t>
      </w:r>
      <w:r>
        <w:rPr>
          <w:rFonts w:cs="Times New Roman"/>
          <w:sz w:val="28"/>
          <w:szCs w:val="28"/>
          <w:lang w:val="en-US"/>
        </w:rPr>
        <w:t>desktop</w:t>
      </w:r>
      <w:r>
        <w:rPr>
          <w:rFonts w:cs="Times New Roman"/>
          <w:sz w:val="28"/>
          <w:szCs w:val="28"/>
        </w:rPr>
        <w:t>,</w:t>
      </w:r>
      <w:r w:rsidRPr="003A6B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позволит пользоваться им без доступа в интернет.</w:t>
      </w:r>
    </w:p>
    <w:p w:rsidR="00E61B22" w:rsidP="19FA3804" w:rsidRDefault="00E61B22" w14:paraId="092F632B" w14:textId="6B5C7B5B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604924128" w:id="130075809"/>
      <w:r w:rsidRPr="19FA3804" w:rsidR="00E61B22">
        <w:rPr>
          <w:sz w:val="28"/>
          <w:szCs w:val="28"/>
        </w:rPr>
        <w:t>Требования к результатам разработки</w:t>
      </w:r>
      <w:bookmarkEnd w:id="130075809"/>
    </w:p>
    <w:p w:rsidR="001D3FB1" w:rsidP="19FA3804" w:rsidRDefault="001D3FB1" w14:paraId="43756BA9" w14:textId="3D2E6517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892605230" w:id="1780812209"/>
      <w:r w:rsidRPr="19FA3804" w:rsidR="001D3FB1">
        <w:rPr>
          <w:sz w:val="28"/>
          <w:szCs w:val="28"/>
        </w:rPr>
        <w:t>Правила игры</w:t>
      </w:r>
      <w:bookmarkEnd w:id="1780812209"/>
    </w:p>
    <w:p w:rsidRPr="00084B70" w:rsidR="0097346C" w:rsidP="0097346C" w:rsidRDefault="0097346C" w14:paraId="78C24F44" w14:textId="77777777">
      <w:pPr>
        <w:rPr>
          <w:sz w:val="28"/>
          <w:szCs w:val="28"/>
        </w:rPr>
      </w:pPr>
      <w:r w:rsidRPr="00084B70">
        <w:rPr>
          <w:sz w:val="28"/>
          <w:szCs w:val="28"/>
        </w:rPr>
        <w:t>Данные правила регулируют игровой процесс, и</w:t>
      </w:r>
      <w:r>
        <w:rPr>
          <w:sz w:val="28"/>
          <w:szCs w:val="28"/>
        </w:rPr>
        <w:t xml:space="preserve"> направляют игрока по задачам в игре.</w:t>
      </w:r>
    </w:p>
    <w:p w:rsidRPr="00084B70" w:rsidR="0097346C" w:rsidP="0097346C" w:rsidRDefault="0097346C" w14:paraId="5167D60B" w14:textId="77777777">
      <w:pPr>
        <w:rPr>
          <w:sz w:val="28"/>
          <w:szCs w:val="28"/>
        </w:rPr>
      </w:pPr>
      <w:r w:rsidRPr="00084B70">
        <w:rPr>
          <w:sz w:val="28"/>
          <w:szCs w:val="28"/>
        </w:rPr>
        <w:t>Правила</w:t>
      </w:r>
      <w:r>
        <w:rPr>
          <w:sz w:val="28"/>
          <w:szCs w:val="28"/>
        </w:rPr>
        <w:t>:</w:t>
      </w:r>
    </w:p>
    <w:p w:rsidRPr="00084B70" w:rsidR="0097346C" w:rsidP="0097346C" w:rsidRDefault="0097346C" w14:paraId="178B4508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цель игры - успешно вырастить и ухаживать за растениями, чтобы открыть все виды семян и набрать максимальный уровень в рейтинге опыта;</w:t>
      </w:r>
    </w:p>
    <w:p w:rsidRPr="00084B70" w:rsidR="0097346C" w:rsidP="0097346C" w:rsidRDefault="0097346C" w14:paraId="54E3FFFF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игрок должен выбрать место и тип растения для выращивания, заботиться о нем, удовлетворяя его потребности в воде, свете и удобрениях;</w:t>
      </w:r>
    </w:p>
    <w:p w:rsidRPr="00084B70" w:rsidR="0097346C" w:rsidP="0097346C" w:rsidRDefault="0097346C" w14:paraId="49E0CD67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игрок получает баллы в свой рейтинг за успешное выращивание растений;</w:t>
      </w:r>
    </w:p>
    <w:p w:rsidRPr="00084B70" w:rsidR="0097346C" w:rsidP="0097346C" w:rsidRDefault="0097346C" w14:paraId="5034B43F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при выборе семени есть возможность просмотра информации про растения из этих семян;</w:t>
      </w:r>
    </w:p>
    <w:p w:rsidRPr="00084B70" w:rsidR="0097346C" w:rsidP="0097346C" w:rsidRDefault="0097346C" w14:paraId="10F3A7D6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игрок должен следить за уровнем воды у растений, иначе они могут умереть, что повлечет за собой потерю урожая и баллы опыта;</w:t>
      </w:r>
    </w:p>
    <w:p w:rsidRPr="00084B70" w:rsidR="0097346C" w:rsidP="0097346C" w:rsidRDefault="0097346C" w14:paraId="6E7A7323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достигая определенного количества баллов, пользователь повышает уровень опыта и получает новые виды семян;</w:t>
      </w:r>
    </w:p>
    <w:p w:rsidRPr="00084B70" w:rsidR="0097346C" w:rsidP="0097346C" w:rsidRDefault="0097346C" w14:paraId="6AA000F8" w14:textId="77777777">
      <w:pPr>
        <w:pStyle w:val="a0"/>
        <w:keepLines w:val="0"/>
        <w:numPr>
          <w:ilvl w:val="0"/>
          <w:numId w:val="28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 w:rsidRPr="00084B70">
        <w:rPr>
          <w:rFonts w:eastAsia="Times New Roman" w:cs="Times New Roman"/>
          <w:sz w:val="28"/>
          <w:szCs w:val="28"/>
        </w:rPr>
        <w:t>игра заканчивается, когда будет достигнут уровень для открытия последней партии семян, но игрок может продолжать выращивать растения и повышать свой уровень опыта.</w:t>
      </w:r>
    </w:p>
    <w:p w:rsidRPr="0097346C" w:rsidR="0097346C" w:rsidP="0097346C" w:rsidRDefault="0097346C" w14:paraId="0C02EB7B" w14:textId="038D5B9F">
      <w:pPr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 w:rsidRPr="00084B70">
        <w:rPr>
          <w:sz w:val="28"/>
          <w:szCs w:val="28"/>
        </w:rPr>
        <w:t>помог</w:t>
      </w:r>
      <w:r>
        <w:rPr>
          <w:sz w:val="28"/>
          <w:szCs w:val="28"/>
        </w:rPr>
        <w:t>ут</w:t>
      </w:r>
      <w:r w:rsidRPr="00084B70">
        <w:rPr>
          <w:sz w:val="28"/>
          <w:szCs w:val="28"/>
        </w:rPr>
        <w:t xml:space="preserve"> пользователю</w:t>
      </w:r>
      <w:r>
        <w:rPr>
          <w:sz w:val="28"/>
          <w:szCs w:val="28"/>
        </w:rPr>
        <w:t xml:space="preserve"> понять</w:t>
      </w:r>
      <w:r w:rsidRPr="00084B70">
        <w:rPr>
          <w:sz w:val="28"/>
          <w:szCs w:val="28"/>
        </w:rPr>
        <w:t>, как взаимодействовать с игрой.</w:t>
      </w:r>
    </w:p>
    <w:p w:rsidR="001D3FB1" w:rsidP="19FA3804" w:rsidRDefault="00490D1A" w14:paraId="00EA1178" w14:textId="1E3F18D4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1805000297" w:id="82990603"/>
      <w:r w:rsidRPr="19FA3804" w:rsidR="00490D1A">
        <w:rPr>
          <w:sz w:val="28"/>
          <w:szCs w:val="28"/>
        </w:rPr>
        <w:t>Возможности пользователя</w:t>
      </w:r>
      <w:bookmarkEnd w:id="82990603"/>
    </w:p>
    <w:p w:rsidR="0097346C" w:rsidP="0097346C" w:rsidRDefault="0097346C" w14:paraId="4035558F" w14:textId="77777777">
      <w:pPr>
        <w:rPr>
          <w:sz w:val="28"/>
          <w:szCs w:val="28"/>
        </w:rPr>
      </w:pPr>
      <w:r w:rsidRPr="0097346C">
        <w:rPr>
          <w:sz w:val="28"/>
          <w:szCs w:val="28"/>
        </w:rPr>
        <w:t>Возможности пользователя обеспечивает взаимодействие игрока с приложением.</w:t>
      </w:r>
    </w:p>
    <w:p w:rsidR="0097346C" w:rsidP="0097346C" w:rsidRDefault="0097346C" w14:paraId="592033E0" w14:textId="77777777">
      <w:pPr>
        <w:rPr>
          <w:sz w:val="28"/>
          <w:szCs w:val="28"/>
        </w:rPr>
      </w:pPr>
      <w:r>
        <w:rPr>
          <w:sz w:val="28"/>
          <w:szCs w:val="28"/>
        </w:rPr>
        <w:t>Возможности пользователя в игре:</w:t>
      </w:r>
    </w:p>
    <w:p w:rsidRPr="00D00216" w:rsidR="0097346C" w:rsidP="0097346C" w:rsidRDefault="0097346C" w14:paraId="43730BEA" w14:textId="77777777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</w:t>
      </w:r>
      <w:r w:rsidRPr="00D00216">
        <w:rPr>
          <w:rFonts w:eastAsia="Times New Roman" w:cs="Times New Roman"/>
          <w:sz w:val="28"/>
          <w:szCs w:val="28"/>
        </w:rPr>
        <w:t>ыбор различных видов растений для выращивания</w:t>
      </w:r>
      <w:r>
        <w:rPr>
          <w:rFonts w:eastAsia="Times New Roman" w:cs="Times New Roman"/>
          <w:sz w:val="28"/>
          <w:szCs w:val="28"/>
        </w:rPr>
        <w:t>;</w:t>
      </w:r>
    </w:p>
    <w:p w:rsidRPr="00D00216" w:rsidR="0097346C" w:rsidP="0097346C" w:rsidRDefault="0097346C" w14:paraId="2F9CED4B" w14:textId="77777777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</w:t>
      </w:r>
      <w:r w:rsidRPr="00D00216">
        <w:rPr>
          <w:rFonts w:eastAsia="Times New Roman" w:cs="Times New Roman"/>
          <w:sz w:val="28"/>
          <w:szCs w:val="28"/>
        </w:rPr>
        <w:t>абота о растениях, поливка, удобрение</w:t>
      </w:r>
      <w:r>
        <w:rPr>
          <w:rFonts w:eastAsia="Times New Roman" w:cs="Times New Roman"/>
          <w:sz w:val="28"/>
          <w:szCs w:val="28"/>
        </w:rPr>
        <w:t>;</w:t>
      </w:r>
    </w:p>
    <w:p w:rsidRPr="00D00216" w:rsidR="0097346C" w:rsidP="0097346C" w:rsidRDefault="0097346C" w14:paraId="3248358E" w14:textId="77777777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</w:t>
      </w:r>
      <w:r w:rsidRPr="00D00216">
        <w:rPr>
          <w:rFonts w:eastAsia="Times New Roman" w:cs="Times New Roman"/>
          <w:sz w:val="28"/>
          <w:szCs w:val="28"/>
        </w:rPr>
        <w:t>азвитие сада, увеличение его площади и возможности выращивать больше растений</w:t>
      </w:r>
      <w:r>
        <w:rPr>
          <w:rFonts w:eastAsia="Times New Roman" w:cs="Times New Roman"/>
          <w:sz w:val="28"/>
          <w:szCs w:val="28"/>
        </w:rPr>
        <w:t>;</w:t>
      </w:r>
    </w:p>
    <w:p w:rsidRPr="0097346C" w:rsidR="0097346C" w:rsidP="0097346C" w:rsidRDefault="0097346C" w14:paraId="6E3FF773" w14:textId="72A8BBC1">
      <w:pPr>
        <w:pStyle w:val="a0"/>
        <w:keepLines w:val="0"/>
        <w:numPr>
          <w:ilvl w:val="0"/>
          <w:numId w:val="29"/>
        </w:numPr>
        <w:tabs>
          <w:tab w:val="clear" w:pos="1276"/>
        </w:tabs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D00216">
        <w:rPr>
          <w:rFonts w:eastAsia="Times New Roman" w:cs="Times New Roman"/>
          <w:sz w:val="28"/>
          <w:szCs w:val="28"/>
        </w:rPr>
        <w:t>олучение информации о растениях</w:t>
      </w:r>
      <w:r>
        <w:rPr>
          <w:rFonts w:eastAsia="Times New Roman" w:cs="Times New Roman"/>
          <w:sz w:val="28"/>
          <w:szCs w:val="28"/>
        </w:rPr>
        <w:t>.</w:t>
      </w:r>
    </w:p>
    <w:p w:rsidR="009730DA" w:rsidP="19FA3804" w:rsidRDefault="009730DA" w14:paraId="1B168C65" w14:textId="442E0FE8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1299950404" w:id="1381285688"/>
      <w:r w:rsidRPr="19FA3804" w:rsidR="009730DA">
        <w:rPr>
          <w:sz w:val="28"/>
          <w:szCs w:val="28"/>
        </w:rPr>
        <w:t>Требования к показателям назначения</w:t>
      </w:r>
      <w:bookmarkEnd w:id="1381285688"/>
    </w:p>
    <w:p w:rsidRPr="009449ED" w:rsidR="0097346C" w:rsidP="0097346C" w:rsidRDefault="0097346C" w14:paraId="0F55EE3D" w14:textId="69CD0D22" w14:noSpellErr="1">
      <w:pPr>
        <w:rPr>
          <w:sz w:val="28"/>
          <w:szCs w:val="28"/>
        </w:rPr>
      </w:pPr>
      <w:r w:rsidRPr="19FA3804" w:rsidR="0097346C">
        <w:rPr>
          <w:sz w:val="28"/>
          <w:szCs w:val="28"/>
        </w:rPr>
        <w:t>Требования к показателям назначения игры, определяют цели и ожидания от игрового</w:t>
      </w:r>
      <w:r w:rsidRPr="19FA3804" w:rsidR="0097346C">
        <w:rPr>
          <w:sz w:val="28"/>
          <w:szCs w:val="28"/>
        </w:rPr>
        <w:t xml:space="preserve"> </w:t>
      </w:r>
      <w:r w:rsidRPr="19FA3804" w:rsidR="0097346C">
        <w:rPr>
          <w:sz w:val="28"/>
          <w:szCs w:val="28"/>
        </w:rPr>
        <w:t>процесса.</w:t>
      </w:r>
      <w:r>
        <w:br/>
      </w:r>
      <w:r w:rsidRPr="19FA3804" w:rsidR="0097346C">
        <w:rPr>
          <w:sz w:val="28"/>
          <w:szCs w:val="28"/>
        </w:rPr>
        <w:t>Требования:</w:t>
      </w:r>
    </w:p>
    <w:p w:rsidR="0097346C" w:rsidP="0097346C" w:rsidRDefault="0097346C" w14:paraId="6EA149D0" w14:textId="77777777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9449ED">
        <w:rPr>
          <w:rFonts w:cs="Times New Roman"/>
          <w:sz w:val="28"/>
          <w:szCs w:val="28"/>
        </w:rPr>
        <w:t>гра должна предоставлять игрокам возможность управлять несколькими растениями одновременно</w:t>
      </w:r>
      <w:r>
        <w:rPr>
          <w:rFonts w:cs="Times New Roman"/>
          <w:sz w:val="28"/>
          <w:szCs w:val="28"/>
        </w:rPr>
        <w:t>;</w:t>
      </w:r>
    </w:p>
    <w:p w:rsidR="0097346C" w:rsidP="0097346C" w:rsidRDefault="0097346C" w14:paraId="3C999E7C" w14:textId="77777777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Pr="009449ED">
        <w:rPr>
          <w:rFonts w:cs="Times New Roman"/>
          <w:sz w:val="28"/>
          <w:szCs w:val="28"/>
        </w:rPr>
        <w:t>азнообразие видов растений с характеристиками и требованиями к уходу</w:t>
      </w:r>
      <w:r>
        <w:rPr>
          <w:rFonts w:cs="Times New Roman"/>
          <w:sz w:val="28"/>
          <w:szCs w:val="28"/>
        </w:rPr>
        <w:t>;</w:t>
      </w:r>
    </w:p>
    <w:p w:rsidR="0097346C" w:rsidP="0097346C" w:rsidRDefault="0097346C" w14:paraId="6C61C081" w14:textId="77777777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9449ED">
        <w:rPr>
          <w:rFonts w:cs="Times New Roman"/>
          <w:sz w:val="28"/>
          <w:szCs w:val="28"/>
        </w:rPr>
        <w:t>озможность получения информации о каждом растении: количество воды, здоровье, стадия роста</w:t>
      </w:r>
      <w:r>
        <w:rPr>
          <w:rFonts w:cs="Times New Roman"/>
          <w:sz w:val="28"/>
          <w:szCs w:val="28"/>
        </w:rPr>
        <w:t>;</w:t>
      </w:r>
    </w:p>
    <w:p w:rsidR="0097346C" w:rsidP="0097346C" w:rsidRDefault="0097346C" w14:paraId="7D22FD4F" w14:textId="77777777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9449ED">
        <w:rPr>
          <w:rFonts w:cs="Times New Roman"/>
          <w:sz w:val="28"/>
          <w:szCs w:val="28"/>
        </w:rPr>
        <w:t>получение достижения за успешное управление растениями</w:t>
      </w:r>
      <w:r>
        <w:rPr>
          <w:rFonts w:cs="Times New Roman"/>
          <w:sz w:val="28"/>
          <w:szCs w:val="28"/>
        </w:rPr>
        <w:t>;</w:t>
      </w:r>
    </w:p>
    <w:p w:rsidRPr="009449ED" w:rsidR="0097346C" w:rsidP="0097346C" w:rsidRDefault="0097346C" w14:paraId="425CC7FE" w14:textId="77777777">
      <w:pPr>
        <w:pStyle w:val="a0"/>
        <w:keepLines w:val="0"/>
        <w:numPr>
          <w:ilvl w:val="0"/>
          <w:numId w:val="30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9449ED">
        <w:rPr>
          <w:rFonts w:cs="Times New Roman"/>
          <w:sz w:val="28"/>
          <w:szCs w:val="28"/>
        </w:rPr>
        <w:t>нтуитивно понятный интерфейс управления растениями (полив, удобрение, информация о растении).</w:t>
      </w:r>
    </w:p>
    <w:p w:rsidR="0097346C" w:rsidP="0097346C" w:rsidRDefault="0097346C" w14:paraId="7C7144B2" w14:textId="77777777" w14:noSpellErr="1">
      <w:pPr>
        <w:rPr>
          <w:sz w:val="28"/>
          <w:szCs w:val="28"/>
        </w:rPr>
      </w:pPr>
    </w:p>
    <w:p w:rsidRPr="0097346C" w:rsidR="0097346C" w:rsidP="0097346C" w:rsidRDefault="0097346C" w14:paraId="4FD16501" w14:textId="29B8DB41">
      <w:pPr>
        <w:rPr>
          <w:sz w:val="28"/>
          <w:szCs w:val="28"/>
        </w:rPr>
      </w:pPr>
      <w:r w:rsidRPr="009449ED">
        <w:rPr>
          <w:sz w:val="28"/>
          <w:szCs w:val="28"/>
        </w:rPr>
        <w:t>Эти требования помогут определить ключевые показатели и функциональные возможности игры, необходимые для создания увлекательного и интересного</w:t>
      </w:r>
      <w:r>
        <w:rPr>
          <w:sz w:val="28"/>
          <w:szCs w:val="28"/>
        </w:rPr>
        <w:t xml:space="preserve"> игрового процесса</w:t>
      </w:r>
      <w:r w:rsidRPr="009449ED">
        <w:rPr>
          <w:sz w:val="28"/>
          <w:szCs w:val="28"/>
        </w:rPr>
        <w:t>.</w:t>
      </w:r>
    </w:p>
    <w:p w:rsidR="009730DA" w:rsidP="19FA3804" w:rsidRDefault="00AA50F6" w14:paraId="565F00AE" w14:textId="7834C13F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447668747" w:id="76295065"/>
      <w:r w:rsidRPr="19FA3804" w:rsidR="00AA50F6">
        <w:rPr>
          <w:sz w:val="28"/>
          <w:szCs w:val="28"/>
        </w:rPr>
        <w:t>Требования к пользовательскому интерфейсу</w:t>
      </w:r>
      <w:bookmarkEnd w:id="76295065"/>
    </w:p>
    <w:p w:rsidRPr="00D2351B" w:rsidR="0097346C" w:rsidP="0097346C" w:rsidRDefault="0097346C" w14:paraId="0EEFE99C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В приложении должно быть десять экранных форм.</w:t>
      </w:r>
    </w:p>
    <w:p w:rsidRPr="00D2351B" w:rsidR="0097346C" w:rsidP="0097346C" w:rsidRDefault="0097346C" w14:paraId="24E1AFEF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Названия экранных форм:</w:t>
      </w:r>
    </w:p>
    <w:p w:rsidRPr="00D2351B" w:rsidR="0097346C" w:rsidP="0097346C" w:rsidRDefault="0097346C" w14:paraId="01272863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 xml:space="preserve">- начальный экран; </w:t>
      </w:r>
    </w:p>
    <w:p w:rsidR="0097346C" w:rsidP="0097346C" w:rsidRDefault="0097346C" w14:paraId="56451928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с правилами игры;</w:t>
      </w:r>
    </w:p>
    <w:p w:rsidR="0097346C" w:rsidP="0097346C" w:rsidRDefault="0097346C" w14:paraId="33E30067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вывода диалогового окна, для предупреждения пользователя;</w:t>
      </w:r>
    </w:p>
    <w:p w:rsidRPr="00D2351B" w:rsidR="0097346C" w:rsidP="0097346C" w:rsidRDefault="0097346C" w14:paraId="269351CD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 xml:space="preserve">- основной экран «Сад», с пустым местом для посадки растения; </w:t>
      </w:r>
    </w:p>
    <w:p w:rsidRPr="00D2351B" w:rsidR="0097346C" w:rsidP="0097346C" w:rsidRDefault="0097346C" w14:paraId="7CB5EBE7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выбора семян, для посадки</w:t>
      </w:r>
      <w:r>
        <w:rPr>
          <w:sz w:val="28"/>
          <w:szCs w:val="28"/>
        </w:rPr>
        <w:t xml:space="preserve"> растения</w:t>
      </w:r>
      <w:r w:rsidRPr="00D2351B">
        <w:rPr>
          <w:sz w:val="28"/>
          <w:szCs w:val="28"/>
        </w:rPr>
        <w:t>;</w:t>
      </w:r>
    </w:p>
    <w:p w:rsidRPr="00D2351B" w:rsidR="0097346C" w:rsidP="0097346C" w:rsidRDefault="0097346C" w14:paraId="6A27F33A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с информацией о растении;</w:t>
      </w:r>
    </w:p>
    <w:p w:rsidRPr="00D2351B" w:rsidR="0097346C" w:rsidP="0097346C" w:rsidRDefault="0097346C" w14:paraId="19AAF115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для выращивания растения и наблюдения за его характеристиками;</w:t>
      </w:r>
    </w:p>
    <w:p w:rsidRPr="00D2351B" w:rsidR="0097346C" w:rsidP="0097346C" w:rsidRDefault="0097346C" w14:paraId="4DEF7384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уровней рейтинга, имеющихся баллов, итогов и результата, по достижению следующего уровня</w:t>
      </w:r>
      <w:r>
        <w:rPr>
          <w:sz w:val="28"/>
          <w:szCs w:val="28"/>
        </w:rPr>
        <w:t>;</w:t>
      </w:r>
    </w:p>
    <w:p w:rsidRPr="00D2351B" w:rsidR="0097346C" w:rsidP="0097346C" w:rsidRDefault="0097346C" w14:paraId="762F7454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экран вывода диалогового окна, для согласия или отказа пользователя;</w:t>
      </w:r>
    </w:p>
    <w:p w:rsidRPr="00D2351B" w:rsidR="0097346C" w:rsidP="0097346C" w:rsidRDefault="0097346C" w14:paraId="158EB181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- основной экран «Сад», с посаженным и растущим растением</w:t>
      </w:r>
      <w:r>
        <w:rPr>
          <w:sz w:val="28"/>
          <w:szCs w:val="28"/>
        </w:rPr>
        <w:t>.</w:t>
      </w:r>
    </w:p>
    <w:p w:rsidRPr="00D2351B" w:rsidR="0097346C" w:rsidP="0097346C" w:rsidRDefault="0097346C" w14:paraId="1E3C666D" w14:textId="77777777" w14:noSpellErr="1">
      <w:pPr>
        <w:rPr>
          <w:sz w:val="28"/>
          <w:szCs w:val="28"/>
        </w:rPr>
      </w:pPr>
    </w:p>
    <w:p w:rsidR="0097346C" w:rsidP="0097346C" w:rsidRDefault="0097346C" w14:paraId="0E321ECB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>Примерный вид начального экрана показан на рисунке 3.</w:t>
      </w:r>
      <w:r w:rsidRPr="00CA3A7A">
        <w:rPr>
          <w:sz w:val="28"/>
          <w:szCs w:val="28"/>
        </w:rPr>
        <w:t xml:space="preserve"> </w:t>
      </w:r>
    </w:p>
    <w:p w:rsidR="0097346C" w:rsidP="0097346C" w:rsidRDefault="0097346C" w14:paraId="33D41841" w14:textId="77777777" w14:noSpellErr="1">
      <w:pPr>
        <w:rPr>
          <w:sz w:val="28"/>
          <w:szCs w:val="28"/>
        </w:rPr>
      </w:pPr>
    </w:p>
    <w:p w:rsidRPr="00D2351B" w:rsidR="0097346C" w:rsidP="0097346C" w:rsidRDefault="0097346C" w14:paraId="6AB34C87" w14:textId="77777777" w14:noSpellErr="1">
      <w:pPr>
        <w:rPr>
          <w:sz w:val="28"/>
          <w:szCs w:val="28"/>
        </w:rPr>
      </w:pPr>
    </w:p>
    <w:p w:rsidR="0097346C" w:rsidP="19FA3804" w:rsidRDefault="0097346C" w14:paraId="7B8BCBDA" w14:textId="77777777" w14:noSpellErr="1">
      <w:pPr>
        <w:keepNext w:val="1"/>
        <w:jc w:val="center"/>
        <w:rPr>
          <w:sz w:val="28"/>
          <w:szCs w:val="28"/>
        </w:rPr>
      </w:pPr>
      <w:r w:rsidR="0097346C">
        <w:drawing>
          <wp:inline wp14:editId="7D1512A7" wp14:anchorId="049C6959">
            <wp:extent cx="4721944" cy="2957840"/>
            <wp:effectExtent l="0" t="0" r="2540" b="0"/>
            <wp:docPr id="1442927712" name="Рисунок 1" descr="Изображение выглядит как диаграмма, снимок экрана, зарисовка, линия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e3fbece6dd9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1944" cy="29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39A4" w:rsidR="0097346C" w:rsidP="0097346C" w:rsidRDefault="0097346C" w14:paraId="3D187137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C639A4">
        <w:rPr>
          <w:rFonts w:eastAsia="Times New Roman" w:cs="Times New Roman"/>
          <w:sz w:val="28"/>
          <w:szCs w:val="28"/>
        </w:rPr>
        <w:t xml:space="preserve">Рисунок 3 </w:t>
      </w:r>
      <w:r>
        <w:rPr>
          <w:rFonts w:eastAsia="Times New Roman" w:cs="Times New Roman"/>
          <w:sz w:val="28"/>
          <w:szCs w:val="28"/>
        </w:rPr>
        <w:t>–</w:t>
      </w:r>
      <w:r w:rsidRPr="00C639A4">
        <w:rPr>
          <w:rFonts w:eastAsia="Times New Roman" w:cs="Times New Roman"/>
          <w:sz w:val="28"/>
          <w:szCs w:val="28"/>
        </w:rPr>
        <w:t xml:space="preserve"> начальн</w:t>
      </w:r>
      <w:r>
        <w:rPr>
          <w:rFonts w:eastAsia="Times New Roman" w:cs="Times New Roman"/>
          <w:sz w:val="28"/>
          <w:szCs w:val="28"/>
        </w:rPr>
        <w:t>ый</w:t>
      </w:r>
      <w:r w:rsidRPr="00C639A4">
        <w:rPr>
          <w:rFonts w:eastAsia="Times New Roman" w:cs="Times New Roman"/>
          <w:sz w:val="28"/>
          <w:szCs w:val="28"/>
        </w:rPr>
        <w:t xml:space="preserve"> экран.</w:t>
      </w:r>
    </w:p>
    <w:p w:rsidR="0097346C" w:rsidP="0097346C" w:rsidRDefault="0097346C" w14:paraId="6DBC311B" w14:textId="77777777">
      <w:pPr>
        <w:rPr>
          <w:sz w:val="28"/>
          <w:szCs w:val="28"/>
        </w:rPr>
      </w:pPr>
      <w:r>
        <w:rPr>
          <w:sz w:val="28"/>
          <w:szCs w:val="28"/>
        </w:rPr>
        <w:t>1 кнопка: отвечающая за начало игрового процесса.</w:t>
      </w:r>
      <w:r w:rsidRPr="00571271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Расположена по середине правой половины экрана.</w:t>
      </w:r>
    </w:p>
    <w:p w:rsidR="0097346C" w:rsidP="0097346C" w:rsidRDefault="0097346C" w14:paraId="67B4C8C0" w14:textId="77777777">
      <w:pPr>
        <w:rPr>
          <w:sz w:val="28"/>
          <w:szCs w:val="28"/>
        </w:rPr>
      </w:pPr>
      <w:r>
        <w:rPr>
          <w:sz w:val="28"/>
          <w:szCs w:val="28"/>
        </w:rPr>
        <w:t>В нижней части, левой половины экрана расположены три кнопки по порядку:</w:t>
      </w:r>
    </w:p>
    <w:p w:rsidR="0097346C" w:rsidP="0097346C" w:rsidRDefault="0097346C" w14:paraId="1D8655FA" w14:textId="77777777">
      <w:pPr>
        <w:rPr>
          <w:sz w:val="28"/>
          <w:szCs w:val="28"/>
        </w:rPr>
      </w:pPr>
      <w:r>
        <w:rPr>
          <w:sz w:val="28"/>
          <w:szCs w:val="28"/>
        </w:rPr>
        <w:t>2 кнопка: отвечает за правила игры.</w:t>
      </w:r>
    </w:p>
    <w:p w:rsidR="0097346C" w:rsidP="0097346C" w:rsidRDefault="0097346C" w14:paraId="459D24B2" w14:textId="77777777">
      <w:pPr>
        <w:rPr>
          <w:sz w:val="28"/>
          <w:szCs w:val="28"/>
        </w:rPr>
      </w:pPr>
      <w:r>
        <w:rPr>
          <w:sz w:val="28"/>
          <w:szCs w:val="28"/>
        </w:rPr>
        <w:t>3 кнопка: отвечает за библиотеку по информации о растениях.</w:t>
      </w:r>
    </w:p>
    <w:p w:rsidR="0097346C" w:rsidP="0097346C" w:rsidRDefault="0097346C" w14:paraId="3895A871" w14:textId="77777777">
      <w:pPr>
        <w:rPr>
          <w:sz w:val="28"/>
          <w:szCs w:val="28"/>
        </w:rPr>
      </w:pPr>
      <w:r>
        <w:rPr>
          <w:sz w:val="28"/>
          <w:szCs w:val="28"/>
        </w:rPr>
        <w:t>4 кнопка: отвечает за выход из программы.</w:t>
      </w:r>
    </w:p>
    <w:p w:rsidR="0097346C" w:rsidP="0097346C" w:rsidRDefault="0097346C" w14:paraId="606BC07B" w14:textId="77777777" w14:noSpellErr="1">
      <w:pPr>
        <w:rPr>
          <w:sz w:val="28"/>
          <w:szCs w:val="28"/>
        </w:rPr>
      </w:pPr>
    </w:p>
    <w:p w:rsidRPr="00C639A4" w:rsidR="0097346C" w:rsidP="0097346C" w:rsidRDefault="0097346C" w14:paraId="20C408D3" w14:textId="77777777">
      <w:pPr>
        <w:rPr>
          <w:sz w:val="28"/>
          <w:szCs w:val="28"/>
        </w:rPr>
      </w:pPr>
      <w:r w:rsidRPr="00D2351B">
        <w:rPr>
          <w:sz w:val="28"/>
          <w:szCs w:val="28"/>
        </w:rPr>
        <w:t xml:space="preserve">Примерный вид </w:t>
      </w:r>
      <w:r w:rsidRPr="00DA021F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DA021F">
        <w:rPr>
          <w:sz w:val="28"/>
          <w:szCs w:val="28"/>
        </w:rPr>
        <w:t xml:space="preserve"> с правилами игры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4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1B934DD6" w14:textId="77777777">
      <w:pPr>
        <w:keepNext/>
        <w:jc w:val="center"/>
        <w:rPr>
          <w:sz w:val="28"/>
          <w:szCs w:val="28"/>
        </w:rPr>
      </w:pPr>
      <w:r w:rsidRPr="00990CF5">
        <w:rPr>
          <w:noProof/>
          <w:sz w:val="28"/>
          <w:szCs w:val="28"/>
        </w:rPr>
        <w:drawing>
          <wp:inline distT="0" distB="0" distL="0" distR="0" wp14:anchorId="42A631B6" wp14:editId="7CCDFD70">
            <wp:extent cx="4714875" cy="2983201"/>
            <wp:effectExtent l="0" t="0" r="0" b="8255"/>
            <wp:docPr id="572972672" name="Рисунок 1" descr="Изображение выглядит как снимок экрана, линия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2672" name="Рисунок 1" descr="Изображение выглядит как снимок экрана, линия, Прямоугольн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424" cy="29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F5">
        <w:rPr>
          <w:sz w:val="28"/>
          <w:szCs w:val="28"/>
        </w:rPr>
        <w:t xml:space="preserve"> </w:t>
      </w:r>
      <w:r w:rsidRPr="004B4D35">
        <w:rPr>
          <w:sz w:val="28"/>
          <w:szCs w:val="28"/>
        </w:rPr>
        <w:t xml:space="preserve"> </w:t>
      </w:r>
    </w:p>
    <w:p w:rsidRPr="0095751C" w:rsidR="0097346C" w:rsidP="0097346C" w:rsidRDefault="0097346C" w14:paraId="7D1DD3A5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4 </w:t>
      </w:r>
      <w:r>
        <w:rPr>
          <w:rFonts w:eastAsia="Times New Roman" w:cs="Times New Roman"/>
          <w:sz w:val="28"/>
          <w:szCs w:val="28"/>
        </w:rPr>
        <w:t>–</w:t>
      </w:r>
      <w:r w:rsidRPr="0095751C">
        <w:rPr>
          <w:rFonts w:eastAsia="Times New Roman" w:cs="Times New Roman"/>
          <w:sz w:val="28"/>
          <w:szCs w:val="28"/>
        </w:rPr>
        <w:t xml:space="preserve"> экран с правилами игры</w:t>
      </w:r>
    </w:p>
    <w:p w:rsidR="0097346C" w:rsidP="0097346C" w:rsidRDefault="0097346C" w14:paraId="7C4D5706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Кнопк</w:t>
      </w:r>
      <w:r>
        <w:rPr>
          <w:sz w:val="28"/>
          <w:szCs w:val="28"/>
        </w:rPr>
        <w:t>а</w:t>
      </w:r>
      <w:r w:rsidRPr="00957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1: для возврата на предыдущую страницу, «Назад».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по середине левой половины экрана.</w:t>
      </w:r>
    </w:p>
    <w:p w:rsidR="0097346C" w:rsidP="0097346C" w:rsidRDefault="0097346C" w14:paraId="3E108B93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2: для перехода на следующую страницу, «Вперед».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по середине правой половины экрана. </w:t>
      </w:r>
    </w:p>
    <w:p w:rsidR="0097346C" w:rsidP="0097346C" w:rsidRDefault="0097346C" w14:paraId="1BC74CC3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3: для пропуска правил. </w:t>
      </w:r>
      <w:r w:rsidRPr="00A30266">
        <w:rPr>
          <w:sz w:val="28"/>
          <w:szCs w:val="28"/>
        </w:rPr>
        <w:t>Расположен</w:t>
      </w:r>
      <w:r>
        <w:rPr>
          <w:sz w:val="28"/>
          <w:szCs w:val="28"/>
        </w:rPr>
        <w:t>а в верхнем правом углу экрана.</w:t>
      </w:r>
    </w:p>
    <w:p w:rsidR="0097346C" w:rsidP="0097346C" w:rsidRDefault="0097346C" w14:paraId="47D89DD2" w14:textId="77777777">
      <w:pPr>
        <w:rPr>
          <w:sz w:val="28"/>
          <w:szCs w:val="28"/>
        </w:rPr>
      </w:pPr>
      <w:r>
        <w:rPr>
          <w:sz w:val="28"/>
          <w:szCs w:val="28"/>
        </w:rPr>
        <w:t>Окно 4: для вывода правил. Расположено по середине экрана.</w:t>
      </w:r>
    </w:p>
    <w:p w:rsidRPr="0095751C" w:rsidR="0097346C" w:rsidP="0097346C" w:rsidRDefault="0097346C" w14:paraId="5C2B57FB" w14:textId="77777777" w14:noSpellErr="1">
      <w:pPr>
        <w:rPr>
          <w:sz w:val="28"/>
          <w:szCs w:val="28"/>
        </w:rPr>
      </w:pPr>
    </w:p>
    <w:p w:rsidR="0097346C" w:rsidP="0097346C" w:rsidRDefault="0097346C" w14:paraId="05DB1818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DA021F">
        <w:rPr>
          <w:sz w:val="28"/>
          <w:szCs w:val="28"/>
        </w:rPr>
        <w:t>экран диалогового окна (предупреждения пользователя)</w:t>
      </w:r>
      <w:r>
        <w:rPr>
          <w:sz w:val="28"/>
          <w:szCs w:val="28"/>
        </w:rPr>
        <w:t xml:space="preserve">, </w:t>
      </w:r>
      <w:r w:rsidRPr="00D2351B">
        <w:rPr>
          <w:sz w:val="28"/>
          <w:szCs w:val="28"/>
        </w:rPr>
        <w:t xml:space="preserve">показан на рисунке </w:t>
      </w:r>
      <w:r>
        <w:rPr>
          <w:sz w:val="28"/>
          <w:szCs w:val="28"/>
        </w:rPr>
        <w:t>5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41381760" w14:textId="77777777">
      <w:pPr>
        <w:keepNext/>
        <w:jc w:val="center"/>
        <w:rPr>
          <w:sz w:val="28"/>
          <w:szCs w:val="28"/>
        </w:rPr>
      </w:pPr>
      <w:r w:rsidRPr="00990CF5">
        <w:rPr>
          <w:noProof/>
          <w:sz w:val="28"/>
          <w:szCs w:val="28"/>
        </w:rPr>
        <w:drawing>
          <wp:inline distT="0" distB="0" distL="0" distR="0" wp14:anchorId="0580A83A" wp14:editId="33C27A55">
            <wp:extent cx="5048250" cy="3143250"/>
            <wp:effectExtent l="0" t="0" r="0" b="0"/>
            <wp:docPr id="705814989" name="Рисунок 1" descr="Изображение выглядит как Прямоугольн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4989" name="Рисунок 1" descr="Изображение выглядит как Прямоугольник, линия, снимок экрана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F5">
        <w:rPr>
          <w:sz w:val="28"/>
          <w:szCs w:val="28"/>
        </w:rPr>
        <w:t xml:space="preserve"> </w:t>
      </w:r>
    </w:p>
    <w:p w:rsidRPr="00990CF5" w:rsidR="0097346C" w:rsidP="0097346C" w:rsidRDefault="0097346C" w14:paraId="1FE5A2BB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5 –</w:t>
      </w:r>
      <w:r w:rsidRPr="0095751C">
        <w:rPr>
          <w:rFonts w:eastAsia="Times New Roman" w:cs="Times New Roman"/>
          <w:sz w:val="28"/>
          <w:szCs w:val="28"/>
        </w:rPr>
        <w:t xml:space="preserve"> экран диалогового окна (</w:t>
      </w:r>
      <w:r w:rsidRPr="00705AB3">
        <w:rPr>
          <w:rFonts w:eastAsia="Times New Roman" w:cs="Times New Roman"/>
          <w:sz w:val="28"/>
          <w:szCs w:val="28"/>
        </w:rPr>
        <w:t>предупреждени</w:t>
      </w:r>
      <w:r>
        <w:rPr>
          <w:rFonts w:eastAsia="Times New Roman" w:cs="Times New Roman"/>
          <w:sz w:val="28"/>
          <w:szCs w:val="28"/>
        </w:rPr>
        <w:t>е</w:t>
      </w:r>
      <w:r w:rsidRPr="00705AB3">
        <w:rPr>
          <w:rFonts w:eastAsia="Times New Roman" w:cs="Times New Roman"/>
          <w:sz w:val="28"/>
          <w:szCs w:val="28"/>
        </w:rPr>
        <w:t xml:space="preserve"> пользователя</w:t>
      </w:r>
      <w:r w:rsidRPr="0095751C">
        <w:rPr>
          <w:rFonts w:eastAsia="Times New Roman" w:cs="Times New Roman"/>
          <w:sz w:val="28"/>
          <w:szCs w:val="28"/>
        </w:rPr>
        <w:t>)</w:t>
      </w:r>
    </w:p>
    <w:p w:rsidR="0097346C" w:rsidP="0097346C" w:rsidRDefault="0097346C" w14:paraId="47A0A624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Окно 3: выводит предупреждения или указания для пользователя. </w:t>
      </w:r>
      <w:r w:rsidRPr="00083916">
        <w:rPr>
          <w:sz w:val="28"/>
          <w:szCs w:val="28"/>
        </w:rPr>
        <w:t>Расположен</w:t>
      </w:r>
      <w:r>
        <w:rPr>
          <w:sz w:val="28"/>
          <w:szCs w:val="28"/>
        </w:rPr>
        <w:t>о по середине экрана.</w:t>
      </w:r>
    </w:p>
    <w:p w:rsidR="0097346C" w:rsidP="0097346C" w:rsidRDefault="0097346C" w14:paraId="7912947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1: для согласия пользователя. </w:t>
      </w:r>
      <w:r w:rsidRPr="0008391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по середине, ближе к нижней части окна 3. </w:t>
      </w:r>
    </w:p>
    <w:p w:rsidR="0097346C" w:rsidP="0097346C" w:rsidRDefault="0097346C" w14:paraId="58D737F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Окно 2: выводит сообщения для пользователя. </w:t>
      </w:r>
      <w:r w:rsidRPr="00083916">
        <w:rPr>
          <w:sz w:val="28"/>
          <w:szCs w:val="28"/>
        </w:rPr>
        <w:t>Расположен</w:t>
      </w:r>
      <w:r>
        <w:rPr>
          <w:sz w:val="28"/>
          <w:szCs w:val="28"/>
        </w:rPr>
        <w:t xml:space="preserve">о по середине, ближе к верхней части окна 3. </w:t>
      </w:r>
    </w:p>
    <w:p w:rsidRPr="0095751C" w:rsidR="0097346C" w:rsidP="0097346C" w:rsidRDefault="0097346C" w14:paraId="538B776B" w14:textId="77777777" w14:noSpellErr="1">
      <w:pPr>
        <w:rPr>
          <w:sz w:val="28"/>
          <w:szCs w:val="28"/>
        </w:rPr>
      </w:pPr>
    </w:p>
    <w:p w:rsidR="0097346C" w:rsidP="0097346C" w:rsidRDefault="0097346C" w14:paraId="2871188B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DA021F">
        <w:rPr>
          <w:sz w:val="28"/>
          <w:szCs w:val="28"/>
        </w:rPr>
        <w:t>основно</w:t>
      </w:r>
      <w:r>
        <w:rPr>
          <w:sz w:val="28"/>
          <w:szCs w:val="28"/>
        </w:rPr>
        <w:t>го</w:t>
      </w:r>
      <w:r w:rsidRPr="00DA021F">
        <w:rPr>
          <w:sz w:val="28"/>
          <w:szCs w:val="28"/>
        </w:rPr>
        <w:t xml:space="preserve"> экран</w:t>
      </w:r>
      <w:r>
        <w:rPr>
          <w:sz w:val="28"/>
          <w:szCs w:val="28"/>
        </w:rPr>
        <w:t>а</w:t>
      </w:r>
      <w:r w:rsidRPr="00DA021F">
        <w:rPr>
          <w:sz w:val="28"/>
          <w:szCs w:val="28"/>
        </w:rPr>
        <w:t xml:space="preserve"> «Сад», с пустым местом для посадки растения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6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15C749B7" w14:textId="77777777">
      <w:pPr>
        <w:keepNext/>
        <w:jc w:val="center"/>
        <w:rPr>
          <w:sz w:val="28"/>
          <w:szCs w:val="28"/>
        </w:rPr>
      </w:pPr>
      <w:r w:rsidRPr="0095751C">
        <w:rPr>
          <w:noProof/>
          <w:sz w:val="28"/>
          <w:szCs w:val="28"/>
        </w:rPr>
        <w:drawing>
          <wp:inline distT="0" distB="0" distL="0" distR="0" wp14:anchorId="46DBF0BC" wp14:editId="7EAF3EAD">
            <wp:extent cx="4112183" cy="2617643"/>
            <wp:effectExtent l="0" t="0" r="3175" b="0"/>
            <wp:docPr id="699055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5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926" cy="26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51C" w:rsidR="0097346C" w:rsidP="0097346C" w:rsidRDefault="0097346C" w14:paraId="1963B452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6 – основной</w:t>
      </w:r>
      <w:r w:rsidRPr="0095751C">
        <w:rPr>
          <w:rFonts w:eastAsia="Times New Roman" w:cs="Times New Roman"/>
          <w:sz w:val="28"/>
          <w:szCs w:val="28"/>
        </w:rPr>
        <w:t xml:space="preserve"> экран «Сад», с пустым местом для посадки растения</w:t>
      </w:r>
    </w:p>
    <w:p w:rsidR="0097346C" w:rsidP="0097346C" w:rsidRDefault="0097346C" w14:paraId="2109622B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для выхода на начальный экран. Расположена в верхнем левом углу экрана.</w:t>
      </w:r>
    </w:p>
    <w:p w:rsidR="0097346C" w:rsidP="0097346C" w:rsidRDefault="0097346C" w14:paraId="0007BDD4" w14:textId="77777777">
      <w:pPr>
        <w:rPr>
          <w:sz w:val="28"/>
          <w:szCs w:val="28"/>
        </w:rPr>
      </w:pPr>
      <w:r>
        <w:rPr>
          <w:sz w:val="28"/>
          <w:szCs w:val="28"/>
        </w:rPr>
        <w:t>Окно 2: показывает уровень, достигнутый пользователем в рейтинге. Расположена в верхнем правом углу экрана.</w:t>
      </w:r>
    </w:p>
    <w:p w:rsidR="0097346C" w:rsidP="0097346C" w:rsidRDefault="0097346C" w14:paraId="440A15F4" w14:textId="77777777">
      <w:pPr>
        <w:rPr>
          <w:sz w:val="28"/>
          <w:szCs w:val="28"/>
        </w:rPr>
      </w:pPr>
      <w:r>
        <w:rPr>
          <w:sz w:val="28"/>
          <w:szCs w:val="28"/>
        </w:rPr>
        <w:t>Шкала 3: показывает количество имеющийся баллов, из требуемых достичь для повышения уровня. Расположена в верхней части, правой половины экрана, у окна 2.</w:t>
      </w:r>
    </w:p>
    <w:p w:rsidRPr="0095751C" w:rsidR="0097346C" w:rsidP="0097346C" w:rsidRDefault="0097346C" w14:paraId="51F9045D" w14:textId="77777777">
      <w:pPr>
        <w:rPr>
          <w:sz w:val="28"/>
          <w:szCs w:val="28"/>
        </w:rPr>
      </w:pPr>
      <w:r>
        <w:rPr>
          <w:sz w:val="28"/>
          <w:szCs w:val="28"/>
        </w:rPr>
        <w:t>Кнопки 4: показывают пустые места в саду, для посадки новых растений. Расположены в нижней половине экрана.</w:t>
      </w:r>
    </w:p>
    <w:p w:rsidRPr="0095751C" w:rsidR="0097346C" w:rsidP="0097346C" w:rsidRDefault="0097346C" w14:paraId="59293947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1D873C4D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682111D7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выбора семян, для посадки растения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7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57B643F7" w14:textId="77777777">
      <w:pPr>
        <w:keepNext/>
        <w:jc w:val="center"/>
        <w:rPr>
          <w:sz w:val="28"/>
          <w:szCs w:val="28"/>
        </w:rPr>
      </w:pPr>
      <w:r w:rsidRPr="009930B7">
        <w:rPr>
          <w:noProof/>
          <w:sz w:val="28"/>
          <w:szCs w:val="28"/>
        </w:rPr>
        <w:drawing>
          <wp:inline distT="0" distB="0" distL="0" distR="0" wp14:anchorId="24045FA5" wp14:editId="56D60CE4">
            <wp:extent cx="4857750" cy="3000375"/>
            <wp:effectExtent l="0" t="0" r="0" b="9525"/>
            <wp:docPr id="170889755" name="Рисунок 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755" name="Рисунок 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51C" w:rsidR="0097346C" w:rsidP="0097346C" w:rsidRDefault="0097346C" w14:paraId="065A32ED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7</w:t>
      </w:r>
      <w:r w:rsidRPr="0095751C">
        <w:rPr>
          <w:rFonts w:eastAsia="Times New Roman" w:cs="Times New Roman"/>
          <w:sz w:val="28"/>
          <w:szCs w:val="28"/>
        </w:rPr>
        <w:t xml:space="preserve"> – экран выбора семян, для посадки растения</w:t>
      </w:r>
    </w:p>
    <w:p w:rsidR="0097346C" w:rsidP="0097346C" w:rsidRDefault="0097346C" w14:paraId="4D60598E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выход на предыдущий экран. Расположена в верхнем левом углу экрана.</w:t>
      </w:r>
    </w:p>
    <w:p w:rsidR="0097346C" w:rsidP="0097346C" w:rsidRDefault="0097346C" w14:paraId="045883EB" w14:textId="77777777">
      <w:pPr>
        <w:rPr>
          <w:sz w:val="28"/>
          <w:szCs w:val="28"/>
        </w:rPr>
      </w:pPr>
      <w:r>
        <w:rPr>
          <w:sz w:val="28"/>
          <w:szCs w:val="28"/>
        </w:rPr>
        <w:t>Кнопка 2: открытие папки с семенами цветов. Расположена в верхней части, в центре экрана.</w:t>
      </w:r>
    </w:p>
    <w:p w:rsidR="0097346C" w:rsidP="0097346C" w:rsidRDefault="0097346C" w14:paraId="52C96DFD" w14:textId="77777777">
      <w:pPr>
        <w:rPr>
          <w:sz w:val="28"/>
          <w:szCs w:val="28"/>
        </w:rPr>
      </w:pPr>
      <w:r>
        <w:rPr>
          <w:sz w:val="28"/>
          <w:szCs w:val="28"/>
        </w:rPr>
        <w:t>Кнопка 3: открытие папки с семенами плодов. Расположена в верхней части, правой половины экрана.</w:t>
      </w:r>
    </w:p>
    <w:p w:rsidR="0097346C" w:rsidP="0097346C" w:rsidRDefault="0097346C" w14:paraId="148D75C7" w14:textId="77777777">
      <w:pPr>
        <w:rPr>
          <w:sz w:val="28"/>
          <w:szCs w:val="28"/>
        </w:rPr>
      </w:pPr>
      <w:r>
        <w:rPr>
          <w:sz w:val="28"/>
          <w:szCs w:val="28"/>
        </w:rPr>
        <w:t>Кнопка 4: показывает и выбирает семечко растения для посадки. Кнопки под номером 4, расположены во горизонтальной середине экрана.</w:t>
      </w:r>
    </w:p>
    <w:p w:rsidR="0097346C" w:rsidP="0097346C" w:rsidRDefault="0097346C" w14:paraId="11EC183B" w14:textId="77777777">
      <w:pPr>
        <w:rPr>
          <w:sz w:val="28"/>
          <w:szCs w:val="28"/>
        </w:rPr>
      </w:pPr>
      <w:r>
        <w:rPr>
          <w:sz w:val="28"/>
          <w:szCs w:val="28"/>
        </w:rPr>
        <w:t>Кнопка 5: для получения информации и внешнего вида растения. Кнопки под номером 5, расположены во горизонтальной середине экрана, радом с кнопками под номером 4.</w:t>
      </w:r>
    </w:p>
    <w:p w:rsidR="0097346C" w:rsidP="0097346C" w:rsidRDefault="0097346C" w14:paraId="296A471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6: для перехода на предыдущую страницу, «Назад».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в нижней, левой половине экрана.</w:t>
      </w:r>
    </w:p>
    <w:p w:rsidR="0097346C" w:rsidP="0097346C" w:rsidRDefault="0097346C" w14:paraId="6D36AF12" w14:textId="77777777">
      <w:pPr>
        <w:rPr>
          <w:sz w:val="28"/>
          <w:szCs w:val="28"/>
        </w:rPr>
      </w:pPr>
      <w:r>
        <w:rPr>
          <w:sz w:val="28"/>
          <w:szCs w:val="28"/>
        </w:rPr>
        <w:t>Кнопка 7:</w:t>
      </w:r>
      <w:r w:rsidRPr="00C05D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перехода на следующую страницу, «Вперед».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в нижней, правой половине экрана.</w:t>
      </w:r>
    </w:p>
    <w:p w:rsidRPr="0095751C" w:rsidR="0097346C" w:rsidP="0097346C" w:rsidRDefault="0097346C" w14:paraId="65E744B1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74431D94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с информацией о растении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8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4DD2AA74" w14:textId="77777777">
      <w:pPr>
        <w:keepNext/>
        <w:jc w:val="center"/>
        <w:rPr>
          <w:sz w:val="28"/>
          <w:szCs w:val="28"/>
        </w:rPr>
      </w:pPr>
      <w:r w:rsidRPr="0095751C">
        <w:rPr>
          <w:noProof/>
          <w:sz w:val="28"/>
          <w:szCs w:val="28"/>
        </w:rPr>
        <w:drawing>
          <wp:inline distT="0" distB="0" distL="0" distR="0" wp14:anchorId="6CB95966" wp14:editId="1DA77E57">
            <wp:extent cx="3869679" cy="2414878"/>
            <wp:effectExtent l="0" t="0" r="0" b="5080"/>
            <wp:docPr id="567482227" name="Рисунок 1" descr="Изображение выглядит как диаграмма, Прямоугольн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82227" name="Рисунок 1" descr="Изображение выглядит как диаграмма, Прямоугольник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2080" cy="24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51C" w:rsidR="0097346C" w:rsidP="0097346C" w:rsidRDefault="0097346C" w14:paraId="25E20F5D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8</w:t>
      </w:r>
      <w:r w:rsidRPr="0095751C">
        <w:rPr>
          <w:rFonts w:eastAsia="Times New Roman" w:cs="Times New Roman"/>
          <w:sz w:val="28"/>
          <w:szCs w:val="28"/>
        </w:rPr>
        <w:t xml:space="preserve"> – экран с информацией о растении</w:t>
      </w:r>
    </w:p>
    <w:p w:rsidR="0097346C" w:rsidP="0097346C" w:rsidRDefault="0097346C" w14:paraId="6C7439D9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выход на предыдущий экран. Расположена в верхнем левом углу экрана.</w:t>
      </w:r>
    </w:p>
    <w:p w:rsidR="0097346C" w:rsidP="0097346C" w:rsidRDefault="0097346C" w14:paraId="41DC3C95" w14:textId="77777777">
      <w:pPr>
        <w:rPr>
          <w:sz w:val="28"/>
          <w:szCs w:val="28"/>
        </w:rPr>
      </w:pPr>
      <w:r>
        <w:rPr>
          <w:sz w:val="28"/>
          <w:szCs w:val="28"/>
        </w:rPr>
        <w:t>Окно 2: показывает выращенное растение. Расположено в левой половине верхней части экрана.</w:t>
      </w:r>
    </w:p>
    <w:p w:rsidR="0097346C" w:rsidP="0097346C" w:rsidRDefault="0097346C" w14:paraId="390CF89F" w14:textId="77777777">
      <w:pPr>
        <w:rPr>
          <w:sz w:val="28"/>
          <w:szCs w:val="28"/>
        </w:rPr>
      </w:pPr>
      <w:r>
        <w:rPr>
          <w:sz w:val="28"/>
          <w:szCs w:val="28"/>
        </w:rPr>
        <w:t>Окно 3: показывает о характеристиках растения. Расположено в левой половине нижней части экрана.</w:t>
      </w:r>
    </w:p>
    <w:p w:rsidR="0097346C" w:rsidP="0097346C" w:rsidRDefault="0097346C" w14:paraId="41AAB318" w14:textId="77777777">
      <w:pPr>
        <w:rPr>
          <w:sz w:val="28"/>
          <w:szCs w:val="28"/>
        </w:rPr>
      </w:pPr>
      <w:r>
        <w:rPr>
          <w:sz w:val="28"/>
          <w:szCs w:val="28"/>
        </w:rPr>
        <w:t>Окно 4: выводит название растения. Расположено в правой половине верхней части экрана.</w:t>
      </w:r>
    </w:p>
    <w:p w:rsidRPr="0095751C" w:rsidR="0097346C" w:rsidP="0097346C" w:rsidRDefault="0097346C" w14:paraId="4CA5768F" w14:textId="77777777">
      <w:pPr>
        <w:rPr>
          <w:sz w:val="28"/>
          <w:szCs w:val="28"/>
        </w:rPr>
      </w:pPr>
      <w:r>
        <w:rPr>
          <w:sz w:val="28"/>
          <w:szCs w:val="28"/>
        </w:rPr>
        <w:t>Окно 5: дает информацию о растении. Расположено в правой половине нижней части экрана.</w:t>
      </w:r>
    </w:p>
    <w:p w:rsidRPr="0095751C" w:rsidR="0097346C" w:rsidP="0097346C" w:rsidRDefault="0097346C" w14:paraId="02C239CC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70300586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для выращивания растения с его характеристиками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9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7D50CB48" w14:textId="77777777">
      <w:pPr>
        <w:keepNext/>
        <w:jc w:val="center"/>
        <w:rPr>
          <w:sz w:val="28"/>
          <w:szCs w:val="28"/>
        </w:rPr>
      </w:pPr>
      <w:r w:rsidRPr="0095751C">
        <w:rPr>
          <w:noProof/>
          <w:sz w:val="28"/>
          <w:szCs w:val="28"/>
        </w:rPr>
        <w:drawing>
          <wp:inline distT="0" distB="0" distL="0" distR="0" wp14:anchorId="3DA692D1" wp14:editId="3A5B3325">
            <wp:extent cx="4625657" cy="2898020"/>
            <wp:effectExtent l="0" t="0" r="3810" b="0"/>
            <wp:docPr id="2119432994" name="Рисунок 1" descr="Изображение выглядит как диаграмма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32994" name="Рисунок 1" descr="Изображение выглядит как диаграмма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704" cy="29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51C" w:rsidR="0097346C" w:rsidP="0097346C" w:rsidRDefault="0097346C" w14:paraId="1F9385C4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9</w:t>
      </w:r>
      <w:r w:rsidRPr="0095751C">
        <w:rPr>
          <w:rFonts w:eastAsia="Times New Roman" w:cs="Times New Roman"/>
          <w:sz w:val="28"/>
          <w:szCs w:val="28"/>
        </w:rPr>
        <w:t xml:space="preserve"> – экран для выращивания растения </w:t>
      </w:r>
      <w:r>
        <w:rPr>
          <w:rFonts w:eastAsia="Times New Roman" w:cs="Times New Roman"/>
          <w:sz w:val="28"/>
          <w:szCs w:val="28"/>
        </w:rPr>
        <w:t>с</w:t>
      </w:r>
      <w:r w:rsidRPr="0095751C">
        <w:rPr>
          <w:rFonts w:eastAsia="Times New Roman" w:cs="Times New Roman"/>
          <w:sz w:val="28"/>
          <w:szCs w:val="28"/>
        </w:rPr>
        <w:t xml:space="preserve"> его характеристиками</w:t>
      </w:r>
    </w:p>
    <w:p w:rsidR="0097346C" w:rsidP="0097346C" w:rsidRDefault="0097346C" w14:paraId="797F6660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выход на предыдущий экран. Расположена в верхнем левом углу экрана.</w:t>
      </w:r>
    </w:p>
    <w:p w:rsidRPr="000E2BCC" w:rsidR="0097346C" w:rsidP="0097346C" w:rsidRDefault="0097346C" w14:paraId="2787573B" w14:textId="77777777">
      <w:pPr>
        <w:rPr>
          <w:sz w:val="28"/>
          <w:szCs w:val="28"/>
        </w:rPr>
      </w:pPr>
      <w:r>
        <w:rPr>
          <w:sz w:val="28"/>
          <w:szCs w:val="28"/>
        </w:rPr>
        <w:t>Окно 2: показывает рисунок растения. Расположено в левой половине верхней части экрана.</w:t>
      </w:r>
    </w:p>
    <w:p w:rsidR="0097346C" w:rsidP="0097346C" w:rsidRDefault="0097346C" w14:paraId="0E2A2AB5" w14:textId="77777777">
      <w:pPr>
        <w:rPr>
          <w:sz w:val="28"/>
          <w:szCs w:val="28"/>
        </w:rPr>
      </w:pPr>
      <w:r>
        <w:rPr>
          <w:sz w:val="28"/>
          <w:szCs w:val="28"/>
        </w:rPr>
        <w:t>Окно 3: выводит название растения. Расположено в правой половине верхней части экрана.</w:t>
      </w:r>
    </w:p>
    <w:p w:rsidR="0097346C" w:rsidP="0097346C" w:rsidRDefault="0097346C" w14:paraId="02B5250B" w14:textId="77777777">
      <w:pPr>
        <w:rPr>
          <w:sz w:val="28"/>
          <w:szCs w:val="28"/>
        </w:rPr>
      </w:pPr>
      <w:r>
        <w:rPr>
          <w:sz w:val="28"/>
          <w:szCs w:val="28"/>
        </w:rPr>
        <w:t>Шкала 4: выводит уровень здоровья растения. Расположена в правой половине верхней части экрана, под окном 3.</w:t>
      </w:r>
    </w:p>
    <w:p w:rsidR="0097346C" w:rsidP="0097346C" w:rsidRDefault="0097346C" w14:paraId="7A5ACED0" w14:textId="77777777">
      <w:pPr>
        <w:rPr>
          <w:sz w:val="28"/>
          <w:szCs w:val="28"/>
        </w:rPr>
      </w:pPr>
      <w:r>
        <w:rPr>
          <w:sz w:val="28"/>
          <w:szCs w:val="28"/>
        </w:rPr>
        <w:t>Шкала 5: выводит количество воды у растения. Расположена в правой половине верхней части экрана, под шкалой 4.</w:t>
      </w:r>
    </w:p>
    <w:p w:rsidR="0097346C" w:rsidP="0097346C" w:rsidRDefault="0097346C" w14:paraId="08BD0E22" w14:textId="77777777">
      <w:pPr>
        <w:rPr>
          <w:sz w:val="28"/>
          <w:szCs w:val="28"/>
        </w:rPr>
      </w:pPr>
      <w:r>
        <w:rPr>
          <w:sz w:val="28"/>
          <w:szCs w:val="28"/>
        </w:rPr>
        <w:t>Кнопка 6: для полива растения. Расположена в правой половине нижней части экрана, под шкалой 5.</w:t>
      </w:r>
    </w:p>
    <w:p w:rsidR="0097346C" w:rsidP="0097346C" w:rsidRDefault="0097346C" w14:paraId="57D3EF9D" w14:textId="77777777">
      <w:pPr>
        <w:rPr>
          <w:sz w:val="28"/>
          <w:szCs w:val="28"/>
        </w:rPr>
      </w:pPr>
      <w:r>
        <w:rPr>
          <w:sz w:val="28"/>
          <w:szCs w:val="28"/>
        </w:rPr>
        <w:t>Кнопка 7: для удобрения растения. Расположена в правой половине нижней части экрана, под кнопкой 6.</w:t>
      </w:r>
    </w:p>
    <w:p w:rsidRPr="0095751C" w:rsidR="0097346C" w:rsidP="0097346C" w:rsidRDefault="0097346C" w14:paraId="789C3BE3" w14:textId="77777777">
      <w:pPr>
        <w:rPr>
          <w:sz w:val="28"/>
          <w:szCs w:val="28"/>
        </w:rPr>
      </w:pPr>
      <w:r>
        <w:rPr>
          <w:sz w:val="28"/>
          <w:szCs w:val="28"/>
        </w:rPr>
        <w:t>Кнопка 8: добавление солнечного света для растения. Расположена в правой половине нижней части экрана, под кнопкой 7.</w:t>
      </w:r>
    </w:p>
    <w:p w:rsidRPr="0095751C" w:rsidR="0097346C" w:rsidP="0097346C" w:rsidRDefault="0097346C" w14:paraId="1CB27C36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0653EA21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уровней рейтинга, имеющихся баллов, итогов и результата, по достижению следующего уровня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10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5C49A48A" w14:textId="77777777">
      <w:pPr>
        <w:keepNext/>
        <w:jc w:val="center"/>
        <w:rPr>
          <w:sz w:val="28"/>
          <w:szCs w:val="28"/>
        </w:rPr>
      </w:pPr>
      <w:r w:rsidRPr="0095751C">
        <w:rPr>
          <w:noProof/>
          <w:sz w:val="28"/>
          <w:szCs w:val="28"/>
        </w:rPr>
        <w:drawing>
          <wp:inline distT="0" distB="0" distL="0" distR="0" wp14:anchorId="57C5D666" wp14:editId="5BBEFD97">
            <wp:extent cx="4434488" cy="2826127"/>
            <wp:effectExtent l="0" t="0" r="4445" b="0"/>
            <wp:docPr id="559236227" name="Рисунок 1" descr="Изображение выглядит как снимок экрана, диаграмм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6227" name="Рисунок 1" descr="Изображение выглядит как снимок экрана, диаграмма, линия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4940" cy="28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51C" w:rsidR="0097346C" w:rsidP="0097346C" w:rsidRDefault="0097346C" w14:paraId="103A36F3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10</w:t>
      </w:r>
      <w:r w:rsidRPr="0095751C">
        <w:rPr>
          <w:rFonts w:eastAsia="Times New Roman" w:cs="Times New Roman"/>
          <w:sz w:val="28"/>
          <w:szCs w:val="28"/>
        </w:rPr>
        <w:t xml:space="preserve"> – экран уровней рейтинга, имеющихся баллов, итогов и результата, по достижению следующего уровня</w:t>
      </w:r>
    </w:p>
    <w:p w:rsidR="0097346C" w:rsidP="0097346C" w:rsidRDefault="0097346C" w14:paraId="245AC293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выход на предыдущий экран. Расположена в верхнем левом углу экрана.</w:t>
      </w:r>
    </w:p>
    <w:p w:rsidR="0097346C" w:rsidP="0097346C" w:rsidRDefault="0097346C" w14:paraId="48E74104" w14:textId="77777777">
      <w:pPr>
        <w:rPr>
          <w:sz w:val="28"/>
          <w:szCs w:val="28"/>
        </w:rPr>
      </w:pPr>
      <w:r>
        <w:rPr>
          <w:sz w:val="28"/>
          <w:szCs w:val="28"/>
        </w:rPr>
        <w:t>Окно 2: показывает уровень игрока. Расположено по середине левой части экрана.</w:t>
      </w:r>
    </w:p>
    <w:p w:rsidR="0097346C" w:rsidP="0097346C" w:rsidRDefault="0097346C" w14:paraId="6AB61875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Шкала 3: показывает количество имеющийся баллов, из требуемых достичь для повышения уровня. Расположена по середине, ближе к верхней части, экрана. </w:t>
      </w:r>
    </w:p>
    <w:p w:rsidR="0097346C" w:rsidP="0097346C" w:rsidRDefault="0097346C" w14:paraId="66D530D2" w14:textId="77777777">
      <w:pPr>
        <w:rPr>
          <w:sz w:val="28"/>
          <w:szCs w:val="28"/>
        </w:rPr>
      </w:pPr>
      <w:r>
        <w:rPr>
          <w:sz w:val="28"/>
          <w:szCs w:val="28"/>
        </w:rPr>
        <w:t>Окно 4: показывает итоги игры, количество выращенных цветов и баллов. Расположено в левой половине нижней части экрана.</w:t>
      </w:r>
    </w:p>
    <w:p w:rsidR="0097346C" w:rsidP="0097346C" w:rsidRDefault="0097346C" w14:paraId="1BBECCD8" w14:textId="77777777">
      <w:pPr>
        <w:rPr>
          <w:sz w:val="28"/>
          <w:szCs w:val="28"/>
        </w:rPr>
      </w:pPr>
      <w:r>
        <w:rPr>
          <w:sz w:val="28"/>
          <w:szCs w:val="28"/>
        </w:rPr>
        <w:t>Окно 5: показывает, что получит игрок по достижении нового уровня. Расположено в правой половине нижней части экрана.</w:t>
      </w:r>
    </w:p>
    <w:p w:rsidRPr="0095751C" w:rsidR="0097346C" w:rsidP="0097346C" w:rsidRDefault="0097346C" w14:paraId="01C54B2C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08E17C27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диалогового окна (согласие или отказ)</w:t>
      </w:r>
      <w:r>
        <w:rPr>
          <w:sz w:val="28"/>
          <w:szCs w:val="28"/>
        </w:rPr>
        <w:t xml:space="preserve">, </w:t>
      </w:r>
      <w:r w:rsidRPr="00D2351B">
        <w:rPr>
          <w:sz w:val="28"/>
          <w:szCs w:val="28"/>
        </w:rPr>
        <w:t xml:space="preserve">показан на рисунке </w:t>
      </w:r>
      <w:r>
        <w:rPr>
          <w:sz w:val="28"/>
          <w:szCs w:val="28"/>
        </w:rPr>
        <w:t>11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4D649B3E" w14:textId="77777777">
      <w:pPr>
        <w:keepNext/>
        <w:jc w:val="center"/>
        <w:rPr>
          <w:sz w:val="28"/>
          <w:szCs w:val="28"/>
        </w:rPr>
      </w:pPr>
      <w:r w:rsidRPr="00A66C8A">
        <w:rPr>
          <w:noProof/>
          <w:sz w:val="28"/>
          <w:szCs w:val="28"/>
        </w:rPr>
        <w:drawing>
          <wp:inline distT="0" distB="0" distL="0" distR="0" wp14:anchorId="49137155" wp14:editId="09EF9DCD">
            <wp:extent cx="4304041" cy="2696210"/>
            <wp:effectExtent l="0" t="0" r="1270" b="8890"/>
            <wp:docPr id="6011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3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767" cy="2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C8A">
        <w:rPr>
          <w:sz w:val="28"/>
          <w:szCs w:val="28"/>
        </w:rPr>
        <w:t xml:space="preserve"> </w:t>
      </w:r>
    </w:p>
    <w:p w:rsidRPr="0095751C" w:rsidR="0097346C" w:rsidP="0097346C" w:rsidRDefault="0097346C" w14:paraId="27A47767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11</w:t>
      </w:r>
      <w:r w:rsidRPr="0095751C">
        <w:rPr>
          <w:rFonts w:eastAsia="Times New Roman" w:cs="Times New Roman"/>
          <w:sz w:val="28"/>
          <w:szCs w:val="28"/>
        </w:rPr>
        <w:t xml:space="preserve"> – экран диалогового окна (согласие или отказ)</w:t>
      </w:r>
    </w:p>
    <w:p w:rsidR="0097346C" w:rsidP="0097346C" w:rsidRDefault="0097346C" w14:paraId="6B856576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1: согласие для пользователя.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по середине левой половины окна 4. </w:t>
      </w:r>
    </w:p>
    <w:p w:rsidR="0097346C" w:rsidP="0097346C" w:rsidRDefault="0097346C" w14:paraId="77923ECC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Кнопка 2: отказ для пользователя. </w:t>
      </w:r>
      <w:r w:rsidRPr="00A30266">
        <w:rPr>
          <w:sz w:val="28"/>
          <w:szCs w:val="28"/>
        </w:rPr>
        <w:t>Расположена</w:t>
      </w:r>
      <w:r>
        <w:rPr>
          <w:sz w:val="28"/>
          <w:szCs w:val="28"/>
        </w:rPr>
        <w:t xml:space="preserve"> по середине правой половины окна 4.  </w:t>
      </w:r>
    </w:p>
    <w:p w:rsidR="0097346C" w:rsidP="0097346C" w:rsidRDefault="0097346C" w14:paraId="40801DB5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Окно 3: выводит сообщения для пользователя. </w:t>
      </w:r>
      <w:r w:rsidRPr="00083916">
        <w:rPr>
          <w:sz w:val="28"/>
          <w:szCs w:val="28"/>
        </w:rPr>
        <w:t>Расположен</w:t>
      </w:r>
      <w:r>
        <w:rPr>
          <w:sz w:val="28"/>
          <w:szCs w:val="28"/>
        </w:rPr>
        <w:t>о по середине, ближе к верхней части окна 4.</w:t>
      </w:r>
    </w:p>
    <w:p w:rsidRPr="0095751C" w:rsidR="0097346C" w:rsidP="0097346C" w:rsidRDefault="0097346C" w14:paraId="0E007D80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Окно 4: для вопроса или уточнения пользователя о событиях во время игры. </w:t>
      </w:r>
      <w:r w:rsidRPr="00083916">
        <w:rPr>
          <w:sz w:val="28"/>
          <w:szCs w:val="28"/>
        </w:rPr>
        <w:t>Расположен</w:t>
      </w:r>
      <w:r>
        <w:rPr>
          <w:sz w:val="28"/>
          <w:szCs w:val="28"/>
        </w:rPr>
        <w:t>о по середине экрана.</w:t>
      </w:r>
    </w:p>
    <w:p w:rsidRPr="0095751C" w:rsidR="0097346C" w:rsidP="0097346C" w:rsidRDefault="0097346C" w14:paraId="43DB5BAF" w14:textId="77777777" w14:noSpellErr="1">
      <w:pPr>
        <w:rPr>
          <w:sz w:val="28"/>
          <w:szCs w:val="28"/>
        </w:rPr>
      </w:pPr>
    </w:p>
    <w:p w:rsidRPr="0095751C" w:rsidR="0097346C" w:rsidP="0097346C" w:rsidRDefault="0097346C" w14:paraId="51592DA7" w14:textId="77777777">
      <w:pPr>
        <w:rPr>
          <w:sz w:val="28"/>
          <w:szCs w:val="28"/>
        </w:rPr>
      </w:pPr>
      <w:r w:rsidRPr="0095751C">
        <w:rPr>
          <w:sz w:val="28"/>
          <w:szCs w:val="28"/>
        </w:rPr>
        <w:t>Примерный вид</w:t>
      </w:r>
      <w:r>
        <w:rPr>
          <w:sz w:val="28"/>
          <w:szCs w:val="28"/>
        </w:rPr>
        <w:t xml:space="preserve"> </w:t>
      </w:r>
      <w:r w:rsidRPr="00CC3DD7">
        <w:rPr>
          <w:sz w:val="28"/>
          <w:szCs w:val="28"/>
        </w:rPr>
        <w:t>основно</w:t>
      </w:r>
      <w:r>
        <w:rPr>
          <w:sz w:val="28"/>
          <w:szCs w:val="28"/>
        </w:rPr>
        <w:t>го</w:t>
      </w:r>
      <w:r w:rsidRPr="00CC3DD7">
        <w:rPr>
          <w:sz w:val="28"/>
          <w:szCs w:val="28"/>
        </w:rPr>
        <w:t xml:space="preserve"> экран</w:t>
      </w:r>
      <w:r>
        <w:rPr>
          <w:sz w:val="28"/>
          <w:szCs w:val="28"/>
        </w:rPr>
        <w:t>а</w:t>
      </w:r>
      <w:r w:rsidRPr="00CC3DD7">
        <w:rPr>
          <w:sz w:val="28"/>
          <w:szCs w:val="28"/>
        </w:rPr>
        <w:t xml:space="preserve"> «Сад», с посаженным растением</w:t>
      </w:r>
      <w:r>
        <w:rPr>
          <w:sz w:val="28"/>
          <w:szCs w:val="28"/>
        </w:rPr>
        <w:t>,</w:t>
      </w:r>
      <w:r w:rsidRPr="00D2351B"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>12</w:t>
      </w:r>
      <w:r w:rsidRPr="00D2351B">
        <w:rPr>
          <w:sz w:val="28"/>
          <w:szCs w:val="28"/>
        </w:rPr>
        <w:t>.</w:t>
      </w:r>
    </w:p>
    <w:p w:rsidRPr="0095751C" w:rsidR="0097346C" w:rsidP="0097346C" w:rsidRDefault="0097346C" w14:paraId="65393AC7" w14:textId="77777777">
      <w:pPr>
        <w:keepNext/>
        <w:jc w:val="center"/>
        <w:rPr>
          <w:sz w:val="28"/>
          <w:szCs w:val="28"/>
        </w:rPr>
      </w:pPr>
      <w:r w:rsidRPr="00A71F6F">
        <w:rPr>
          <w:noProof/>
          <w:sz w:val="28"/>
          <w:szCs w:val="28"/>
        </w:rPr>
        <w:drawing>
          <wp:inline distT="0" distB="0" distL="0" distR="0" wp14:anchorId="488585BB" wp14:editId="456842FB">
            <wp:extent cx="4191000" cy="2723335"/>
            <wp:effectExtent l="0" t="0" r="0" b="1270"/>
            <wp:docPr id="1533131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315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6740" cy="2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6C" w:rsidP="0097346C" w:rsidRDefault="0097346C" w14:paraId="5F90DFB3" w14:textId="77777777">
      <w:pPr>
        <w:pStyle w:val="a9"/>
        <w:rPr>
          <w:rFonts w:eastAsia="Times New Roman" w:cs="Times New Roman"/>
          <w:i/>
          <w:iCs/>
          <w:sz w:val="28"/>
          <w:szCs w:val="28"/>
        </w:rPr>
      </w:pPr>
      <w:r w:rsidRPr="0095751C">
        <w:rPr>
          <w:rFonts w:eastAsia="Times New Roman" w:cs="Times New Roman"/>
          <w:sz w:val="28"/>
          <w:szCs w:val="28"/>
        </w:rPr>
        <w:t xml:space="preserve">Рисунок </w:t>
      </w:r>
      <w:r>
        <w:rPr>
          <w:rFonts w:eastAsia="Times New Roman" w:cs="Times New Roman"/>
          <w:sz w:val="28"/>
          <w:szCs w:val="28"/>
        </w:rPr>
        <w:t>12</w:t>
      </w:r>
      <w:r w:rsidRPr="0095751C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–</w:t>
      </w:r>
      <w:r w:rsidRPr="0095751C">
        <w:rPr>
          <w:rFonts w:eastAsia="Times New Roman" w:cs="Times New Roman"/>
          <w:sz w:val="28"/>
          <w:szCs w:val="28"/>
        </w:rPr>
        <w:t xml:space="preserve"> основной экран «Сад», с посаженным растением</w:t>
      </w:r>
    </w:p>
    <w:p w:rsidR="0097346C" w:rsidP="0097346C" w:rsidRDefault="0097346C" w14:paraId="53E2B616" w14:textId="77777777">
      <w:pPr>
        <w:rPr>
          <w:sz w:val="28"/>
          <w:szCs w:val="28"/>
        </w:rPr>
      </w:pPr>
      <w:r>
        <w:rPr>
          <w:sz w:val="28"/>
          <w:szCs w:val="28"/>
        </w:rPr>
        <w:t>Кнопка 1: выход на предыдущий экран. Расположена в верхнем левом углу экрана.</w:t>
      </w:r>
    </w:p>
    <w:p w:rsidR="0097346C" w:rsidP="0097346C" w:rsidRDefault="0097346C" w14:paraId="3B703E96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Шкала 2: показывает количество имеющийся баллов, из требуемых достичь для повышения уровня. Расположена в верхней части, правой половины экрана, у окна 3. </w:t>
      </w:r>
    </w:p>
    <w:p w:rsidR="0097346C" w:rsidP="0097346C" w:rsidRDefault="0097346C" w14:paraId="5C1DDD1A" w14:textId="77777777">
      <w:pPr>
        <w:rPr>
          <w:sz w:val="28"/>
          <w:szCs w:val="28"/>
        </w:rPr>
      </w:pPr>
      <w:r>
        <w:rPr>
          <w:sz w:val="28"/>
          <w:szCs w:val="28"/>
        </w:rPr>
        <w:t>Окно 3: показывает уровень, достигнутый пользователем в рейтинге. Расположена в верхнем правом углу экрана.</w:t>
      </w:r>
    </w:p>
    <w:p w:rsidR="0097346C" w:rsidP="0097346C" w:rsidRDefault="0097346C" w14:paraId="00B81BC5" w14:textId="77777777">
      <w:pPr>
        <w:rPr>
          <w:sz w:val="28"/>
          <w:szCs w:val="28"/>
        </w:rPr>
      </w:pPr>
      <w:r>
        <w:rPr>
          <w:sz w:val="28"/>
          <w:szCs w:val="28"/>
        </w:rPr>
        <w:t>Кнопка 7: выводит на экран кнопку 4 и шкалы 5 и 6. Расположена в нижней, горизонтальной части экрана.</w:t>
      </w:r>
    </w:p>
    <w:p w:rsidR="0097346C" w:rsidP="0097346C" w:rsidRDefault="0097346C" w14:paraId="320E0891" w14:textId="77777777">
      <w:pPr>
        <w:rPr>
          <w:sz w:val="28"/>
          <w:szCs w:val="28"/>
        </w:rPr>
      </w:pPr>
      <w:r>
        <w:rPr>
          <w:sz w:val="28"/>
          <w:szCs w:val="28"/>
        </w:rPr>
        <w:t>Кнопки 4: ухаживать за растением. Расположены по середине экрана, в горизонтальном порядке.</w:t>
      </w:r>
    </w:p>
    <w:p w:rsidR="0097346C" w:rsidP="0097346C" w:rsidRDefault="0097346C" w14:paraId="5F6B7EC3" w14:textId="77777777">
      <w:pPr>
        <w:rPr>
          <w:sz w:val="28"/>
          <w:szCs w:val="28"/>
        </w:rPr>
      </w:pPr>
      <w:r>
        <w:rPr>
          <w:sz w:val="28"/>
          <w:szCs w:val="28"/>
        </w:rPr>
        <w:t>Шкалы 5: показывает количество воды у растений. Расположены по середине экрана, в горизонтальном порядке, под кнопками 4.</w:t>
      </w:r>
    </w:p>
    <w:p w:rsidRPr="0097346C" w:rsidR="0097346C" w:rsidP="0097346C" w:rsidRDefault="0097346C" w14:paraId="47B7A7F0" w14:textId="580B2C1A">
      <w:pPr>
        <w:rPr>
          <w:sz w:val="28"/>
          <w:szCs w:val="28"/>
        </w:rPr>
      </w:pPr>
      <w:r>
        <w:rPr>
          <w:sz w:val="28"/>
          <w:szCs w:val="28"/>
        </w:rPr>
        <w:t>Шкалы 6: показывает уровень здоровья у растения. Расположены по середине экрана, в горизонтальном порядке, под шкалами 5.</w:t>
      </w:r>
    </w:p>
    <w:p w:rsidR="00295D9C" w:rsidP="19FA3804" w:rsidRDefault="00295D9C" w14:paraId="3EBD447A" w14:textId="0EB0E79F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28723264" w:id="2033195768"/>
      <w:r w:rsidRPr="19FA3804" w:rsidR="00295D9C">
        <w:rPr>
          <w:sz w:val="28"/>
          <w:szCs w:val="28"/>
        </w:rPr>
        <w:t>Требования к видам обеспечения</w:t>
      </w:r>
      <w:bookmarkEnd w:id="2033195768"/>
    </w:p>
    <w:p w:rsidR="00295D9C" w:rsidP="19FA3804" w:rsidRDefault="00256697" w14:paraId="607098D9" w14:textId="67CE43B4" w14:noSpellErr="1">
      <w:pPr>
        <w:pStyle w:val="3"/>
        <w:numPr>
          <w:ilvl w:val="0"/>
          <w:numId w:val="0"/>
        </w:numPr>
        <w:rPr>
          <w:sz w:val="28"/>
          <w:szCs w:val="28"/>
        </w:rPr>
      </w:pPr>
      <w:bookmarkStart w:name="_Toc1844805163" w:id="2113568978"/>
      <w:r w:rsidRPr="19FA3804" w:rsidR="00256697">
        <w:rPr>
          <w:sz w:val="28"/>
          <w:szCs w:val="28"/>
        </w:rPr>
        <w:t>Требования к математическому обеспечению</w:t>
      </w:r>
      <w:bookmarkEnd w:id="2113568978"/>
    </w:p>
    <w:p w:rsidRPr="0097346C" w:rsidR="0097346C" w:rsidP="19FA3804" w:rsidRDefault="00320203" w14:paraId="7CDBD8F8" w14:textId="678DD8DE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математическому обеспечению не предоставляются.</w:t>
      </w:r>
    </w:p>
    <w:p w:rsidR="00256697" w:rsidP="19FA3804" w:rsidRDefault="00256697" w14:paraId="2B1FFEE1" w14:textId="09709FF1" w14:noSpellErr="1">
      <w:pPr>
        <w:pStyle w:val="3"/>
        <w:numPr>
          <w:ilvl w:val="0"/>
          <w:numId w:val="0"/>
        </w:numPr>
        <w:rPr>
          <w:sz w:val="28"/>
          <w:szCs w:val="28"/>
        </w:rPr>
      </w:pPr>
      <w:bookmarkStart w:name="_Toc173039669" w:id="497132500"/>
      <w:r w:rsidRPr="19FA3804" w:rsidR="00256697">
        <w:rPr>
          <w:sz w:val="28"/>
          <w:szCs w:val="28"/>
        </w:rPr>
        <w:t>Требования к информационному обеспечению</w:t>
      </w:r>
      <w:bookmarkEnd w:id="497132500"/>
    </w:p>
    <w:p w:rsidR="00320203" w:rsidP="19FA3804" w:rsidRDefault="00320203" w14:paraId="03673CDC" w14:textId="786504B8" w14:noSpellErr="1">
      <w:pPr>
        <w:pStyle w:val="4"/>
        <w:numPr>
          <w:ilvl w:val="0"/>
          <w:numId w:val="0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ограничениям и условиям разработки</w:t>
      </w:r>
    </w:p>
    <w:p w:rsidR="00320203" w:rsidP="19FA3804" w:rsidRDefault="00320203" w14:paraId="117C1E07" w14:textId="77777777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 xml:space="preserve">Программа должна быть написана на языке программирования </w:t>
      </w:r>
      <w:r w:rsidRPr="19FA3804" w:rsidR="00320203">
        <w:rPr>
          <w:sz w:val="28"/>
          <w:szCs w:val="28"/>
          <w:lang w:val="en-US"/>
        </w:rPr>
        <w:t>Object</w:t>
      </w:r>
      <w:r w:rsidRPr="19FA3804" w:rsidR="00320203">
        <w:rPr>
          <w:sz w:val="28"/>
          <w:szCs w:val="28"/>
        </w:rPr>
        <w:t xml:space="preserve"> </w:t>
      </w:r>
      <w:r w:rsidRPr="19FA3804" w:rsidR="00320203">
        <w:rPr>
          <w:sz w:val="28"/>
          <w:szCs w:val="28"/>
          <w:lang w:val="en-US"/>
        </w:rPr>
        <w:t>Pascal</w:t>
      </w:r>
      <w:r w:rsidRPr="19FA3804" w:rsidR="00320203">
        <w:rPr>
          <w:sz w:val="28"/>
          <w:szCs w:val="28"/>
        </w:rPr>
        <w:t xml:space="preserve"> с использованием среды программирования </w:t>
      </w:r>
      <w:r w:rsidRPr="19FA3804" w:rsidR="00320203">
        <w:rPr>
          <w:sz w:val="28"/>
          <w:szCs w:val="28"/>
          <w:lang w:val="en-US"/>
        </w:rPr>
        <w:t>Lazarus</w:t>
      </w:r>
      <w:r w:rsidRPr="19FA3804" w:rsidR="00320203">
        <w:rPr>
          <w:sz w:val="28"/>
          <w:szCs w:val="28"/>
        </w:rPr>
        <w:t xml:space="preserve"> и её библиотек. </w:t>
      </w:r>
    </w:p>
    <w:p w:rsidRPr="00320203" w:rsidR="00320203" w:rsidP="19FA3804" w:rsidRDefault="00320203" w14:paraId="11FF95DB" w14:textId="00D2D740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 xml:space="preserve">Нельзя использовать </w:t>
      </w:r>
      <w:r w:rsidRPr="19FA3804" w:rsidR="00320203">
        <w:rPr>
          <w:sz w:val="28"/>
          <w:szCs w:val="28"/>
        </w:rPr>
        <w:t>Pygame</w:t>
      </w:r>
      <w:r w:rsidRPr="19FA3804" w:rsidR="00320203">
        <w:rPr>
          <w:sz w:val="28"/>
          <w:szCs w:val="28"/>
        </w:rPr>
        <w:t xml:space="preserve">, </w:t>
      </w:r>
      <w:r w:rsidRPr="19FA3804" w:rsidR="00320203">
        <w:rPr>
          <w:sz w:val="28"/>
          <w:szCs w:val="28"/>
        </w:rPr>
        <w:t>Arcade</w:t>
      </w:r>
      <w:r w:rsidRPr="19FA3804" w:rsidR="00320203">
        <w:rPr>
          <w:sz w:val="28"/>
          <w:szCs w:val="28"/>
        </w:rPr>
        <w:t xml:space="preserve">, </w:t>
      </w:r>
      <w:r w:rsidRPr="19FA3804" w:rsidR="00320203">
        <w:rPr>
          <w:sz w:val="28"/>
          <w:szCs w:val="28"/>
        </w:rPr>
        <w:t>Unity</w:t>
      </w:r>
      <w:r w:rsidRPr="19FA3804" w:rsidR="00320203">
        <w:rPr>
          <w:sz w:val="28"/>
          <w:szCs w:val="28"/>
        </w:rPr>
        <w:t xml:space="preserve"> и прочие пакеты, движки и фреймворки для создания 2D и 3D игр.</w:t>
      </w:r>
    </w:p>
    <w:p w:rsidR="00E208B0" w:rsidP="19FA3804" w:rsidRDefault="001F61FC" w14:paraId="313B46E9" w14:textId="47C59EBB" w14:noSpellErr="1">
      <w:pPr>
        <w:pStyle w:val="4"/>
        <w:numPr>
          <w:ilvl w:val="0"/>
          <w:numId w:val="0"/>
        </w:numPr>
        <w:rPr>
          <w:sz w:val="28"/>
          <w:szCs w:val="28"/>
        </w:rPr>
      </w:pPr>
      <w:r w:rsidRPr="19FA3804" w:rsidR="001F61FC">
        <w:rPr>
          <w:sz w:val="28"/>
          <w:szCs w:val="28"/>
        </w:rPr>
        <w:t>Требования к форматам хранения данных</w:t>
      </w:r>
    </w:p>
    <w:p w:rsidRPr="00320203" w:rsidR="00320203" w:rsidP="19FA3804" w:rsidRDefault="00320203" w14:paraId="79ED91F2" w14:textId="28A61333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форматам хранения данных не предоставляются.</w:t>
      </w:r>
    </w:p>
    <w:p w:rsidR="001F61FC" w:rsidP="19FA3804" w:rsidRDefault="008239DB" w14:paraId="182D3338" w14:textId="68EFA90B" w14:noSpellErr="1">
      <w:pPr>
        <w:pStyle w:val="4"/>
        <w:numPr>
          <w:ilvl w:val="0"/>
          <w:numId w:val="0"/>
        </w:numPr>
        <w:rPr>
          <w:sz w:val="28"/>
          <w:szCs w:val="28"/>
        </w:rPr>
      </w:pPr>
      <w:r w:rsidRPr="19FA3804" w:rsidR="008239DB">
        <w:rPr>
          <w:sz w:val="28"/>
          <w:szCs w:val="28"/>
        </w:rPr>
        <w:t>Требования к лингвистическому обеспечению</w:t>
      </w:r>
    </w:p>
    <w:p w:rsidRPr="00320203" w:rsidR="00320203" w:rsidP="19FA3804" w:rsidRDefault="00320203" w14:paraId="2B7C690F" w14:textId="642D563A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лингвистическому обеспечению – сделать игру на русском языке.</w:t>
      </w:r>
    </w:p>
    <w:p w:rsidR="008239DB" w:rsidP="19FA3804" w:rsidRDefault="004A0E13" w14:paraId="02ABA6DD" w14:textId="690215C8" w14:noSpellErr="1">
      <w:pPr>
        <w:pStyle w:val="3"/>
        <w:numPr>
          <w:ilvl w:val="0"/>
          <w:numId w:val="0"/>
        </w:numPr>
        <w:rPr>
          <w:sz w:val="28"/>
          <w:szCs w:val="28"/>
        </w:rPr>
      </w:pPr>
      <w:bookmarkStart w:name="_Toc1498633629" w:id="1880494697"/>
      <w:r w:rsidRPr="19FA3804" w:rsidR="004A0E13">
        <w:rPr>
          <w:sz w:val="28"/>
          <w:szCs w:val="28"/>
        </w:rPr>
        <w:t>Требования к метрологическому обеспечению</w:t>
      </w:r>
      <w:bookmarkEnd w:id="1880494697"/>
    </w:p>
    <w:p w:rsidRPr="00320203" w:rsidR="00320203" w:rsidP="19FA3804" w:rsidRDefault="00320203" w14:paraId="70EB496A" w14:textId="619CD16D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метрологическому обеспечению не предоставляются.</w:t>
      </w:r>
    </w:p>
    <w:p w:rsidR="004A0E13" w:rsidP="19FA3804" w:rsidRDefault="004A0E13" w14:paraId="25230B1D" w14:textId="470EE874" w14:noSpellErr="1">
      <w:pPr>
        <w:pStyle w:val="3"/>
        <w:numPr>
          <w:ilvl w:val="0"/>
          <w:numId w:val="0"/>
        </w:numPr>
        <w:rPr>
          <w:sz w:val="28"/>
          <w:szCs w:val="28"/>
        </w:rPr>
      </w:pPr>
      <w:bookmarkStart w:name="_Toc137975875" w:id="275185617"/>
      <w:r w:rsidRPr="19FA3804" w:rsidR="004A0E13">
        <w:rPr>
          <w:sz w:val="28"/>
          <w:szCs w:val="28"/>
        </w:rPr>
        <w:t>Требования к техническому обеспечению</w:t>
      </w:r>
      <w:bookmarkEnd w:id="275185617"/>
    </w:p>
    <w:p w:rsidR="00320203" w:rsidP="19FA3804" w:rsidRDefault="00320203" w14:paraId="1201F7D9" w14:textId="77777777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 xml:space="preserve">Требования к техническому обеспечению: </w:t>
      </w:r>
    </w:p>
    <w:p w:rsidR="00320203" w:rsidP="19FA3804" w:rsidRDefault="00320203" w14:paraId="708E03F0" w14:textId="77777777" w14:noSpellErr="1">
      <w:pPr>
        <w:pStyle w:val="a0"/>
        <w:numPr>
          <w:ilvl w:val="0"/>
          <w:numId w:val="31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компьютер или ноутбук</w:t>
      </w:r>
      <w:r w:rsidRPr="19FA3804" w:rsidR="00320203">
        <w:rPr>
          <w:sz w:val="28"/>
          <w:szCs w:val="28"/>
        </w:rPr>
        <w:t>;</w:t>
      </w:r>
    </w:p>
    <w:p w:rsidR="00320203" w:rsidP="19FA3804" w:rsidRDefault="00320203" w14:paraId="133A12AA" w14:textId="24A84C2D" w14:noSpellErr="1">
      <w:pPr>
        <w:pStyle w:val="a0"/>
        <w:numPr>
          <w:ilvl w:val="0"/>
          <w:numId w:val="31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о</w:t>
      </w:r>
      <w:r w:rsidRPr="19FA3804" w:rsidR="00320203">
        <w:rPr>
          <w:sz w:val="28"/>
          <w:szCs w:val="28"/>
        </w:rPr>
        <w:t xml:space="preserve">перационная система </w:t>
      </w:r>
      <w:r w:rsidRPr="19FA3804" w:rsidR="00320203">
        <w:rPr>
          <w:sz w:val="28"/>
          <w:szCs w:val="28"/>
          <w:lang w:val="en-US"/>
        </w:rPr>
        <w:t>Windows</w:t>
      </w:r>
      <w:r w:rsidRPr="19FA3804" w:rsidR="00320203">
        <w:rPr>
          <w:sz w:val="28"/>
          <w:szCs w:val="28"/>
        </w:rPr>
        <w:t xml:space="preserve"> 10;</w:t>
      </w:r>
    </w:p>
    <w:p w:rsidR="00320203" w:rsidP="19FA3804" w:rsidRDefault="00320203" w14:paraId="35EABCA1" w14:textId="105088AE" w14:noSpellErr="1">
      <w:pPr>
        <w:pStyle w:val="a0"/>
        <w:numPr>
          <w:ilvl w:val="0"/>
          <w:numId w:val="31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м</w:t>
      </w:r>
      <w:r w:rsidRPr="19FA3804" w:rsidR="00320203">
        <w:rPr>
          <w:sz w:val="28"/>
          <w:szCs w:val="28"/>
        </w:rPr>
        <w:t>ышка для совершения хода и выбора действия;</w:t>
      </w:r>
    </w:p>
    <w:p w:rsidR="00320203" w:rsidP="19FA3804" w:rsidRDefault="00320203" w14:paraId="09534129" w14:textId="77DBE9BB">
      <w:pPr>
        <w:pStyle w:val="a0"/>
        <w:numPr>
          <w:ilvl w:val="0"/>
          <w:numId w:val="31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о</w:t>
      </w:r>
      <w:r w:rsidRPr="19FA3804" w:rsidR="00320203">
        <w:rPr>
          <w:sz w:val="28"/>
          <w:szCs w:val="28"/>
        </w:rPr>
        <w:t xml:space="preserve">перативная память не менее 4 </w:t>
      </w:r>
      <w:r w:rsidRPr="19FA3804" w:rsidR="00320203">
        <w:rPr>
          <w:sz w:val="28"/>
          <w:szCs w:val="28"/>
        </w:rPr>
        <w:t>гб</w:t>
      </w:r>
      <w:r w:rsidRPr="19FA3804" w:rsidR="00320203">
        <w:rPr>
          <w:sz w:val="28"/>
          <w:szCs w:val="28"/>
        </w:rPr>
        <w:t>;</w:t>
      </w:r>
    </w:p>
    <w:p w:rsidRPr="00320203" w:rsidR="00320203" w:rsidP="19FA3804" w:rsidRDefault="00320203" w14:paraId="22C5AA5F" w14:textId="36A1643D" w14:noSpellErr="1">
      <w:pPr>
        <w:pStyle w:val="a0"/>
        <w:numPr>
          <w:ilvl w:val="0"/>
          <w:numId w:val="31"/>
        </w:numPr>
        <w:rPr>
          <w:sz w:val="28"/>
          <w:szCs w:val="28"/>
        </w:rPr>
      </w:pPr>
      <w:r w:rsidRPr="19FA3804" w:rsidR="00320203">
        <w:rPr>
          <w:sz w:val="28"/>
          <w:szCs w:val="28"/>
        </w:rPr>
        <w:t>р</w:t>
      </w:r>
      <w:r w:rsidRPr="19FA3804" w:rsidR="00320203">
        <w:rPr>
          <w:sz w:val="28"/>
          <w:szCs w:val="28"/>
        </w:rPr>
        <w:t>азрешение экрана не менее 1280 на 720 пикселей.</w:t>
      </w:r>
    </w:p>
    <w:p w:rsidR="009730DA" w:rsidP="19FA3804" w:rsidRDefault="00645BED" w14:paraId="48FA2DD2" w14:textId="2F3F901F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2114869452" w:id="1270459468"/>
      <w:r w:rsidRPr="19FA3804" w:rsidR="00645BED">
        <w:rPr>
          <w:sz w:val="28"/>
          <w:szCs w:val="28"/>
        </w:rPr>
        <w:t>Требования к надежности</w:t>
      </w:r>
      <w:bookmarkEnd w:id="1270459468"/>
    </w:p>
    <w:p w:rsidRPr="00320203" w:rsidR="00320203" w:rsidP="19FA3804" w:rsidRDefault="00320203" w14:paraId="71B9B82B" w14:textId="6F8C5F24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надёжности – нужно, чтобы игра работала корректно и без задержек.</w:t>
      </w:r>
    </w:p>
    <w:p w:rsidR="00645BED" w:rsidP="19FA3804" w:rsidRDefault="00645BED" w14:paraId="7F640B47" w14:textId="070904E2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297084744" w:id="542537717"/>
      <w:r w:rsidRPr="19FA3804" w:rsidR="00645BED">
        <w:rPr>
          <w:sz w:val="28"/>
          <w:szCs w:val="28"/>
        </w:rPr>
        <w:t>Требования к безопасности</w:t>
      </w:r>
      <w:bookmarkEnd w:id="542537717"/>
    </w:p>
    <w:p w:rsidRPr="00320203" w:rsidR="00320203" w:rsidP="19FA3804" w:rsidRDefault="00320203" w14:paraId="43FB6574" w14:textId="13F876FC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Требования к безопасности не предъявляются.</w:t>
      </w:r>
    </w:p>
    <w:p w:rsidR="007A3137" w:rsidP="19FA3804" w:rsidRDefault="007A3137" w14:paraId="32C4A45D" w14:textId="67FCFD3C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897691401" w:id="1802655741"/>
      <w:r w:rsidRPr="19FA3804" w:rsidR="007A3137">
        <w:rPr>
          <w:sz w:val="28"/>
          <w:szCs w:val="28"/>
        </w:rPr>
        <w:t>Требования к патентной чистоте</w:t>
      </w:r>
      <w:bookmarkEnd w:id="1802655741"/>
    </w:p>
    <w:p w:rsidRPr="00320203" w:rsidR="00320203" w:rsidP="19FA3804" w:rsidRDefault="00320203" w14:paraId="202305A8" w14:textId="0C5E39F9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Убедиться, что приложение</w:t>
      </w:r>
      <w:r w:rsidRPr="19FA3804" w:rsidR="00320203">
        <w:rPr>
          <w:sz w:val="28"/>
          <w:szCs w:val="28"/>
        </w:rPr>
        <w:t xml:space="preserve"> </w:t>
      </w:r>
      <w:r w:rsidRPr="19FA3804" w:rsidR="00320203">
        <w:rPr>
          <w:sz w:val="28"/>
          <w:szCs w:val="28"/>
        </w:rPr>
        <w:t>не нарушает патентных прав других разработчиков или компаний.</w:t>
      </w:r>
    </w:p>
    <w:p w:rsidR="003A546E" w:rsidP="19FA3804" w:rsidRDefault="003A546E" w14:paraId="3BF80742" w14:textId="0BFF82FC" w14:noSpellErr="1">
      <w:pPr>
        <w:pStyle w:val="2"/>
        <w:numPr>
          <w:ilvl w:val="0"/>
          <w:numId w:val="0"/>
        </w:numPr>
        <w:rPr>
          <w:sz w:val="28"/>
          <w:szCs w:val="28"/>
        </w:rPr>
      </w:pPr>
      <w:bookmarkStart w:name="_Toc1752431213" w:id="2124544507"/>
      <w:r w:rsidRPr="19FA3804" w:rsidR="003A546E">
        <w:rPr>
          <w:sz w:val="28"/>
          <w:szCs w:val="28"/>
        </w:rPr>
        <w:t>Требования к перспективам развития</w:t>
      </w:r>
      <w:bookmarkEnd w:id="2124544507"/>
    </w:p>
    <w:p w:rsidRPr="00C84A6A" w:rsidR="00320203" w:rsidP="19FA3804" w:rsidRDefault="00320203" w14:paraId="01A2B5D0" w14:textId="77777777" w14:noSpellErr="1">
      <w:pPr>
        <w:rPr>
          <w:sz w:val="28"/>
          <w:szCs w:val="28"/>
        </w:rPr>
      </w:pPr>
      <w:r w:rsidRPr="19FA3804" w:rsidR="00320203">
        <w:rPr>
          <w:sz w:val="28"/>
          <w:szCs w:val="28"/>
        </w:rPr>
        <w:t>Дальнейшее развитие программного продукта предполагает добавление:</w:t>
      </w:r>
    </w:p>
    <w:p w:rsidR="00320203" w:rsidP="19FA3804" w:rsidRDefault="00320203" w14:paraId="5A25AD73" w14:textId="77777777" w14:noSpellErr="1">
      <w:pPr>
        <w:pStyle w:val="a0"/>
        <w:keepLines w:val="0"/>
        <w:numPr>
          <w:ilvl w:val="0"/>
          <w:numId w:val="32"/>
        </w:numPr>
        <w:tabs>
          <w:tab w:val="clear" w:pos="1276"/>
        </w:tabs>
        <w:spacing w:after="160" w:line="259" w:lineRule="auto"/>
        <w:jc w:val="left"/>
        <w:rPr>
          <w:sz w:val="28"/>
          <w:szCs w:val="28"/>
        </w:rPr>
      </w:pPr>
      <w:r w:rsidRPr="19FA3804" w:rsidR="00320203">
        <w:rPr>
          <w:sz w:val="28"/>
          <w:szCs w:val="28"/>
        </w:rPr>
        <w:t>новых разделов семян (грибов, деревьев);</w:t>
      </w:r>
    </w:p>
    <w:p w:rsidR="00320203" w:rsidP="19FA3804" w:rsidRDefault="00320203" w14:paraId="727BFA27" w14:textId="77777777" w14:noSpellErr="1">
      <w:pPr>
        <w:pStyle w:val="a0"/>
        <w:keepLines w:val="0"/>
        <w:numPr>
          <w:ilvl w:val="0"/>
          <w:numId w:val="32"/>
        </w:numPr>
        <w:tabs>
          <w:tab w:val="clear" w:pos="1276"/>
        </w:tabs>
        <w:spacing w:after="160" w:line="259" w:lineRule="auto"/>
        <w:jc w:val="left"/>
        <w:rPr>
          <w:sz w:val="28"/>
          <w:szCs w:val="28"/>
        </w:rPr>
      </w:pPr>
      <w:r w:rsidRPr="19FA3804" w:rsidR="00320203">
        <w:rPr>
          <w:sz w:val="28"/>
          <w:szCs w:val="28"/>
        </w:rPr>
        <w:t>новых локаций для выращивания растений;</w:t>
      </w:r>
    </w:p>
    <w:p w:rsidR="00320203" w:rsidP="19FA3804" w:rsidRDefault="00320203" w14:paraId="1938AC9F" w14:textId="77777777" w14:noSpellErr="1">
      <w:pPr>
        <w:pStyle w:val="a0"/>
        <w:keepLines w:val="0"/>
        <w:numPr>
          <w:ilvl w:val="0"/>
          <w:numId w:val="32"/>
        </w:numPr>
        <w:tabs>
          <w:tab w:val="clear" w:pos="1276"/>
        </w:tabs>
        <w:spacing w:after="160" w:line="259" w:lineRule="auto"/>
        <w:jc w:val="left"/>
        <w:rPr>
          <w:sz w:val="28"/>
          <w:szCs w:val="28"/>
        </w:rPr>
      </w:pPr>
      <w:r w:rsidRPr="19FA3804" w:rsidR="00320203">
        <w:rPr>
          <w:sz w:val="28"/>
          <w:szCs w:val="28"/>
        </w:rPr>
        <w:t>добавление музыки и звуковых эффектов;</w:t>
      </w:r>
    </w:p>
    <w:p w:rsidR="00320203" w:rsidP="19FA3804" w:rsidRDefault="00320203" w14:paraId="2E430C61" w14:textId="77777777" w14:noSpellErr="1">
      <w:pPr>
        <w:pStyle w:val="a0"/>
        <w:keepLines w:val="0"/>
        <w:numPr>
          <w:ilvl w:val="0"/>
          <w:numId w:val="32"/>
        </w:numPr>
        <w:tabs>
          <w:tab w:val="clear" w:pos="1276"/>
        </w:tabs>
        <w:spacing w:after="160" w:line="259" w:lineRule="auto"/>
        <w:jc w:val="left"/>
        <w:rPr>
          <w:sz w:val="28"/>
          <w:szCs w:val="28"/>
        </w:rPr>
      </w:pPr>
      <w:r w:rsidRPr="19FA3804" w:rsidR="00320203">
        <w:rPr>
          <w:sz w:val="28"/>
          <w:szCs w:val="28"/>
        </w:rPr>
        <w:t>возможности сохранения игры под разными пользователями.</w:t>
      </w:r>
    </w:p>
    <w:p w:rsidRPr="00320203" w:rsidR="00320203" w:rsidP="19FA3804" w:rsidRDefault="00320203" w14:paraId="5877A932" w14:textId="77777777" w14:noSpellErr="1">
      <w:pPr>
        <w:rPr>
          <w:sz w:val="28"/>
          <w:szCs w:val="28"/>
        </w:rPr>
      </w:pPr>
    </w:p>
    <w:p w:rsidR="00127A5A" w:rsidP="19FA3804" w:rsidRDefault="00127A5A" w14:paraId="7B2062F0" w14:textId="54ECF06C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1639176175" w:id="1133703353"/>
      <w:r w:rsidRPr="19FA3804" w:rsidR="00127A5A">
        <w:rPr>
          <w:sz w:val="28"/>
          <w:szCs w:val="28"/>
        </w:rPr>
        <w:t>Состав и содержание работ</w:t>
      </w:r>
      <w:bookmarkEnd w:id="1133703353"/>
    </w:p>
    <w:p w:rsidRPr="00D12039" w:rsidR="00320203" w:rsidP="00320203" w:rsidRDefault="00320203" w14:paraId="66958F23" w14:textId="77777777">
      <w:pPr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Состав и содержание работ по созданию приложения включает следующие этапы:</w:t>
      </w:r>
    </w:p>
    <w:p w:rsidRPr="00D12039" w:rsidR="00320203" w:rsidP="00320203" w:rsidRDefault="00320203" w14:paraId="12A11ED0" w14:textId="77777777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анализ требований, срок 1 месяц;</w:t>
      </w:r>
    </w:p>
    <w:p w:rsidRPr="00D12039" w:rsidR="00320203" w:rsidP="00320203" w:rsidRDefault="00320203" w14:paraId="4A27D705" w14:textId="77777777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проектирование приложения, срок 2 месяца;</w:t>
      </w:r>
    </w:p>
    <w:p w:rsidRPr="00D12039" w:rsidR="00320203" w:rsidP="00320203" w:rsidRDefault="00320203" w14:paraId="7570C343" w14:textId="77777777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написание исходного кода, срок 2 месяца;</w:t>
      </w:r>
    </w:p>
    <w:p w:rsidRPr="00D12039" w:rsidR="00320203" w:rsidP="00320203" w:rsidRDefault="00320203" w14:paraId="01FFE97D" w14:textId="77777777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тестирование приложения, срок 1 месяц;</w:t>
      </w:r>
    </w:p>
    <w:p w:rsidRPr="00320203" w:rsidR="00320203" w:rsidP="00320203" w:rsidRDefault="00320203" w14:paraId="101A9367" w14:textId="5BB4C8E7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D12039">
        <w:rPr>
          <w:rFonts w:cs="Times New Roman"/>
          <w:sz w:val="28"/>
          <w:szCs w:val="28"/>
        </w:rPr>
        <w:t>внедрение, срок 2 недели.</w:t>
      </w:r>
    </w:p>
    <w:p w:rsidR="00320203" w:rsidP="19FA3804" w:rsidRDefault="00320203" w14:paraId="27AB4AC2" w14:textId="0BD3F1F7" w14:noSpellErr="1">
      <w:pPr>
        <w:pStyle w:val="1"/>
        <w:numPr>
          <w:ilvl w:val="0"/>
          <w:numId w:val="0"/>
        </w:numPr>
        <w:rPr>
          <w:b w:val="1"/>
          <w:bCs w:val="1"/>
          <w:sz w:val="28"/>
          <w:szCs w:val="28"/>
        </w:rPr>
      </w:pPr>
      <w:bookmarkStart w:name="_Toc1815507868" w:id="377271668"/>
      <w:r w:rsidRPr="19FA3804" w:rsidR="00320203">
        <w:rPr>
          <w:b w:val="1"/>
          <w:bCs w:val="1"/>
          <w:sz w:val="28"/>
          <w:szCs w:val="28"/>
        </w:rPr>
        <w:t>Порядок разработки</w:t>
      </w:r>
      <w:bookmarkEnd w:id="377271668"/>
    </w:p>
    <w:p w:rsidRPr="00D12039" w:rsidR="00320203" w:rsidP="00320203" w:rsidRDefault="00320203" w14:paraId="681DA381" w14:textId="77777777">
      <w:pPr>
        <w:rPr>
          <w:sz w:val="28"/>
          <w:szCs w:val="24"/>
        </w:rPr>
      </w:pPr>
      <w:bookmarkStart w:name="_Hlk162645509" w:id="30"/>
      <w:r w:rsidRPr="00D12039">
        <w:rPr>
          <w:sz w:val="28"/>
          <w:szCs w:val="28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:rsidRPr="00D12039" w:rsidR="00320203" w:rsidP="00320203" w:rsidRDefault="00320203" w14:paraId="541685FF" w14:textId="77777777">
      <w:pPr>
        <w:rPr>
          <w:sz w:val="28"/>
          <w:szCs w:val="24"/>
        </w:rPr>
      </w:pPr>
      <w:r w:rsidRPr="00D12039">
        <w:rPr>
          <w:sz w:val="28"/>
          <w:szCs w:val="28"/>
        </w:rPr>
        <w:t>Таблица №1 – Состав и содержание работ настоящей разработки.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85"/>
        <w:gridCol w:w="1788"/>
        <w:gridCol w:w="2670"/>
        <w:gridCol w:w="2752"/>
      </w:tblGrid>
      <w:tr w:rsidRPr="00D12039" w:rsidR="00320203" w:rsidTr="19FA3804" w14:paraId="614DD1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7F1F6452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Название этапа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72589213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Сроки выполнения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4AE8DF82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Содержание работ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62D35AC3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Результат</w:t>
            </w:r>
          </w:p>
        </w:tc>
      </w:tr>
      <w:tr w:rsidRPr="00D12039" w:rsidR="00320203" w:rsidTr="19FA3804" w14:paraId="277C43A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15F234A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4"/>
              </w:rPr>
              <w:t>Разработка технического задания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9D9833C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4"/>
              </w:rPr>
              <w:t xml:space="preserve">1 </w:t>
            </w:r>
            <w:r>
              <w:rPr>
                <w:sz w:val="28"/>
              </w:rPr>
              <w:t>месяц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688C54DC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4"/>
              </w:rPr>
              <w:t>В ходе работ должно быть разработано и утверждено техническое задание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6AA06CD6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4"/>
              </w:rPr>
              <w:t>Техническое задание</w:t>
            </w:r>
          </w:p>
        </w:tc>
      </w:tr>
      <w:tr w:rsidRPr="00D12039" w:rsidR="00320203" w:rsidTr="19FA3804" w14:paraId="6272E7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653D404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 xml:space="preserve">Настройка рабочего окружения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79D8BEDC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12039">
              <w:rPr>
                <w:sz w:val="28"/>
                <w:szCs w:val="28"/>
              </w:rPr>
              <w:t xml:space="preserve"> неде</w:t>
            </w:r>
            <w:r>
              <w:rPr>
                <w:sz w:val="28"/>
                <w:szCs w:val="28"/>
              </w:rPr>
              <w:t>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B1EE58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В ходе работы должны определиться с используемым языком программирования и средой разработки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3B590DCB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Рабочее место, подготовленное к написанию кода</w:t>
            </w:r>
          </w:p>
        </w:tc>
      </w:tr>
      <w:tr w:rsidRPr="00D12039" w:rsidR="00320203" w:rsidTr="19FA3804" w14:paraId="52E6176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6D30D99B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Проектирование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6190600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месяца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907D6B1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Разработка и утверждение структура программного обеспечения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0CC3E99E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Разработанная и утвержденная структура программного обеспечения</w:t>
            </w:r>
          </w:p>
        </w:tc>
      </w:tr>
      <w:tr w:rsidRPr="00D12039" w:rsidR="00320203" w:rsidTr="19FA3804" w14:paraId="14590D7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601CD5C8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Программная реализация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4D42542A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D12039">
              <w:rPr>
                <w:sz w:val="28"/>
                <w:szCs w:val="28"/>
              </w:rPr>
              <w:t xml:space="preserve"> месяца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4A3A86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 xml:space="preserve">Написание кода программы, который отвечает требованиям, </w:t>
            </w:r>
            <w:r w:rsidRPr="00D12039">
              <w:rPr>
                <w:sz w:val="28"/>
                <w:szCs w:val="28"/>
              </w:rPr>
              <w:t>представлен в техническом задании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158116EC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 xml:space="preserve">Программа, соответствующая всем требованиям, </w:t>
            </w:r>
            <w:r w:rsidRPr="00D12039">
              <w:rPr>
                <w:sz w:val="28"/>
                <w:szCs w:val="28"/>
              </w:rPr>
              <w:t>предъявляемым в техническом задании</w:t>
            </w:r>
          </w:p>
        </w:tc>
      </w:tr>
      <w:tr w:rsidRPr="00D12039" w:rsidR="00320203" w:rsidTr="19FA3804" w14:paraId="267EAF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7673F44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Тестирование программы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EF2D8CA" w14:textId="77777777" w14:noSpellErr="1">
            <w:pPr>
              <w:rPr>
                <w:sz w:val="28"/>
                <w:szCs w:val="28"/>
              </w:rPr>
            </w:pPr>
            <w:r w:rsidRPr="19FA3804" w:rsidR="00320203">
              <w:rPr>
                <w:sz w:val="28"/>
                <w:szCs w:val="28"/>
              </w:rPr>
              <w:t>2 - 3</w:t>
            </w:r>
            <w:r w:rsidRPr="19FA3804" w:rsidR="00320203">
              <w:rPr>
                <w:sz w:val="28"/>
                <w:szCs w:val="28"/>
              </w:rPr>
              <w:t xml:space="preserve">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157382FE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Тестирование программы на основе методики тестирования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0B751A4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Список недоработок и ошибок в работе программного обеспечения</w:t>
            </w:r>
          </w:p>
        </w:tc>
      </w:tr>
      <w:tr w:rsidRPr="00D12039" w:rsidR="00320203" w:rsidTr="19FA3804" w14:paraId="5B0DCA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651220F7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Доработка программы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3878D9C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3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0250400A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Исправление недочетов, обнаруженных на прошлом этапе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5BB5731B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Программа, с устраненными ошибками и недочетами</w:t>
            </w:r>
          </w:p>
        </w:tc>
      </w:tr>
      <w:tr w:rsidRPr="00D12039" w:rsidR="00320203" w:rsidTr="19FA3804" w14:paraId="1E804C4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B2BB0D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Подготовка эксплуатационной документации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162CD372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2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50B888F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526C442D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Руководство пользователя</w:t>
            </w:r>
          </w:p>
        </w:tc>
      </w:tr>
      <w:tr w:rsidRPr="00D12039" w:rsidR="00320203" w:rsidTr="19FA3804" w14:paraId="131C005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AFA7EFB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Приемо-сдаточные испытания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6E63874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2 недели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6" w:type="dxa"/>
            <w:tcMar/>
          </w:tcPr>
          <w:p w:rsidRPr="00D12039" w:rsidR="00320203" w:rsidP="004302CD" w:rsidRDefault="00320203" w14:paraId="391088BE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7" w:type="dxa"/>
            <w:tcMar/>
          </w:tcPr>
          <w:p w:rsidRPr="00D12039" w:rsidR="00320203" w:rsidP="004302CD" w:rsidRDefault="00320203" w14:paraId="4A5AA941" w14:textId="77777777">
            <w:pPr>
              <w:rPr>
                <w:sz w:val="28"/>
                <w:szCs w:val="28"/>
              </w:rPr>
            </w:pPr>
            <w:r w:rsidRPr="00D12039">
              <w:rPr>
                <w:sz w:val="28"/>
                <w:szCs w:val="28"/>
              </w:rPr>
              <w:t>Оценка в ведомости</w:t>
            </w:r>
          </w:p>
        </w:tc>
      </w:tr>
      <w:bookmarkEnd w:id="30"/>
    </w:tbl>
    <w:p w:rsidRPr="00320203" w:rsidR="00320203" w:rsidP="19FA3804" w:rsidRDefault="00320203" w14:paraId="6DC900C1" w14:textId="77777777" w14:noSpellErr="1">
      <w:pPr>
        <w:rPr>
          <w:sz w:val="28"/>
          <w:szCs w:val="28"/>
        </w:rPr>
      </w:pPr>
    </w:p>
    <w:p w:rsidR="008F6FA6" w:rsidP="19FA3804" w:rsidRDefault="008F6FA6" w14:paraId="7E2B9E48" w14:textId="002BB429" w14:noSpellErr="1">
      <w:pPr>
        <w:pStyle w:val="1"/>
        <w:numPr>
          <w:ilvl w:val="0"/>
          <w:numId w:val="0"/>
        </w:numPr>
        <w:rPr>
          <w:sz w:val="28"/>
          <w:szCs w:val="28"/>
        </w:rPr>
      </w:pPr>
      <w:bookmarkStart w:name="_Toc258636523" w:id="1261422756"/>
      <w:r w:rsidRPr="19FA3804" w:rsidR="008F6FA6">
        <w:rPr>
          <w:sz w:val="28"/>
          <w:szCs w:val="28"/>
        </w:rPr>
        <w:t>Требования к документированию</w:t>
      </w:r>
      <w:bookmarkEnd w:id="5"/>
      <w:bookmarkEnd w:id="6"/>
      <w:bookmarkEnd w:id="1261422756"/>
    </w:p>
    <w:p w:rsidRPr="00082EC5" w:rsidR="00320203" w:rsidP="00320203" w:rsidRDefault="00320203" w14:paraId="318637D9" w14:textId="77777777">
      <w:pPr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В состав программной документации должно входить следующие документы:</w:t>
      </w:r>
    </w:p>
    <w:p w:rsidRPr="00082EC5" w:rsidR="00320203" w:rsidP="00320203" w:rsidRDefault="00320203" w14:paraId="05194D9D" w14:textId="77777777">
      <w:pPr>
        <w:pStyle w:val="a0"/>
        <w:keepLines w:val="0"/>
        <w:numPr>
          <w:ilvl w:val="0"/>
          <w:numId w:val="36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техническое задание, содержать требования к разработке проекта;</w:t>
      </w:r>
    </w:p>
    <w:p w:rsidRPr="00082EC5" w:rsidR="00320203" w:rsidP="00320203" w:rsidRDefault="00320203" w14:paraId="36C321FB" w14:textId="77777777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программа и методика испытаний, предназначенная для проверки выполнения функций программы, а также проверки соответствия требованиям технического задания;</w:t>
      </w:r>
    </w:p>
    <w:p w:rsidRPr="00082EC5" w:rsidR="00320203" w:rsidP="00320203" w:rsidRDefault="00320203" w14:paraId="76FB5885" w14:textId="77777777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отчет по УП, содержащий описание результатов выполненных работ в процессе разработки;</w:t>
      </w:r>
    </w:p>
    <w:p w:rsidRPr="00082EC5" w:rsidR="00320203" w:rsidP="00320203" w:rsidRDefault="00320203" w14:paraId="237FEB51" w14:textId="77777777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руководство пользователя, содержащее описание функций программы.</w:t>
      </w:r>
    </w:p>
    <w:p w:rsidRPr="00082EC5" w:rsidR="00320203" w:rsidP="00320203" w:rsidRDefault="00320203" w14:paraId="7D7345C8" w14:textId="77777777">
      <w:pPr>
        <w:rPr>
          <w:rFonts w:cs="Times New Roman"/>
          <w:sz w:val="28"/>
          <w:szCs w:val="28"/>
        </w:rPr>
      </w:pPr>
      <w:r w:rsidRPr="00082EC5">
        <w:rPr>
          <w:rFonts w:cs="Times New Roman"/>
          <w:sz w:val="28"/>
          <w:szCs w:val="28"/>
        </w:rPr>
        <w:t>Вышеперечисленные документы должны быть написаны, согласно следующим требованиям:</w:t>
      </w:r>
    </w:p>
    <w:p w:rsidRPr="00082EC5" w:rsidR="00320203" w:rsidP="00320203" w:rsidRDefault="00320203" w14:paraId="4A49152C" w14:textId="77777777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19FA3804" w:rsidR="00320203">
        <w:rPr>
          <w:rFonts w:cs="Times New Roman"/>
          <w:sz w:val="28"/>
          <w:szCs w:val="28"/>
        </w:rPr>
        <w:t xml:space="preserve">СТП </w:t>
      </w:r>
      <w:r w:rsidRPr="19FA3804" w:rsidR="00320203">
        <w:rPr>
          <w:rFonts w:cs="Times New Roman"/>
          <w:sz w:val="28"/>
          <w:szCs w:val="28"/>
        </w:rPr>
        <w:t>ВятГУ</w:t>
      </w:r>
      <w:r w:rsidRPr="19FA3804" w:rsidR="00320203">
        <w:rPr>
          <w:rFonts w:cs="Times New Roman"/>
          <w:sz w:val="28"/>
          <w:szCs w:val="28"/>
        </w:rPr>
        <w:t xml:space="preserve"> </w:t>
      </w:r>
      <w:r w:rsidRPr="19FA3804" w:rsidR="00320203">
        <w:rPr>
          <w:rFonts w:cs="Times New Roman"/>
          <w:sz w:val="28"/>
          <w:szCs w:val="28"/>
        </w:rPr>
        <w:t>101-2004</w:t>
      </w:r>
      <w:r w:rsidRPr="19FA3804" w:rsidR="00320203">
        <w:rPr>
          <w:rFonts w:cs="Times New Roman"/>
          <w:sz w:val="28"/>
          <w:szCs w:val="28"/>
        </w:rPr>
        <w:t>;</w:t>
      </w:r>
    </w:p>
    <w:p w:rsidRPr="00082EC5" w:rsidR="00320203" w:rsidP="00320203" w:rsidRDefault="00320203" w14:paraId="70BE1B36" w14:textId="77777777" w14:noSpellErr="1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 w:line="259" w:lineRule="auto"/>
        <w:jc w:val="left"/>
        <w:rPr>
          <w:rFonts w:cs="Times New Roman"/>
          <w:sz w:val="28"/>
          <w:szCs w:val="28"/>
        </w:rPr>
      </w:pPr>
      <w:r w:rsidRPr="19FA3804" w:rsidR="00320203">
        <w:rPr>
          <w:rFonts w:cs="Times New Roman"/>
          <w:sz w:val="28"/>
          <w:szCs w:val="28"/>
        </w:rPr>
        <w:t xml:space="preserve">ГОСТ </w:t>
      </w:r>
      <w:r w:rsidRPr="19FA3804" w:rsidR="00320203">
        <w:rPr>
          <w:rFonts w:cs="Times New Roman"/>
          <w:sz w:val="28"/>
          <w:szCs w:val="28"/>
        </w:rPr>
        <w:t>34.602−2020</w:t>
      </w:r>
      <w:r w:rsidRPr="19FA3804" w:rsidR="00320203">
        <w:rPr>
          <w:rFonts w:cs="Times New Roman"/>
          <w:sz w:val="28"/>
          <w:szCs w:val="28"/>
        </w:rPr>
        <w:t>.</w:t>
      </w:r>
    </w:p>
    <w:p w:rsidRPr="00320203" w:rsidR="00320203" w:rsidP="19FA3804" w:rsidRDefault="00320203" w14:paraId="698BC15F" w14:textId="77777777" w14:noSpellErr="1">
      <w:pPr>
        <w:rPr>
          <w:sz w:val="28"/>
          <w:szCs w:val="28"/>
        </w:rPr>
      </w:pPr>
    </w:p>
    <w:p w:rsidRPr="00320203" w:rsidR="00320203" w:rsidP="19FA3804" w:rsidRDefault="00320203" w14:paraId="359EFF47" w14:textId="77777777" w14:noSpellErr="1">
      <w:pPr>
        <w:rPr>
          <w:sz w:val="28"/>
          <w:szCs w:val="28"/>
        </w:rPr>
      </w:pPr>
    </w:p>
    <w:sectPr w:rsidRPr="00320203" w:rsidR="00320203" w:rsidSect="008138CB">
      <w:headerReference w:type="default" r:id="rId25"/>
      <w:pgSz w:w="11906" w:h="16838" w:orient="portrait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8CB" w:rsidRDefault="008138CB" w14:paraId="06C37CD6" w14:textId="77777777">
      <w:pPr>
        <w:spacing w:before="0" w:line="240" w:lineRule="auto"/>
      </w:pPr>
      <w:r>
        <w:separator/>
      </w:r>
    </w:p>
  </w:endnote>
  <w:endnote w:type="continuationSeparator" w:id="0">
    <w:p w:rsidR="008138CB" w:rsidRDefault="008138CB" w14:paraId="45A4E2C2" w14:textId="77777777">
      <w:pPr>
        <w:spacing w:before="0" w:line="240" w:lineRule="auto"/>
      </w:pPr>
      <w:r>
        <w:continuationSeparator/>
      </w:r>
    </w:p>
  </w:endnote>
  <w:endnote w:type="continuationNotice" w:id="1">
    <w:p w:rsidR="008138CB" w:rsidRDefault="008138CB" w14:paraId="385DB21A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8CB" w:rsidP="00990EAC" w:rsidRDefault="008138CB" w14:paraId="017C480F" w14:textId="77777777">
      <w:pPr>
        <w:spacing w:before="0" w:line="240" w:lineRule="auto"/>
      </w:pPr>
      <w:r>
        <w:separator/>
      </w:r>
    </w:p>
  </w:footnote>
  <w:footnote w:type="continuationSeparator" w:id="0">
    <w:p w:rsidR="008138CB" w:rsidP="00990EAC" w:rsidRDefault="008138CB" w14:paraId="48BA4521" w14:textId="77777777">
      <w:pPr>
        <w:spacing w:before="0" w:line="240" w:lineRule="auto"/>
      </w:pPr>
      <w:r>
        <w:continuationSeparator/>
      </w:r>
    </w:p>
  </w:footnote>
  <w:footnote w:type="continuationNotice" w:id="1">
    <w:p w:rsidR="008138CB" w:rsidRDefault="008138CB" w14:paraId="2D150850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17A21" w:rsidR="0023221D" w:rsidP="00990EAC" w:rsidRDefault="0023221D" w14:paraId="3B06B065" w14:textId="54B7B2D9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:rsidRPr="008E27BF" w:rsidR="0023221D" w:rsidP="00990EAC" w:rsidRDefault="0023221D" w14:paraId="0AA9F560" w14:textId="77777777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 w15:restartNumberingAfterBreak="0">
    <w:nsid w:val="03AF11E3"/>
    <w:multiLevelType w:val="hybridMultilevel"/>
    <w:tmpl w:val="A53EE1EE"/>
    <w:lvl w:ilvl="0" w:tplc="04190001">
      <w:start w:val="1"/>
      <w:numFmt w:val="bullet"/>
      <w:lvlText w:val=""/>
      <w:lvlJc w:val="left"/>
      <w:pPr>
        <w:ind w:left="163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2" w15:restartNumberingAfterBreak="0">
    <w:nsid w:val="03BB3924"/>
    <w:multiLevelType w:val="hybridMultilevel"/>
    <w:tmpl w:val="CDEA01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503C66"/>
    <w:multiLevelType w:val="hybridMultilevel"/>
    <w:tmpl w:val="968ABA4C"/>
    <w:lvl w:ilvl="0" w:tplc="041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4" w15:restartNumberingAfterBreak="0">
    <w:nsid w:val="0F654870"/>
    <w:multiLevelType w:val="hybridMultilevel"/>
    <w:tmpl w:val="7F78857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14B43"/>
    <w:multiLevelType w:val="hybridMultilevel"/>
    <w:tmpl w:val="106A01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0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hint="default" w:ascii="Symbol" w:hAnsi="Symbol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11" w15:restartNumberingAfterBreak="0">
    <w:nsid w:val="30172E12"/>
    <w:multiLevelType w:val="hybridMultilevel"/>
    <w:tmpl w:val="5FDE442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3BC70B5"/>
    <w:multiLevelType w:val="hybridMultilevel"/>
    <w:tmpl w:val="58B692C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E2107F"/>
    <w:multiLevelType w:val="hybridMultilevel"/>
    <w:tmpl w:val="165636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45F1044F"/>
    <w:multiLevelType w:val="hybridMultilevel"/>
    <w:tmpl w:val="0A3E468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2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3" w15:restartNumberingAfterBreak="0">
    <w:nsid w:val="521F42C8"/>
    <w:multiLevelType w:val="hybridMultilevel"/>
    <w:tmpl w:val="782EE5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4847B6"/>
    <w:multiLevelType w:val="hybridMultilevel"/>
    <w:tmpl w:val="A7A29A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8" w15:restartNumberingAfterBreak="0">
    <w:nsid w:val="64752274"/>
    <w:multiLevelType w:val="hybridMultilevel"/>
    <w:tmpl w:val="C8D88A3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51349D"/>
    <w:multiLevelType w:val="hybridMultilevel"/>
    <w:tmpl w:val="6910E31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3491978"/>
    <w:multiLevelType w:val="hybridMultilevel"/>
    <w:tmpl w:val="891A148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48449A5"/>
    <w:multiLevelType w:val="hybridMultilevel"/>
    <w:tmpl w:val="209AF89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73F016A"/>
    <w:multiLevelType w:val="hybridMultilevel"/>
    <w:tmpl w:val="ED8225F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7BF3B45"/>
    <w:multiLevelType w:val="hybridMultilevel"/>
    <w:tmpl w:val="261A1958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221328632">
    <w:abstractNumId w:val="10"/>
  </w:num>
  <w:num w:numId="2" w16cid:durableId="955983935">
    <w:abstractNumId w:val="0"/>
  </w:num>
  <w:num w:numId="3" w16cid:durableId="2036539763">
    <w:abstractNumId w:val="12"/>
  </w:num>
  <w:num w:numId="4" w16cid:durableId="1713075067">
    <w:abstractNumId w:val="5"/>
  </w:num>
  <w:num w:numId="5" w16cid:durableId="1388724365">
    <w:abstractNumId w:val="6"/>
  </w:num>
  <w:num w:numId="6" w16cid:durableId="2011642917">
    <w:abstractNumId w:val="18"/>
  </w:num>
  <w:num w:numId="7" w16cid:durableId="204492834">
    <w:abstractNumId w:val="21"/>
  </w:num>
  <w:num w:numId="8" w16cid:durableId="188106182">
    <w:abstractNumId w:val="26"/>
  </w:num>
  <w:num w:numId="9" w16cid:durableId="1520578766">
    <w:abstractNumId w:val="27"/>
  </w:num>
  <w:num w:numId="10" w16cid:durableId="1245803147">
    <w:abstractNumId w:val="19"/>
  </w:num>
  <w:num w:numId="11" w16cid:durableId="406608829">
    <w:abstractNumId w:val="22"/>
  </w:num>
  <w:num w:numId="12" w16cid:durableId="559560046">
    <w:abstractNumId w:val="35"/>
  </w:num>
  <w:num w:numId="13" w16cid:durableId="293951334">
    <w:abstractNumId w:val="15"/>
  </w:num>
  <w:num w:numId="14" w16cid:durableId="1545362123">
    <w:abstractNumId w:val="17"/>
  </w:num>
  <w:num w:numId="15" w16cid:durableId="1299723333">
    <w:abstractNumId w:val="9"/>
  </w:num>
  <w:num w:numId="16" w16cid:durableId="734623892">
    <w:abstractNumId w:val="29"/>
  </w:num>
  <w:num w:numId="17" w16cid:durableId="1422868264">
    <w:abstractNumId w:val="25"/>
  </w:num>
  <w:num w:numId="18" w16cid:durableId="1428886698">
    <w:abstractNumId w:val="7"/>
  </w:num>
  <w:num w:numId="19" w16cid:durableId="2107385309">
    <w:abstractNumId w:val="16"/>
  </w:num>
  <w:num w:numId="20" w16cid:durableId="1299409485">
    <w:abstractNumId w:val="24"/>
  </w:num>
  <w:num w:numId="21" w16cid:durableId="144900870">
    <w:abstractNumId w:val="13"/>
  </w:num>
  <w:num w:numId="22" w16cid:durableId="1403140623">
    <w:abstractNumId w:val="4"/>
  </w:num>
  <w:num w:numId="23" w16cid:durableId="1246761242">
    <w:abstractNumId w:val="20"/>
  </w:num>
  <w:num w:numId="24" w16cid:durableId="2109963675">
    <w:abstractNumId w:val="32"/>
  </w:num>
  <w:num w:numId="25" w16cid:durableId="1972054051">
    <w:abstractNumId w:val="3"/>
  </w:num>
  <w:num w:numId="26" w16cid:durableId="1844081154">
    <w:abstractNumId w:val="33"/>
  </w:num>
  <w:num w:numId="27" w16cid:durableId="647905321">
    <w:abstractNumId w:val="11"/>
  </w:num>
  <w:num w:numId="28" w16cid:durableId="845554479">
    <w:abstractNumId w:val="2"/>
  </w:num>
  <w:num w:numId="29" w16cid:durableId="810446100">
    <w:abstractNumId w:val="31"/>
  </w:num>
  <w:num w:numId="30" w16cid:durableId="2013528168">
    <w:abstractNumId w:val="14"/>
  </w:num>
  <w:num w:numId="31" w16cid:durableId="2117477020">
    <w:abstractNumId w:val="34"/>
  </w:num>
  <w:num w:numId="32" w16cid:durableId="1233270547">
    <w:abstractNumId w:val="1"/>
  </w:num>
  <w:num w:numId="33" w16cid:durableId="1983923229">
    <w:abstractNumId w:val="23"/>
  </w:num>
  <w:num w:numId="34" w16cid:durableId="1883394913">
    <w:abstractNumId w:val="28"/>
  </w:num>
  <w:num w:numId="35" w16cid:durableId="929701688">
    <w:abstractNumId w:val="30"/>
  </w:num>
  <w:num w:numId="36" w16cid:durableId="1979995916">
    <w:abstractNumId w:val="8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trackRevisions w:val="false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000"/>
    <w:rsid w:val="0000190E"/>
    <w:rsid w:val="00003AF1"/>
    <w:rsid w:val="00013419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0203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90D1A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18B"/>
    <w:rsid w:val="008047D0"/>
    <w:rsid w:val="0081256F"/>
    <w:rsid w:val="008138CB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3E66"/>
    <w:rsid w:val="0096798D"/>
    <w:rsid w:val="00970E98"/>
    <w:rsid w:val="009730DA"/>
    <w:rsid w:val="0097346C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5B5A"/>
    <w:rsid w:val="009D6117"/>
    <w:rsid w:val="009D69EC"/>
    <w:rsid w:val="009E252F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03990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668D6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7177A84"/>
    <w:rsid w:val="0F030047"/>
    <w:rsid w:val="12B741BE"/>
    <w:rsid w:val="1591F224"/>
    <w:rsid w:val="19FA3804"/>
    <w:rsid w:val="20C5305C"/>
    <w:rsid w:val="2DDF2CFF"/>
    <w:rsid w:val="309BC5F6"/>
    <w:rsid w:val="30B9DD65"/>
    <w:rsid w:val="31A2F366"/>
    <w:rsid w:val="339F39E7"/>
    <w:rsid w:val="34A1791B"/>
    <w:rsid w:val="369216B3"/>
    <w:rsid w:val="369216B3"/>
    <w:rsid w:val="490CA14F"/>
    <w:rsid w:val="53A057EF"/>
    <w:rsid w:val="542C3B3D"/>
    <w:rsid w:val="650829A6"/>
    <w:rsid w:val="6D85FACB"/>
    <w:rsid w:val="6E14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10" w:customStyle="1">
    <w:name w:val="Заголовок 1 Знак"/>
    <w:aliases w:val="vgu_Header1 Знак"/>
    <w:basedOn w:val="a2"/>
    <w:link w:val="1"/>
    <w:rsid w:val="00EA6493"/>
    <w:rPr>
      <w:rFonts w:ascii="Times New Roman" w:hAnsi="Times New Roman" w:cs="Times New Roman" w:eastAsiaTheme="majorEastAsia"/>
      <w:b/>
      <w:bCs/>
      <w:noProof/>
      <w:sz w:val="24"/>
      <w:szCs w:val="36"/>
    </w:rPr>
  </w:style>
  <w:style w:type="character" w:styleId="20" w:customStyle="1">
    <w:name w:val="Заголовок 2 Знак"/>
    <w:aliases w:val="vgu_Header2 Знак"/>
    <w:basedOn w:val="a2"/>
    <w:link w:val="2"/>
    <w:rsid w:val="00EA6493"/>
    <w:rPr>
      <w:rFonts w:ascii="Times New Roman" w:hAnsi="Times New Roman" w:cs="Times New Roman" w:eastAsiaTheme="majorEastAsia"/>
      <w:b/>
      <w:bCs/>
      <w:sz w:val="24"/>
      <w:szCs w:val="36"/>
    </w:rPr>
  </w:style>
  <w:style w:type="character" w:styleId="30" w:customStyle="1">
    <w:name w:val="Заголовок 3 Знак"/>
    <w:aliases w:val="vgu_Header3 Знак"/>
    <w:basedOn w:val="a2"/>
    <w:link w:val="3"/>
    <w:rsid w:val="00EA6493"/>
    <w:rPr>
      <w:rFonts w:ascii="Times New Roman" w:hAnsi="Times New Roman" w:cs="Times New Roman" w:eastAsiaTheme="majorEastAsia"/>
      <w:b/>
      <w:bCs/>
      <w:sz w:val="24"/>
    </w:rPr>
  </w:style>
  <w:style w:type="character" w:styleId="40" w:customStyle="1">
    <w:name w:val="Заголовок 4 Знак"/>
    <w:aliases w:val="vgu_Header4 Знак"/>
    <w:basedOn w:val="a2"/>
    <w:link w:val="4"/>
    <w:uiPriority w:val="9"/>
    <w:rsid w:val="00EA6493"/>
    <w:rPr>
      <w:rFonts w:ascii="Times New Roman" w:hAnsi="Times New Roman" w:cs="Times New Roman" w:eastAsiaTheme="majorEastAsia"/>
      <w:b/>
      <w:bCs/>
      <w:iCs/>
      <w:sz w:val="24"/>
    </w:rPr>
  </w:style>
  <w:style w:type="character" w:styleId="50" w:customStyle="1">
    <w:name w:val="Заголовок 5 Знак"/>
    <w:aliases w:val="vgu_Header5 Знак"/>
    <w:basedOn w:val="a2"/>
    <w:link w:val="5"/>
    <w:uiPriority w:val="9"/>
    <w:rsid w:val="00815163"/>
    <w:rPr>
      <w:rFonts w:ascii="Times New Roman" w:hAnsi="Times New Roman" w:cs="Times New Roman" w:eastAsiaTheme="majorEastAsia"/>
      <w:b/>
      <w:sz w:val="24"/>
    </w:rPr>
  </w:style>
  <w:style w:type="character" w:styleId="60" w:customStyle="1">
    <w:name w:val="Заголовок 6 Знак"/>
    <w:aliases w:val="vgu_Header6 Знак"/>
    <w:basedOn w:val="a2"/>
    <w:link w:val="6"/>
    <w:uiPriority w:val="9"/>
    <w:rsid w:val="006D46A3"/>
    <w:rPr>
      <w:rFonts w:ascii="Times New Roman" w:hAnsi="Times New Roman" w:cs="Times New Roman" w:eastAsiaTheme="majorEastAsia"/>
      <w:iCs/>
      <w:sz w:val="24"/>
    </w:rPr>
  </w:style>
  <w:style w:type="character" w:styleId="70" w:customStyle="1">
    <w:name w:val="Заголовок 7 Знак"/>
    <w:aliases w:val="vgu_Header7 Знак"/>
    <w:basedOn w:val="a2"/>
    <w:link w:val="7"/>
    <w:uiPriority w:val="9"/>
    <w:rsid w:val="006D46A3"/>
    <w:rPr>
      <w:rFonts w:ascii="Times New Roman" w:hAnsi="Times New Roman" w:cs="Times New Roman" w:eastAsiaTheme="majorEastAsia"/>
      <w:iCs/>
      <w:sz w:val="24"/>
    </w:rPr>
  </w:style>
  <w:style w:type="character" w:styleId="80" w:customStyle="1">
    <w:name w:val="Заголовок 8 Знак"/>
    <w:aliases w:val="vgu_Header8 Знак"/>
    <w:basedOn w:val="a2"/>
    <w:link w:val="8"/>
    <w:uiPriority w:val="9"/>
    <w:rsid w:val="006D46A3"/>
    <w:rPr>
      <w:rFonts w:ascii="Times New Roman" w:hAnsi="Times New Roman" w:cs="Times New Roman" w:eastAsiaTheme="majorEastAsia"/>
      <w:sz w:val="24"/>
      <w:szCs w:val="20"/>
    </w:rPr>
  </w:style>
  <w:style w:type="character" w:styleId="90" w:customStyle="1">
    <w:name w:val="Заголовок 9 Знак"/>
    <w:aliases w:val="vgu_Header9 Знак"/>
    <w:basedOn w:val="a2"/>
    <w:link w:val="9"/>
    <w:uiPriority w:val="9"/>
    <w:rsid w:val="006D46A3"/>
    <w:rPr>
      <w:rFonts w:asciiTheme="majorHAnsi" w:hAnsiTheme="majorHAnsi" w:eastAsiaTheme="majorEastAsia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styleId="a5" w:customStyle="1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styleId="vguList2" w:customStyle="1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styleId="vguNumber" w:customStyle="1">
    <w:name w:val="vgu_Number"/>
    <w:basedOn w:val="a0"/>
    <w:rsid w:val="006819D3"/>
    <w:pPr>
      <w:numPr>
        <w:numId w:val="4"/>
      </w:numPr>
      <w:spacing w:before="240"/>
    </w:pPr>
  </w:style>
  <w:style w:type="paragraph" w:styleId="vguCContentName" w:customStyle="1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styleId="vguCContentName0" w:customStyle="1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styleId="aa" w:customStyle="1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vgutTableText" w:customStyle="1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styleId="vgutTableText0" w:customStyle="1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styleId="vguAdditionName" w:customStyle="1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vguHeader" w:customStyle="1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styleId="vguHeader0" w:customStyle="1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styleId="12" w:customStyle="1">
    <w:name w:val="Оглавление 1 Знак"/>
    <w:aliases w:val="vguC_Contents1 Знак"/>
    <w:basedOn w:val="a2"/>
    <w:link w:val="11"/>
    <w:uiPriority w:val="39"/>
    <w:rsid w:val="00C96227"/>
    <w:rPr>
      <w:rFonts w:ascii="Times New Roman" w:hAnsi="Times New Roman" w:eastAsia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styleId="vgutTableName" w:customStyle="1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styleId="vgutTableName0" w:customStyle="1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styleId="ae" w:customStyle="1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styleId="af0" w:customStyle="1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styleId="vguxTitleDocName" w:customStyle="1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styleId="vguxTitleText" w:customStyle="1">
    <w:name w:val="vgux_TitleText"/>
    <w:basedOn w:val="a1"/>
    <w:qFormat/>
    <w:rsid w:val="00FF06B0"/>
    <w:pPr>
      <w:ind w:firstLine="0"/>
      <w:jc w:val="center"/>
    </w:pPr>
  </w:style>
  <w:style w:type="paragraph" w:styleId="vguxTitleDocTheme" w:customStyle="1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styleId="af4" w:customStyle="1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styleId="af6" w:customStyle="1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styleId="af8" w:customStyle="1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973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nicknackprogramming.itch.io/garden-game" TargetMode="External" Id="rId13" /><Relationship Type="http://schemas.openxmlformats.org/officeDocument/2006/relationships/image" Target="media/image6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9.png" Id="rId21" /><Relationship Type="http://schemas.openxmlformats.org/officeDocument/2006/relationships/settings" Target="settings.xml" Id="rId7" /><Relationship Type="http://schemas.openxmlformats.org/officeDocument/2006/relationships/image" Target="media/image5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2.png" Id="rId24" /><Relationship Type="http://schemas.openxmlformats.org/officeDocument/2006/relationships/numbering" Target="numbering.xml" Id="rId5" /><Relationship Type="http://schemas.openxmlformats.org/officeDocument/2006/relationships/image" Target="media/image11.png" Id="rId23" /><Relationship Type="http://schemas.openxmlformats.org/officeDocument/2006/relationships/endnotes" Target="endnotes.xm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0.png" Id="rId22" /><Relationship Type="http://schemas.openxmlformats.org/officeDocument/2006/relationships/theme" Target="theme/theme1.xml" Id="rId27" /><Relationship Type="http://schemas.openxmlformats.org/officeDocument/2006/relationships/hyperlink" Target="https://nomnomnami.itch.io/astras-garden" TargetMode="External" Id="R94ce9eb55a8c4ef1" /><Relationship Type="http://schemas.openxmlformats.org/officeDocument/2006/relationships/image" Target="/media/imaged.png" Id="Rcc45f02b1ff94799" /><Relationship Type="http://schemas.openxmlformats.org/officeDocument/2006/relationships/image" Target="/media/imagee.png" Id="R225ba93980de415a" /><Relationship Type="http://schemas.openxmlformats.org/officeDocument/2006/relationships/image" Target="/media/imagef.png" Id="R9e3fbece6dd94b4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ВятГУ 03</ap:Template>
  <ap:Application>Microsoft Word for the web</ap:Application>
  <ap:DocSecurity>0</ap:DocSecurity>
  <ap:ScaleCrop>false</ap:ScaleCrop>
  <ap:Manager>Земцов А.</ap:Manager>
  <ap:Company>Вятский Государственный Университет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Шаблон отчетных документов</dc:title>
  <dc:subject>Транснефть</dc:subject>
  <dc:creator>Microsoft</dc:creator>
  <lastModifiedBy>Утёмова Ксения Александровна</lastModifiedBy>
  <revision>8</revision>
  <lastPrinted>2019-07-22T11:48:00.0000000Z</lastPrinted>
  <dcterms:created xsi:type="dcterms:W3CDTF">2024-01-28T18:07:00.0000000Z</dcterms:created>
  <dcterms:modified xsi:type="dcterms:W3CDTF">2024-03-29T20:56:45.1010009Z</dcterms:modified>
  <category>Шаблоны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